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464F9" w14:textId="77777777" w:rsidR="00500EBE" w:rsidRDefault="00500EBE" w:rsidP="00620FC8">
      <w:pPr>
        <w:jc w:val="center"/>
      </w:pPr>
    </w:p>
    <w:p w14:paraId="7C328B68" w14:textId="77777777" w:rsidR="00620FC8" w:rsidRDefault="00620FC8" w:rsidP="00620FC8">
      <w:pPr>
        <w:jc w:val="center"/>
      </w:pPr>
    </w:p>
    <w:p w14:paraId="3A1B04CD" w14:textId="77777777" w:rsidR="00620FC8" w:rsidRDefault="00620FC8" w:rsidP="00620FC8">
      <w:pPr>
        <w:jc w:val="center"/>
      </w:pPr>
    </w:p>
    <w:p w14:paraId="3993F53B" w14:textId="77777777" w:rsidR="00620FC8" w:rsidRDefault="00620FC8" w:rsidP="00620FC8">
      <w:pPr>
        <w:jc w:val="center"/>
      </w:pPr>
    </w:p>
    <w:p w14:paraId="7C339A38" w14:textId="77777777" w:rsidR="00620FC8" w:rsidRDefault="00620FC8" w:rsidP="00620FC8">
      <w:pPr>
        <w:jc w:val="center"/>
      </w:pPr>
    </w:p>
    <w:p w14:paraId="62B0429D" w14:textId="77777777" w:rsidR="00620FC8" w:rsidRDefault="00620FC8" w:rsidP="00620FC8">
      <w:pPr>
        <w:jc w:val="center"/>
      </w:pPr>
    </w:p>
    <w:p w14:paraId="1EF86D02" w14:textId="77777777" w:rsidR="00620FC8" w:rsidRDefault="00620FC8" w:rsidP="00620FC8">
      <w:pPr>
        <w:jc w:val="center"/>
      </w:pPr>
    </w:p>
    <w:p w14:paraId="3B7AB5C0" w14:textId="77777777" w:rsidR="00623D11" w:rsidRDefault="00623D11" w:rsidP="00620FC8">
      <w:pPr>
        <w:jc w:val="center"/>
      </w:pPr>
    </w:p>
    <w:p w14:paraId="6D9B6049" w14:textId="77777777" w:rsidR="00620FC8" w:rsidRDefault="00620FC8" w:rsidP="00620FC8">
      <w:pPr>
        <w:jc w:val="center"/>
      </w:pPr>
    </w:p>
    <w:p w14:paraId="7CC9D30B" w14:textId="77777777" w:rsidR="00620FC8" w:rsidRDefault="00620FC8" w:rsidP="00620FC8">
      <w:pPr>
        <w:jc w:val="center"/>
      </w:pPr>
    </w:p>
    <w:p w14:paraId="65B23705" w14:textId="19E14BFB" w:rsidR="00620FC8" w:rsidRDefault="004D21FF" w:rsidP="00620FC8">
      <w:pPr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>e签宝</w:t>
      </w:r>
      <w:r w:rsidR="008151F8">
        <w:rPr>
          <w:rFonts w:ascii="黑体" w:eastAsia="黑体" w:hAnsi="黑体" w:hint="eastAsia"/>
          <w:sz w:val="52"/>
        </w:rPr>
        <w:t>快捷签</w:t>
      </w:r>
      <w:r w:rsidR="003B6D48">
        <w:rPr>
          <w:rFonts w:ascii="黑体" w:eastAsia="黑体" w:hAnsi="黑体" w:hint="eastAsia"/>
          <w:sz w:val="52"/>
        </w:rPr>
        <w:t>产品</w:t>
      </w:r>
    </w:p>
    <w:p w14:paraId="00F5958F" w14:textId="782F6A4C" w:rsidR="00F13208" w:rsidRPr="00F13208" w:rsidRDefault="005D5489" w:rsidP="00620FC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SDK</w:t>
      </w:r>
      <w:r w:rsidR="0027465A">
        <w:rPr>
          <w:rFonts w:ascii="黑体" w:eastAsia="黑体" w:hAnsi="黑体" w:hint="eastAsia"/>
          <w:sz w:val="44"/>
          <w:szCs w:val="44"/>
        </w:rPr>
        <w:t>1.0.</w:t>
      </w:r>
      <w:r w:rsidR="00D62F46">
        <w:rPr>
          <w:rFonts w:ascii="黑体" w:eastAsia="黑体" w:hAnsi="黑体" w:hint="eastAsia"/>
          <w:sz w:val="44"/>
          <w:szCs w:val="44"/>
        </w:rPr>
        <w:t>3</w:t>
      </w:r>
      <w:r>
        <w:rPr>
          <w:rFonts w:ascii="黑体" w:eastAsia="黑体" w:hAnsi="黑体" w:hint="eastAsia"/>
          <w:sz w:val="44"/>
          <w:szCs w:val="44"/>
        </w:rPr>
        <w:t>说明</w:t>
      </w:r>
    </w:p>
    <w:p w14:paraId="68774126" w14:textId="77777777" w:rsidR="00623D11" w:rsidRPr="00623D11" w:rsidRDefault="00623D11" w:rsidP="00620FC8">
      <w:pPr>
        <w:jc w:val="center"/>
        <w:rPr>
          <w:rFonts w:ascii="黑体" w:eastAsia="黑体" w:hAnsi="黑体"/>
          <w:sz w:val="44"/>
        </w:rPr>
      </w:pPr>
    </w:p>
    <w:p w14:paraId="420B4378" w14:textId="77777777" w:rsidR="00620FC8" w:rsidRPr="00623D11" w:rsidRDefault="00620FC8" w:rsidP="00620FC8">
      <w:pPr>
        <w:jc w:val="center"/>
        <w:rPr>
          <w:rFonts w:ascii="黑体" w:eastAsia="黑体" w:hAnsi="黑体"/>
          <w:sz w:val="40"/>
        </w:rPr>
      </w:pPr>
    </w:p>
    <w:p w14:paraId="452830C7" w14:textId="77777777" w:rsidR="00620FC8" w:rsidRPr="00623D11" w:rsidRDefault="00620FC8" w:rsidP="00620FC8">
      <w:pPr>
        <w:jc w:val="center"/>
        <w:rPr>
          <w:rFonts w:ascii="黑体" w:eastAsia="黑体" w:hAnsi="黑体"/>
          <w:sz w:val="44"/>
        </w:rPr>
      </w:pPr>
    </w:p>
    <w:p w14:paraId="31E4287F" w14:textId="77777777" w:rsidR="00620FC8" w:rsidRPr="00623D11" w:rsidRDefault="00620FC8" w:rsidP="00620FC8">
      <w:pPr>
        <w:jc w:val="center"/>
        <w:rPr>
          <w:rFonts w:ascii="黑体" w:eastAsia="黑体" w:hAnsi="黑体"/>
          <w:sz w:val="44"/>
        </w:rPr>
      </w:pPr>
    </w:p>
    <w:p w14:paraId="18F260B0" w14:textId="77777777" w:rsidR="00620FC8" w:rsidRDefault="00620FC8" w:rsidP="00620FC8">
      <w:pPr>
        <w:jc w:val="center"/>
        <w:rPr>
          <w:rFonts w:ascii="黑体" w:eastAsia="黑体" w:hAnsi="黑体"/>
          <w:sz w:val="52"/>
        </w:rPr>
      </w:pPr>
    </w:p>
    <w:p w14:paraId="2573FD88" w14:textId="77777777" w:rsidR="00620FC8" w:rsidRPr="00623D11" w:rsidRDefault="00620FC8" w:rsidP="00620FC8">
      <w:pPr>
        <w:jc w:val="center"/>
        <w:rPr>
          <w:rFonts w:ascii="黑体" w:eastAsia="黑体" w:hAnsi="黑体"/>
          <w:sz w:val="40"/>
        </w:rPr>
      </w:pPr>
    </w:p>
    <w:p w14:paraId="6DD209B8" w14:textId="77777777" w:rsidR="00620FC8" w:rsidRPr="00623D11" w:rsidRDefault="00620FC8" w:rsidP="00620FC8">
      <w:pPr>
        <w:jc w:val="center"/>
        <w:rPr>
          <w:rFonts w:ascii="黑体" w:eastAsia="黑体" w:hAnsi="黑体"/>
          <w:sz w:val="44"/>
        </w:rPr>
      </w:pPr>
    </w:p>
    <w:p w14:paraId="2DCBC457" w14:textId="77777777" w:rsidR="00620FC8" w:rsidRDefault="00620FC8" w:rsidP="00620FC8">
      <w:pPr>
        <w:jc w:val="center"/>
        <w:rPr>
          <w:rFonts w:ascii="黑体" w:eastAsia="黑体" w:hAnsi="黑体"/>
          <w:sz w:val="32"/>
        </w:rPr>
      </w:pPr>
      <w:r w:rsidRPr="00620FC8">
        <w:rPr>
          <w:rFonts w:ascii="黑体" w:eastAsia="黑体" w:hAnsi="黑体" w:hint="eastAsia"/>
          <w:sz w:val="32"/>
        </w:rPr>
        <w:t>杭州天谷信息科技有限公司</w:t>
      </w:r>
    </w:p>
    <w:p w14:paraId="7D38180A" w14:textId="3532B510" w:rsidR="00620FC8" w:rsidRDefault="00FB21C1" w:rsidP="00620FC8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/>
          <w:sz w:val="32"/>
        </w:rPr>
        <w:t>201</w:t>
      </w:r>
      <w:r w:rsidR="0027465A">
        <w:rPr>
          <w:rFonts w:ascii="黑体" w:eastAsia="黑体" w:hAnsi="黑体" w:hint="eastAsia"/>
          <w:sz w:val="32"/>
        </w:rPr>
        <w:t>7</w:t>
      </w:r>
      <w:r w:rsidR="00620FC8">
        <w:rPr>
          <w:rFonts w:ascii="黑体" w:eastAsia="黑体" w:hAnsi="黑体"/>
          <w:sz w:val="32"/>
        </w:rPr>
        <w:t>年</w:t>
      </w:r>
      <w:r w:rsidR="00402E01">
        <w:rPr>
          <w:rFonts w:ascii="黑体" w:eastAsia="黑体" w:hAnsi="黑体" w:hint="eastAsia"/>
          <w:sz w:val="32"/>
        </w:rPr>
        <w:t>7</w:t>
      </w:r>
      <w:r w:rsidR="00620FC8">
        <w:rPr>
          <w:rFonts w:ascii="黑体" w:eastAsia="黑体" w:hAnsi="黑体"/>
          <w:sz w:val="32"/>
        </w:rPr>
        <w:t>月</w:t>
      </w:r>
    </w:p>
    <w:p w14:paraId="6BFF410D" w14:textId="77777777" w:rsidR="000168BC" w:rsidRDefault="000168BC" w:rsidP="00620FC8">
      <w:pPr>
        <w:jc w:val="center"/>
        <w:rPr>
          <w:rFonts w:ascii="黑体" w:eastAsia="黑体" w:hAnsi="黑体"/>
          <w:sz w:val="32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2690056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A6F6EA8" w14:textId="77777777" w:rsidR="000E60DB" w:rsidRPr="0098161F" w:rsidRDefault="000E60DB" w:rsidP="000E60DB">
          <w:pPr>
            <w:pStyle w:val="TOC"/>
            <w:jc w:val="center"/>
            <w:rPr>
              <w:rFonts w:ascii="微软雅黑" w:eastAsia="微软雅黑" w:hAnsi="微软雅黑"/>
            </w:rPr>
          </w:pPr>
          <w:r w:rsidRPr="0098161F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14:paraId="595059E4" w14:textId="77777777" w:rsidR="002B3E4A" w:rsidRDefault="00D2616A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</w:rPr>
          </w:pPr>
          <w:r w:rsidRPr="0098161F">
            <w:rPr>
              <w:rFonts w:ascii="微软雅黑" w:eastAsia="微软雅黑" w:hAnsi="微软雅黑"/>
              <w:noProof/>
            </w:rPr>
            <w:fldChar w:fldCharType="begin"/>
          </w:r>
          <w:r w:rsidR="000E60DB" w:rsidRPr="0098161F">
            <w:rPr>
              <w:rFonts w:ascii="微软雅黑" w:eastAsia="微软雅黑" w:hAnsi="微软雅黑"/>
            </w:rPr>
            <w:instrText xml:space="preserve"> TOC \o "1-3" \h \z \u </w:instrText>
          </w:r>
          <w:r w:rsidRPr="0098161F">
            <w:rPr>
              <w:rFonts w:ascii="微软雅黑" w:eastAsia="微软雅黑" w:hAnsi="微软雅黑"/>
              <w:noProof/>
            </w:rPr>
            <w:fldChar w:fldCharType="separate"/>
          </w:r>
          <w:bookmarkStart w:id="0" w:name="_GoBack"/>
          <w:bookmarkEnd w:id="0"/>
          <w:r w:rsidR="002B3E4A">
            <w:rPr>
              <w:rFonts w:hint="eastAsia"/>
              <w:noProof/>
            </w:rPr>
            <w:t>快捷签</w:t>
          </w:r>
          <w:r w:rsidR="002B3E4A">
            <w:rPr>
              <w:noProof/>
            </w:rPr>
            <w:t xml:space="preserve"> SDK</w:t>
          </w:r>
          <w:r w:rsidR="002B3E4A">
            <w:rPr>
              <w:rFonts w:hint="eastAsia"/>
              <w:noProof/>
            </w:rPr>
            <w:t>接口说明</w:t>
          </w:r>
          <w:r w:rsidR="002B3E4A">
            <w:rPr>
              <w:noProof/>
            </w:rPr>
            <w:tab/>
          </w:r>
          <w:r w:rsidR="002B3E4A">
            <w:rPr>
              <w:noProof/>
            </w:rPr>
            <w:fldChar w:fldCharType="begin"/>
          </w:r>
          <w:r w:rsidR="002B3E4A">
            <w:rPr>
              <w:noProof/>
            </w:rPr>
            <w:instrText xml:space="preserve"> PAGEREF _Toc362194786 \h </w:instrText>
          </w:r>
          <w:r w:rsidR="002B3E4A">
            <w:rPr>
              <w:noProof/>
            </w:rPr>
          </w:r>
          <w:r w:rsidR="002B3E4A">
            <w:rPr>
              <w:noProof/>
            </w:rPr>
            <w:fldChar w:fldCharType="separate"/>
          </w:r>
          <w:r w:rsidR="002B3E4A">
            <w:rPr>
              <w:noProof/>
            </w:rPr>
            <w:t>0</w:t>
          </w:r>
          <w:r w:rsidR="002B3E4A">
            <w:rPr>
              <w:noProof/>
            </w:rPr>
            <w:fldChar w:fldCharType="end"/>
          </w:r>
        </w:p>
        <w:p w14:paraId="7A9569D9" w14:textId="77777777" w:rsidR="002B3E4A" w:rsidRDefault="002B3E4A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初始化项目</w:t>
          </w:r>
          <w:r>
            <w:tab/>
          </w:r>
          <w:r>
            <w:fldChar w:fldCharType="begin"/>
          </w:r>
          <w:r>
            <w:instrText xml:space="preserve"> PAGEREF _Toc362194787 \h </w:instrText>
          </w:r>
          <w:r>
            <w:fldChar w:fldCharType="separate"/>
          </w:r>
          <w:r>
            <w:t>0</w:t>
          </w:r>
          <w:r>
            <w:fldChar w:fldCharType="end"/>
          </w:r>
        </w:p>
        <w:p w14:paraId="510AAADC" w14:textId="77777777" w:rsidR="002B3E4A" w:rsidRDefault="002B3E4A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初始化项目和服务器</w:t>
          </w:r>
          <w:r>
            <w:tab/>
          </w:r>
          <w:r>
            <w:fldChar w:fldCharType="begin"/>
          </w:r>
          <w:r>
            <w:instrText xml:space="preserve"> PAGEREF _Toc362194788 \h </w:instrText>
          </w:r>
          <w:r>
            <w:fldChar w:fldCharType="separate"/>
          </w:r>
          <w:r>
            <w:t>0</w:t>
          </w:r>
          <w:r>
            <w:fldChar w:fldCharType="end"/>
          </w:r>
        </w:p>
        <w:p w14:paraId="21498BAC" w14:textId="77777777" w:rsidR="002B3E4A" w:rsidRDefault="002B3E4A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创建签署印章</w:t>
          </w:r>
          <w:r>
            <w:tab/>
          </w:r>
          <w:r>
            <w:fldChar w:fldCharType="begin"/>
          </w:r>
          <w:r>
            <w:instrText xml:space="preserve"> PAGEREF _Toc362194789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1D7FFF7B" w14:textId="77777777" w:rsidR="002B3E4A" w:rsidRDefault="002B3E4A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创建签署印章</w:t>
          </w:r>
          <w:r>
            <w:tab/>
          </w:r>
          <w:r>
            <w:fldChar w:fldCharType="begin"/>
          </w:r>
          <w:r>
            <w:instrText xml:space="preserve"> PAGEREF _Toc362194790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5278DBC9" w14:textId="77777777" w:rsidR="002B3E4A" w:rsidRDefault="002B3E4A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</w:rPr>
          </w:pPr>
          <w:r>
            <w:rPr>
              <w:rFonts w:hint="eastAsia"/>
              <w:noProof/>
            </w:rPr>
            <w:t>快捷签</w:t>
          </w:r>
          <w:r>
            <w:rPr>
              <w:noProof/>
            </w:rPr>
            <w:t xml:space="preserve"> SDK</w:t>
          </w:r>
          <w:r>
            <w:rPr>
              <w:rFonts w:hint="eastAsia"/>
              <w:noProof/>
            </w:rPr>
            <w:t>配置项说明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_Toc362194791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94A084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Bar Tint Color</w:t>
          </w:r>
          <w:r>
            <w:tab/>
          </w:r>
          <w:r>
            <w:fldChar w:fldCharType="begin"/>
          </w:r>
          <w:r>
            <w:instrText xml:space="preserve"> PAGEREF _Toc362194792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DDE8A0C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Title Tint Color</w:t>
          </w:r>
          <w:r>
            <w:tab/>
          </w:r>
          <w:r>
            <w:fldChar w:fldCharType="begin"/>
          </w:r>
          <w:r>
            <w:instrText xml:space="preserve"> PAGEREF _Toc362194793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1D62BAA4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Status Bar Style</w:t>
          </w:r>
          <w:r>
            <w:tab/>
          </w:r>
          <w:r>
            <w:fldChar w:fldCharType="begin"/>
          </w:r>
          <w:r>
            <w:instrText xml:space="preserve"> PAGEREF _Toc362194794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F9EE112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Draw Sign Tip Text</w:t>
          </w:r>
          <w:r>
            <w:tab/>
          </w:r>
          <w:r>
            <w:fldChar w:fldCharType="begin"/>
          </w:r>
          <w:r>
            <w:instrText xml:space="preserve"> PAGEREF _Toc362194795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D2D51EC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5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Draw Sign Title Text</w:t>
          </w:r>
          <w:r>
            <w:tab/>
          </w:r>
          <w:r>
            <w:fldChar w:fldCharType="begin"/>
          </w:r>
          <w:r>
            <w:instrText xml:space="preserve"> PAGEREF _Toc362194796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EAC913F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 w:rsidRPr="00777E8E">
            <w:rPr>
              <w:color w:val="000000" w:themeColor="text1"/>
            </w:rPr>
            <w:t>6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 w:rsidRPr="00777E8E">
            <w:rPr>
              <w:rFonts w:cs="Menlo Regular"/>
              <w:color w:val="000000" w:themeColor="text1"/>
            </w:rPr>
            <w:t>Draw Sign Tip Direction</w:t>
          </w:r>
          <w:r>
            <w:tab/>
          </w:r>
          <w:r>
            <w:fldChar w:fldCharType="begin"/>
          </w:r>
          <w:r>
            <w:instrText xml:space="preserve"> PAGEREF _Toc362194797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D4CCE72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7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Draw Sign Color Bit</w:t>
          </w:r>
          <w:r>
            <w:tab/>
          </w:r>
          <w:r>
            <w:fldChar w:fldCharType="begin"/>
          </w:r>
          <w:r>
            <w:instrText xml:space="preserve"> PAGEREF _Toc362194798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6989380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8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Server Environment</w:t>
          </w:r>
          <w:r>
            <w:tab/>
          </w:r>
          <w:r>
            <w:fldChar w:fldCharType="begin"/>
          </w:r>
          <w:r>
            <w:instrText xml:space="preserve"> PAGEREF _Toc362194799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65F7629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9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Title Tint Color</w:t>
          </w:r>
          <w:r>
            <w:tab/>
          </w:r>
          <w:r>
            <w:fldChar w:fldCharType="begin"/>
          </w:r>
          <w:r>
            <w:instrText xml:space="preserve"> PAGEREF _Toc362194800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744C283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10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Cancel Tint Color</w:t>
          </w:r>
          <w:r>
            <w:tab/>
          </w:r>
          <w:r>
            <w:fldChar w:fldCharType="begin"/>
          </w:r>
          <w:r>
            <w:instrText xml:space="preserve"> PAGEREF _Toc362194801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3E6D73B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Cancel Border Color</w:t>
          </w:r>
          <w:r>
            <w:tab/>
          </w:r>
          <w:r>
            <w:fldChar w:fldCharType="begin"/>
          </w:r>
          <w:r>
            <w:instrText xml:space="preserve"> PAGEREF _Toc362194802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9DBE2BF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12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Full Tint Color</w:t>
          </w:r>
          <w:r>
            <w:tab/>
          </w:r>
          <w:r>
            <w:fldChar w:fldCharType="begin"/>
          </w:r>
          <w:r>
            <w:instrText xml:space="preserve"> PAGEREF _Toc362194803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0396C462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13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Full Border Color</w:t>
          </w:r>
          <w:r>
            <w:tab/>
          </w:r>
          <w:r>
            <w:fldChar w:fldCharType="begin"/>
          </w:r>
          <w:r>
            <w:instrText xml:space="preserve"> PAGEREF _Toc362194804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49F894FB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14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Clear Border Color</w:t>
          </w:r>
          <w:r>
            <w:tab/>
          </w:r>
          <w:r>
            <w:fldChar w:fldCharType="begin"/>
          </w:r>
          <w:r>
            <w:instrText xml:space="preserve"> PAGEREF _Toc362194805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60782F8F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15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Clear Bg Color</w:t>
          </w:r>
          <w:r>
            <w:tab/>
          </w:r>
          <w:r>
            <w:fldChar w:fldCharType="begin"/>
          </w:r>
          <w:r>
            <w:instrText xml:space="preserve"> PAGEREF _Toc362194806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7DC55AA3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16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Clear Tint Color</w:t>
          </w:r>
          <w:r>
            <w:tab/>
          </w:r>
          <w:r>
            <w:fldChar w:fldCharType="begin"/>
          </w:r>
          <w:r>
            <w:instrText xml:space="preserve"> PAGEREF _Toc362194807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17330951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17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Clear Title Text</w:t>
          </w:r>
          <w:r>
            <w:tab/>
          </w:r>
          <w:r>
            <w:fldChar w:fldCharType="begin"/>
          </w:r>
          <w:r>
            <w:instrText xml:space="preserve"> PAGEREF _Toc362194808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BF923B2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18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Done Border Color</w:t>
          </w:r>
          <w:r>
            <w:tab/>
          </w:r>
          <w:r>
            <w:fldChar w:fldCharType="begin"/>
          </w:r>
          <w:r>
            <w:instrText xml:space="preserve"> PAGEREF _Toc362194809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3FDB3124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19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Done Bg Color</w:t>
          </w:r>
          <w:r>
            <w:tab/>
          </w:r>
          <w:r>
            <w:fldChar w:fldCharType="begin"/>
          </w:r>
          <w:r>
            <w:instrText xml:space="preserve"> PAGEREF _Toc362194810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6F904DF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20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Done Tint Color</w:t>
          </w:r>
          <w:r>
            <w:tab/>
          </w:r>
          <w:r>
            <w:fldChar w:fldCharType="begin"/>
          </w:r>
          <w:r>
            <w:instrText xml:space="preserve"> PAGEREF _Toc362194811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2A3CD434" w14:textId="77777777" w:rsidR="002B3E4A" w:rsidRDefault="002B3E4A">
          <w:pPr>
            <w:pStyle w:val="21"/>
            <w:tabs>
              <w:tab w:val="left" w:pos="90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Portrait Done Title Text</w:t>
          </w:r>
          <w:r>
            <w:tab/>
          </w:r>
          <w:r>
            <w:fldChar w:fldCharType="begin"/>
          </w:r>
          <w:r>
            <w:instrText xml:space="preserve"> PAGEREF _Toc362194812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7AA585A9" w14:textId="77777777" w:rsidR="002B3E4A" w:rsidRDefault="002B3E4A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</w:rPr>
          </w:pPr>
          <w:r>
            <w:rPr>
              <w:rFonts w:hint="eastAsia"/>
              <w:noProof/>
            </w:rPr>
            <w:t>快捷签</w:t>
          </w:r>
          <w:r>
            <w:rPr>
              <w:noProof/>
            </w:rPr>
            <w:t xml:space="preserve"> SDK</w:t>
          </w:r>
          <w:r>
            <w:rPr>
              <w:rFonts w:hint="eastAsia"/>
              <w:noProof/>
            </w:rPr>
            <w:t>接入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_Toc362194813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B059C21" w14:textId="77777777" w:rsidR="002B3E4A" w:rsidRDefault="002B3E4A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资源引入</w:t>
          </w:r>
          <w:r>
            <w:tab/>
          </w:r>
          <w:r>
            <w:fldChar w:fldCharType="begin"/>
          </w:r>
          <w:r>
            <w:instrText xml:space="preserve"> PAGEREF _Toc362194814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61438204" w14:textId="77777777" w:rsidR="002B3E4A" w:rsidRDefault="002B3E4A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添加</w:t>
          </w:r>
          <w:r>
            <w:t>framework</w:t>
          </w:r>
          <w:r>
            <w:rPr>
              <w:rFonts w:hint="eastAsia"/>
            </w:rPr>
            <w:t>依赖</w:t>
          </w:r>
          <w:r>
            <w:tab/>
          </w:r>
          <w:r>
            <w:fldChar w:fldCharType="begin"/>
          </w:r>
          <w:r>
            <w:instrText xml:space="preserve"> PAGEREF _Toc362194815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75DFC019" w14:textId="77777777" w:rsidR="002B3E4A" w:rsidRDefault="002B3E4A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项目配置</w:t>
          </w:r>
          <w:r>
            <w:tab/>
          </w:r>
          <w:r>
            <w:fldChar w:fldCharType="begin"/>
          </w:r>
          <w:r>
            <w:instrText xml:space="preserve"> PAGEREF _Toc362194816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23D96776" w14:textId="77777777" w:rsidR="002B3E4A" w:rsidRDefault="002B3E4A">
          <w:pPr>
            <w:pStyle w:val="21"/>
            <w:tabs>
              <w:tab w:val="clear" w:pos="840"/>
              <w:tab w:val="left" w:pos="845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rPr>
              <w:rFonts w:hint="eastAsia"/>
            </w:rPr>
            <w:t>特别说明</w:t>
          </w:r>
          <w:r>
            <w:tab/>
          </w:r>
          <w:r>
            <w:fldChar w:fldCharType="begin"/>
          </w:r>
          <w:r>
            <w:instrText xml:space="preserve"> PAGEREF _Toc362194817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6662CE64" w14:textId="77777777" w:rsidR="002B3E4A" w:rsidRDefault="002B3E4A">
          <w:pPr>
            <w:pStyle w:val="1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</w:rPr>
          </w:pPr>
          <w:r>
            <w:rPr>
              <w:rFonts w:hint="eastAsia"/>
              <w:noProof/>
            </w:rPr>
            <w:t>快捷签</w:t>
          </w:r>
          <w:r>
            <w:rPr>
              <w:noProof/>
            </w:rPr>
            <w:t xml:space="preserve"> SDK</w:t>
          </w:r>
          <w:r>
            <w:rPr>
              <w:rFonts w:hint="eastAsia"/>
              <w:noProof/>
            </w:rPr>
            <w:t>版本变更说明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_Toc362194818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794B8D4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1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1.0.1</w:t>
          </w:r>
          <w:r>
            <w:rPr>
              <w:rFonts w:hint="eastAsia"/>
            </w:rPr>
            <w:t>版本</w:t>
          </w:r>
          <w:r>
            <w:tab/>
          </w:r>
          <w:r>
            <w:fldChar w:fldCharType="begin"/>
          </w:r>
          <w:r>
            <w:instrText xml:space="preserve"> PAGEREF _Toc362194819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1F838970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1.0.2</w:t>
          </w:r>
          <w:r>
            <w:rPr>
              <w:rFonts w:hint="eastAsia"/>
            </w:rPr>
            <w:t>版本</w:t>
          </w:r>
          <w:r>
            <w:tab/>
          </w:r>
          <w:r>
            <w:fldChar w:fldCharType="begin"/>
          </w:r>
          <w:r>
            <w:instrText xml:space="preserve"> PAGEREF _Toc362194820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143C613C" w14:textId="77777777" w:rsidR="002B3E4A" w:rsidRDefault="002B3E4A">
          <w:pPr>
            <w:pStyle w:val="21"/>
            <w:tabs>
              <w:tab w:val="left" w:pos="780"/>
            </w:tabs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</w:rPr>
            <w:tab/>
          </w:r>
          <w:r>
            <w:t>1.0.3</w:t>
          </w:r>
          <w:r>
            <w:rPr>
              <w:rFonts w:hint="eastAsia"/>
            </w:rPr>
            <w:t>版本</w:t>
          </w:r>
          <w:r>
            <w:tab/>
          </w:r>
          <w:r>
            <w:fldChar w:fldCharType="begin"/>
          </w:r>
          <w:r>
            <w:instrText xml:space="preserve"> PAGEREF _Toc362194821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71D1F026" w14:textId="77777777" w:rsidR="000E60DB" w:rsidRDefault="00D2616A">
          <w:r w:rsidRPr="0098161F">
            <w:rPr>
              <w:rFonts w:ascii="微软雅黑" w:eastAsia="微软雅黑" w:hAnsi="微软雅黑"/>
            </w:rPr>
            <w:fldChar w:fldCharType="end"/>
          </w:r>
        </w:p>
      </w:sdtContent>
    </w:sdt>
    <w:p w14:paraId="1DF6E289" w14:textId="77777777" w:rsidR="001C3A47" w:rsidRDefault="001C3A47" w:rsidP="001C3A47">
      <w:pPr>
        <w:pStyle w:val="2"/>
        <w:numPr>
          <w:ilvl w:val="0"/>
          <w:numId w:val="0"/>
        </w:numPr>
        <w:ind w:left="578"/>
        <w:sectPr w:rsidR="001C3A47" w:rsidSect="00C35FE6">
          <w:headerReference w:type="default" r:id="rId9"/>
          <w:footerReference w:type="even" r:id="rId10"/>
          <w:footerReference w:type="default" r:id="rId11"/>
          <w:pgSz w:w="11906" w:h="16838" w:code="9"/>
          <w:pgMar w:top="1571" w:right="1588" w:bottom="1440" w:left="1588" w:header="777" w:footer="896" w:gutter="284"/>
          <w:pgNumType w:start="0"/>
          <w:cols w:space="425"/>
          <w:titlePg/>
          <w:docGrid w:type="lines" w:linePitch="326"/>
        </w:sectPr>
      </w:pPr>
    </w:p>
    <w:p w14:paraId="797064FE" w14:textId="0C2782DD" w:rsidR="0077271B" w:rsidRDefault="00093C02" w:rsidP="0077271B">
      <w:pPr>
        <w:pStyle w:val="1"/>
        <w:numPr>
          <w:ilvl w:val="0"/>
          <w:numId w:val="1"/>
        </w:numPr>
      </w:pPr>
      <w:bookmarkStart w:id="1" w:name="_Toc438128089"/>
      <w:bookmarkStart w:id="2" w:name="_Toc362194786"/>
      <w:r>
        <w:rPr>
          <w:rFonts w:hint="eastAsia"/>
        </w:rPr>
        <w:lastRenderedPageBreak/>
        <w:t>快捷签</w:t>
      </w:r>
      <w:r w:rsidR="0077271B">
        <w:rPr>
          <w:rFonts w:hint="eastAsia"/>
        </w:rPr>
        <w:t xml:space="preserve"> SDK</w:t>
      </w:r>
      <w:r w:rsidR="0077271B">
        <w:rPr>
          <w:rFonts w:hint="eastAsia"/>
        </w:rPr>
        <w:t>接口说明</w:t>
      </w:r>
      <w:bookmarkEnd w:id="2"/>
    </w:p>
    <w:p w14:paraId="4EF81F6B" w14:textId="76EB8C5D" w:rsidR="00D42E9C" w:rsidRDefault="00D42E9C" w:rsidP="00DC2424">
      <w:pPr>
        <w:pStyle w:val="2"/>
        <w:numPr>
          <w:ilvl w:val="1"/>
          <w:numId w:val="37"/>
        </w:numPr>
      </w:pPr>
      <w:bookmarkStart w:id="3" w:name="_Toc362194787"/>
      <w:r>
        <w:rPr>
          <w:rFonts w:hint="eastAsia"/>
        </w:rPr>
        <w:t>初始化</w:t>
      </w:r>
      <w:bookmarkEnd w:id="1"/>
      <w:r w:rsidR="00A32E25">
        <w:rPr>
          <w:rFonts w:hint="eastAsia"/>
        </w:rPr>
        <w:t>项目</w:t>
      </w:r>
      <w:bookmarkEnd w:id="3"/>
    </w:p>
    <w:p w14:paraId="1FDA3AD8" w14:textId="77777777" w:rsidR="00D42E9C" w:rsidRDefault="00D42E9C" w:rsidP="00D42E9C">
      <w:pPr>
        <w:pStyle w:val="a0"/>
      </w:pPr>
      <w:r w:rsidRPr="003A32AB">
        <w:rPr>
          <w:rFonts w:hint="eastAsia"/>
          <w:b/>
        </w:rPr>
        <w:t>原型：</w:t>
      </w:r>
      <w:r w:rsidR="00802474">
        <w:rPr>
          <w:rFonts w:hint="eastAsia"/>
        </w:rPr>
        <w:t>+ (void)</w:t>
      </w:r>
      <w:proofErr w:type="spellStart"/>
      <w:r w:rsidR="00802474">
        <w:rPr>
          <w:rFonts w:hint="eastAsia"/>
        </w:rPr>
        <w:t>setAppProjectId</w:t>
      </w:r>
      <w:proofErr w:type="spellEnd"/>
      <w:r w:rsidR="00802474">
        <w:rPr>
          <w:rFonts w:hint="eastAsia"/>
        </w:rPr>
        <w:t>:(</w:t>
      </w:r>
      <w:proofErr w:type="spellStart"/>
      <w:r w:rsidR="00802474">
        <w:rPr>
          <w:rFonts w:hint="eastAsia"/>
        </w:rPr>
        <w:t>NSString</w:t>
      </w:r>
      <w:proofErr w:type="spellEnd"/>
      <w:r w:rsidR="00802474">
        <w:rPr>
          <w:rFonts w:hint="eastAsia"/>
        </w:rPr>
        <w:t>*)_</w:t>
      </w:r>
      <w:proofErr w:type="spellStart"/>
      <w:r w:rsidR="00802474">
        <w:rPr>
          <w:rFonts w:hint="eastAsia"/>
        </w:rPr>
        <w:t>projectId</w:t>
      </w:r>
      <w:proofErr w:type="spellEnd"/>
      <w:r w:rsidR="00802474">
        <w:rPr>
          <w:rFonts w:hint="eastAsia"/>
        </w:rPr>
        <w:t xml:space="preserve"> </w:t>
      </w:r>
    </w:p>
    <w:p w14:paraId="12102452" w14:textId="65635C0C" w:rsidR="00802474" w:rsidRDefault="00E70541" w:rsidP="00D42E9C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proj</w:t>
      </w:r>
      <w:r w:rsidR="00802474">
        <w:rPr>
          <w:rFonts w:hint="eastAsia"/>
        </w:rPr>
        <w:t>ectSecret</w:t>
      </w:r>
      <w:proofErr w:type="spellEnd"/>
      <w:proofErr w:type="gramEnd"/>
      <w:r w:rsidR="00802474">
        <w:rPr>
          <w:rFonts w:hint="eastAsia"/>
        </w:rPr>
        <w:t>:(</w:t>
      </w:r>
      <w:proofErr w:type="spellStart"/>
      <w:r w:rsidR="00802474">
        <w:rPr>
          <w:rFonts w:hint="eastAsia"/>
        </w:rPr>
        <w:t>NSString</w:t>
      </w:r>
      <w:proofErr w:type="spellEnd"/>
      <w:r w:rsidR="00802474">
        <w:rPr>
          <w:rFonts w:hint="eastAsia"/>
        </w:rPr>
        <w:t>*)_</w:t>
      </w:r>
      <w:proofErr w:type="spellStart"/>
      <w:r w:rsidR="00802474">
        <w:rPr>
          <w:rFonts w:hint="eastAsia"/>
        </w:rPr>
        <w:t>projectSecret</w:t>
      </w:r>
      <w:proofErr w:type="spellEnd"/>
      <w:r w:rsidR="00AF5A16">
        <w:rPr>
          <w:rFonts w:hint="eastAsia"/>
        </w:rPr>
        <w:t>;</w:t>
      </w:r>
    </w:p>
    <w:p w14:paraId="104E2BF1" w14:textId="5A84A533" w:rsidR="00D42E9C" w:rsidRDefault="00D42E9C" w:rsidP="00D42E9C">
      <w:pPr>
        <w:pStyle w:val="a0"/>
      </w:pPr>
      <w:r w:rsidRPr="003A32AB">
        <w:rPr>
          <w:rFonts w:hint="eastAsia"/>
          <w:b/>
        </w:rPr>
        <w:t>说明：</w:t>
      </w:r>
      <w:r w:rsidR="004A28A4">
        <w:rPr>
          <w:rFonts w:hint="eastAsia"/>
        </w:rPr>
        <w:t>在</w:t>
      </w:r>
      <w:proofErr w:type="spellStart"/>
      <w:r w:rsidR="004A28A4">
        <w:rPr>
          <w:rFonts w:hint="eastAsia"/>
        </w:rPr>
        <w:t>AppDelegate</w:t>
      </w:r>
      <w:proofErr w:type="spellEnd"/>
      <w:r w:rsidR="004A28A4">
        <w:rPr>
          <w:rFonts w:hint="eastAsia"/>
        </w:rPr>
        <w:t>的</w:t>
      </w:r>
      <w:proofErr w:type="spellStart"/>
      <w:r w:rsidR="004A28A4">
        <w:rPr>
          <w:rFonts w:hint="eastAsia"/>
        </w:rPr>
        <w:t>didFinishLaunchingWithOptions</w:t>
      </w:r>
      <w:proofErr w:type="spellEnd"/>
      <w:r w:rsidR="004A28A4">
        <w:rPr>
          <w:rFonts w:hint="eastAsia"/>
        </w:rPr>
        <w:t>对项目进行初始化</w:t>
      </w:r>
      <w:r>
        <w:rPr>
          <w:rFonts w:hint="eastAsia"/>
        </w:rPr>
        <w:t>。</w:t>
      </w:r>
    </w:p>
    <w:p w14:paraId="21F88156" w14:textId="77777777" w:rsidR="00D42E9C" w:rsidRDefault="00D42E9C" w:rsidP="00D42E9C">
      <w:pPr>
        <w:pStyle w:val="a0"/>
        <w:rPr>
          <w:b/>
        </w:rPr>
      </w:pPr>
      <w:r w:rsidRPr="003A32AB">
        <w:rPr>
          <w:rFonts w:hint="eastAsia"/>
          <w:b/>
        </w:rPr>
        <w:t>参数：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62"/>
        <w:gridCol w:w="1638"/>
        <w:gridCol w:w="1323"/>
        <w:gridCol w:w="3122"/>
        <w:gridCol w:w="1017"/>
      </w:tblGrid>
      <w:tr w:rsidR="00D42E9C" w:rsidRPr="00243943" w14:paraId="2F780CAF" w14:textId="77777777" w:rsidTr="00397DC6">
        <w:tc>
          <w:tcPr>
            <w:tcW w:w="1562" w:type="dxa"/>
          </w:tcPr>
          <w:p w14:paraId="55869057" w14:textId="77777777" w:rsidR="00D42E9C" w:rsidRPr="00243943" w:rsidRDefault="00D42E9C" w:rsidP="00397DC6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638" w:type="dxa"/>
          </w:tcPr>
          <w:p w14:paraId="265C3A1D" w14:textId="77777777" w:rsidR="00D42E9C" w:rsidRPr="00243943" w:rsidRDefault="00D42E9C" w:rsidP="00397DC6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323" w:type="dxa"/>
          </w:tcPr>
          <w:p w14:paraId="3B2E4294" w14:textId="1BE5FE22" w:rsidR="00D42E9C" w:rsidRPr="00243943" w:rsidRDefault="00D42E9C" w:rsidP="006C54BB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122" w:type="dxa"/>
          </w:tcPr>
          <w:p w14:paraId="78BCEBA6" w14:textId="77777777" w:rsidR="00D42E9C" w:rsidRPr="00243943" w:rsidRDefault="00D42E9C" w:rsidP="00397DC6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1017" w:type="dxa"/>
          </w:tcPr>
          <w:p w14:paraId="02A92EE1" w14:textId="77777777" w:rsidR="00D42E9C" w:rsidRPr="00243943" w:rsidRDefault="00D42E9C" w:rsidP="00397DC6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</w:tr>
      <w:tr w:rsidR="00D42E9C" w:rsidRPr="00243943" w14:paraId="35CA9294" w14:textId="77777777" w:rsidTr="00397DC6">
        <w:tc>
          <w:tcPr>
            <w:tcW w:w="1562" w:type="dxa"/>
          </w:tcPr>
          <w:p w14:paraId="2B8B7017" w14:textId="70917BE9" w:rsidR="00D42E9C" w:rsidRPr="00243943" w:rsidRDefault="0090494E" w:rsidP="00397DC6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_</w:t>
            </w:r>
            <w:proofErr w:type="spellStart"/>
            <w:proofErr w:type="gramStart"/>
            <w:r w:rsidR="00D42E9C" w:rsidRPr="00243943">
              <w:rPr>
                <w:rFonts w:hint="eastAsia"/>
                <w:sz w:val="21"/>
                <w:szCs w:val="21"/>
              </w:rPr>
              <w:t>project</w:t>
            </w:r>
            <w:r w:rsidR="00D42E9C">
              <w:rPr>
                <w:rFonts w:hint="eastAsia"/>
                <w:sz w:val="21"/>
                <w:szCs w:val="21"/>
              </w:rPr>
              <w:t>I</w:t>
            </w:r>
            <w:r w:rsidR="00D42E9C" w:rsidRPr="00243943">
              <w:rPr>
                <w:rFonts w:hint="eastAsia"/>
                <w:sz w:val="21"/>
                <w:szCs w:val="21"/>
              </w:rPr>
              <w:t>d</w:t>
            </w:r>
            <w:proofErr w:type="spellEnd"/>
            <w:proofErr w:type="gramEnd"/>
          </w:p>
        </w:tc>
        <w:tc>
          <w:tcPr>
            <w:tcW w:w="1638" w:type="dxa"/>
          </w:tcPr>
          <w:p w14:paraId="1F57FD05" w14:textId="77777777" w:rsidR="00D42E9C" w:rsidRPr="00243943" w:rsidRDefault="00D42E9C" w:rsidP="00397DC6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项目编号</w:t>
            </w:r>
          </w:p>
        </w:tc>
        <w:tc>
          <w:tcPr>
            <w:tcW w:w="1323" w:type="dxa"/>
          </w:tcPr>
          <w:p w14:paraId="0D927A6B" w14:textId="78597B8E" w:rsidR="00D42E9C" w:rsidRPr="00243943" w:rsidRDefault="006C54BB" w:rsidP="00397DC6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3122" w:type="dxa"/>
          </w:tcPr>
          <w:p w14:paraId="476F06EE" w14:textId="77777777" w:rsidR="00D42E9C" w:rsidRPr="00243943" w:rsidRDefault="00D42E9C" w:rsidP="00397DC6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sz w:val="21"/>
                <w:szCs w:val="21"/>
              </w:rPr>
              <w:t>e</w:t>
            </w:r>
            <w:r w:rsidRPr="00243943">
              <w:rPr>
                <w:rFonts w:hint="eastAsia"/>
                <w:sz w:val="21"/>
                <w:szCs w:val="21"/>
              </w:rPr>
              <w:t>签宝分配给接入系统的项目编号</w:t>
            </w:r>
          </w:p>
        </w:tc>
        <w:tc>
          <w:tcPr>
            <w:tcW w:w="1017" w:type="dxa"/>
          </w:tcPr>
          <w:p w14:paraId="0969AAD0" w14:textId="77777777" w:rsidR="00D42E9C" w:rsidRPr="00243943" w:rsidRDefault="00D42E9C" w:rsidP="00397DC6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D42E9C" w:rsidRPr="00243943" w14:paraId="67020469" w14:textId="77777777" w:rsidTr="00397DC6">
        <w:tc>
          <w:tcPr>
            <w:tcW w:w="1562" w:type="dxa"/>
          </w:tcPr>
          <w:p w14:paraId="37660744" w14:textId="68705B70" w:rsidR="00D42E9C" w:rsidRPr="00243943" w:rsidRDefault="002E09F0" w:rsidP="00397DC6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_</w:t>
            </w:r>
            <w:proofErr w:type="spellStart"/>
            <w:proofErr w:type="gramStart"/>
            <w:r w:rsidR="00D42E9C" w:rsidRPr="00243943">
              <w:rPr>
                <w:rFonts w:hint="eastAsia"/>
                <w:sz w:val="21"/>
                <w:szCs w:val="21"/>
              </w:rPr>
              <w:t>project</w:t>
            </w:r>
            <w:r w:rsidR="00D42E9C">
              <w:rPr>
                <w:rFonts w:hint="eastAsia"/>
                <w:sz w:val="21"/>
                <w:szCs w:val="21"/>
              </w:rPr>
              <w:t>S</w:t>
            </w:r>
            <w:r w:rsidR="00D42E9C" w:rsidRPr="00243943">
              <w:rPr>
                <w:rFonts w:hint="eastAsia"/>
                <w:sz w:val="21"/>
                <w:szCs w:val="21"/>
              </w:rPr>
              <w:t>ecret</w:t>
            </w:r>
            <w:proofErr w:type="spellEnd"/>
            <w:proofErr w:type="gramEnd"/>
          </w:p>
        </w:tc>
        <w:tc>
          <w:tcPr>
            <w:tcW w:w="1638" w:type="dxa"/>
          </w:tcPr>
          <w:p w14:paraId="60318AD3" w14:textId="3597617A" w:rsidR="00D42E9C" w:rsidRPr="00243943" w:rsidRDefault="00D42E9C" w:rsidP="008F5315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项目</w:t>
            </w:r>
            <w:r w:rsidR="009474A0">
              <w:rPr>
                <w:sz w:val="21"/>
                <w:szCs w:val="21"/>
              </w:rPr>
              <w:t>密</w:t>
            </w:r>
            <w:r w:rsidR="008F5315">
              <w:rPr>
                <w:rFonts w:hint="eastAsia"/>
                <w:sz w:val="21"/>
                <w:szCs w:val="21"/>
              </w:rPr>
              <w:t>钥</w:t>
            </w:r>
          </w:p>
        </w:tc>
        <w:tc>
          <w:tcPr>
            <w:tcW w:w="1323" w:type="dxa"/>
          </w:tcPr>
          <w:p w14:paraId="67A7B9A9" w14:textId="4E43DCA1" w:rsidR="00D42E9C" w:rsidRPr="00243943" w:rsidRDefault="006C54BB" w:rsidP="00397DC6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3122" w:type="dxa"/>
          </w:tcPr>
          <w:p w14:paraId="288A6FA6" w14:textId="46F27B94" w:rsidR="00D42E9C" w:rsidRPr="00243943" w:rsidRDefault="00D42E9C" w:rsidP="00AC14E4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sz w:val="21"/>
                <w:szCs w:val="21"/>
              </w:rPr>
              <w:t>e</w:t>
            </w:r>
            <w:r w:rsidRPr="00243943">
              <w:rPr>
                <w:rFonts w:hint="eastAsia"/>
                <w:sz w:val="21"/>
                <w:szCs w:val="21"/>
              </w:rPr>
              <w:t>签宝分配给接入系统的项目</w:t>
            </w:r>
            <w:r w:rsidR="009474A0">
              <w:rPr>
                <w:sz w:val="21"/>
                <w:szCs w:val="21"/>
              </w:rPr>
              <w:t>密</w:t>
            </w:r>
            <w:r w:rsidR="00AC14E4">
              <w:rPr>
                <w:rFonts w:hint="eastAsia"/>
                <w:sz w:val="21"/>
                <w:szCs w:val="21"/>
              </w:rPr>
              <w:t>钥</w:t>
            </w:r>
          </w:p>
        </w:tc>
        <w:tc>
          <w:tcPr>
            <w:tcW w:w="1017" w:type="dxa"/>
          </w:tcPr>
          <w:p w14:paraId="61E9F251" w14:textId="77777777" w:rsidR="00D42E9C" w:rsidRPr="00243943" w:rsidRDefault="00D42E9C" w:rsidP="00397DC6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</w:tbl>
    <w:p w14:paraId="31B8BB04" w14:textId="11482A09" w:rsidR="00B26AA2" w:rsidRDefault="00B26AA2" w:rsidP="00B26AA2">
      <w:pPr>
        <w:pStyle w:val="2"/>
        <w:numPr>
          <w:ilvl w:val="1"/>
          <w:numId w:val="37"/>
        </w:numPr>
      </w:pPr>
      <w:bookmarkStart w:id="4" w:name="_Toc362194788"/>
      <w:r>
        <w:rPr>
          <w:rFonts w:hint="eastAsia"/>
        </w:rPr>
        <w:t>初始化项目</w:t>
      </w:r>
      <w:r w:rsidR="00C6414B">
        <w:rPr>
          <w:rFonts w:hint="eastAsia"/>
        </w:rPr>
        <w:t>和服务器</w:t>
      </w:r>
      <w:bookmarkEnd w:id="4"/>
    </w:p>
    <w:p w14:paraId="16EB58C7" w14:textId="77777777" w:rsidR="00B26AA2" w:rsidRDefault="00B26AA2" w:rsidP="00B26AA2">
      <w:pPr>
        <w:pStyle w:val="a0"/>
      </w:pPr>
      <w:r w:rsidRPr="003A32AB">
        <w:rPr>
          <w:rFonts w:hint="eastAsia"/>
          <w:b/>
        </w:rPr>
        <w:t>原型：</w:t>
      </w:r>
      <w:r>
        <w:rPr>
          <w:rFonts w:hint="eastAsia"/>
        </w:rPr>
        <w:t>+ (void)</w:t>
      </w:r>
      <w:proofErr w:type="spellStart"/>
      <w:r>
        <w:rPr>
          <w:rFonts w:hint="eastAsia"/>
        </w:rPr>
        <w:t>setAppProjectId</w:t>
      </w:r>
      <w:proofErr w:type="spellEnd"/>
      <w:r>
        <w:rPr>
          <w:rFonts w:hint="eastAsia"/>
        </w:rPr>
        <w:t>:(</w:t>
      </w:r>
      <w:proofErr w:type="spellStart"/>
      <w:r>
        <w:rPr>
          <w:rFonts w:hint="eastAsia"/>
        </w:rPr>
        <w:t>NSString</w:t>
      </w:r>
      <w:proofErr w:type="spellEnd"/>
      <w:r>
        <w:rPr>
          <w:rFonts w:hint="eastAsia"/>
        </w:rPr>
        <w:t>*)_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 xml:space="preserve"> </w:t>
      </w:r>
    </w:p>
    <w:p w14:paraId="3F0B9C9E" w14:textId="0B4576D7" w:rsidR="00B26AA2" w:rsidRDefault="00E70541" w:rsidP="00B26AA2">
      <w:pPr>
        <w:pStyle w:val="a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proj</w:t>
      </w:r>
      <w:r w:rsidR="00B26AA2">
        <w:rPr>
          <w:rFonts w:hint="eastAsia"/>
        </w:rPr>
        <w:t>ectSecret</w:t>
      </w:r>
      <w:proofErr w:type="spellEnd"/>
      <w:proofErr w:type="gramEnd"/>
      <w:r w:rsidR="00B26AA2">
        <w:rPr>
          <w:rFonts w:hint="eastAsia"/>
        </w:rPr>
        <w:t>:(</w:t>
      </w:r>
      <w:proofErr w:type="spellStart"/>
      <w:r w:rsidR="00B26AA2">
        <w:rPr>
          <w:rFonts w:hint="eastAsia"/>
        </w:rPr>
        <w:t>NSString</w:t>
      </w:r>
      <w:proofErr w:type="spellEnd"/>
      <w:r w:rsidR="00B26AA2">
        <w:rPr>
          <w:rFonts w:hint="eastAsia"/>
        </w:rPr>
        <w:t>*)_</w:t>
      </w:r>
      <w:proofErr w:type="spellStart"/>
      <w:r w:rsidR="00B26AA2">
        <w:rPr>
          <w:rFonts w:hint="eastAsia"/>
        </w:rPr>
        <w:t>projectSecret</w:t>
      </w:r>
      <w:proofErr w:type="spellEnd"/>
    </w:p>
    <w:p w14:paraId="5DB99957" w14:textId="78C4EEAA" w:rsidR="00B26AA2" w:rsidRDefault="00B26AA2" w:rsidP="00B26AA2">
      <w:pPr>
        <w:pStyle w:val="a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serverEnviroment</w:t>
      </w:r>
      <w:proofErr w:type="spellEnd"/>
      <w:proofErr w:type="gramEnd"/>
      <w:r>
        <w:t>:(</w:t>
      </w:r>
      <w:proofErr w:type="spellStart"/>
      <w:r>
        <w:rPr>
          <w:rFonts w:hint="eastAsia"/>
        </w:rPr>
        <w:t>NSInteger</w:t>
      </w:r>
      <w:proofErr w:type="spellEnd"/>
      <w:r>
        <w:t>)</w:t>
      </w:r>
      <w:r>
        <w:rPr>
          <w:rFonts w:hint="eastAsia"/>
        </w:rPr>
        <w:t>_</w:t>
      </w:r>
      <w:proofErr w:type="spellStart"/>
      <w:r>
        <w:rPr>
          <w:rFonts w:hint="eastAsia"/>
        </w:rPr>
        <w:t>serverEnviroment</w:t>
      </w:r>
      <w:proofErr w:type="spellEnd"/>
      <w:r>
        <w:rPr>
          <w:rFonts w:hint="eastAsia"/>
        </w:rPr>
        <w:t>;</w:t>
      </w:r>
    </w:p>
    <w:p w14:paraId="343C90A6" w14:textId="77777777" w:rsidR="00B26AA2" w:rsidRDefault="00B26AA2" w:rsidP="00B26AA2">
      <w:pPr>
        <w:pStyle w:val="a0"/>
      </w:pPr>
      <w:r w:rsidRPr="003A32AB">
        <w:rPr>
          <w:rFonts w:hint="eastAsia"/>
          <w:b/>
        </w:rPr>
        <w:t>说明：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didFinishLaunchingWithOptions</w:t>
      </w:r>
      <w:proofErr w:type="spellEnd"/>
      <w:r>
        <w:rPr>
          <w:rFonts w:hint="eastAsia"/>
        </w:rPr>
        <w:t>对项目进行初始化。</w:t>
      </w:r>
    </w:p>
    <w:p w14:paraId="1285F551" w14:textId="77777777" w:rsidR="00B26AA2" w:rsidRDefault="00B26AA2" w:rsidP="00B26AA2">
      <w:pPr>
        <w:pStyle w:val="a0"/>
        <w:rPr>
          <w:b/>
        </w:rPr>
      </w:pPr>
      <w:r w:rsidRPr="003A32AB">
        <w:rPr>
          <w:rFonts w:hint="eastAsia"/>
          <w:b/>
        </w:rPr>
        <w:t>参数：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057"/>
        <w:gridCol w:w="1503"/>
        <w:gridCol w:w="1309"/>
        <w:gridCol w:w="2841"/>
        <w:gridCol w:w="952"/>
      </w:tblGrid>
      <w:tr w:rsidR="00B205F5" w:rsidRPr="00243943" w14:paraId="7BDB4ACA" w14:textId="77777777" w:rsidTr="00941FA6">
        <w:tc>
          <w:tcPr>
            <w:tcW w:w="2057" w:type="dxa"/>
          </w:tcPr>
          <w:p w14:paraId="3820E311" w14:textId="77777777" w:rsidR="00B26AA2" w:rsidRPr="00243943" w:rsidRDefault="00B26AA2" w:rsidP="002B5FF8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503" w:type="dxa"/>
          </w:tcPr>
          <w:p w14:paraId="60B3D752" w14:textId="77777777" w:rsidR="00B26AA2" w:rsidRPr="00243943" w:rsidRDefault="00B26AA2" w:rsidP="002B5FF8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309" w:type="dxa"/>
          </w:tcPr>
          <w:p w14:paraId="6E583DF4" w14:textId="77777777" w:rsidR="00B26AA2" w:rsidRPr="00243943" w:rsidRDefault="00B26AA2" w:rsidP="002B5FF8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841" w:type="dxa"/>
          </w:tcPr>
          <w:p w14:paraId="4A4D9953" w14:textId="77777777" w:rsidR="00B26AA2" w:rsidRPr="00243943" w:rsidRDefault="00B26AA2" w:rsidP="002B5FF8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952" w:type="dxa"/>
          </w:tcPr>
          <w:p w14:paraId="1DFFDD58" w14:textId="77777777" w:rsidR="00B26AA2" w:rsidRPr="00243943" w:rsidRDefault="00B26AA2" w:rsidP="002B5FF8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</w:tr>
      <w:tr w:rsidR="00B205F5" w:rsidRPr="00243943" w14:paraId="0605D54E" w14:textId="77777777" w:rsidTr="00941FA6">
        <w:tc>
          <w:tcPr>
            <w:tcW w:w="2057" w:type="dxa"/>
          </w:tcPr>
          <w:p w14:paraId="26D10EB6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_</w:t>
            </w:r>
            <w:proofErr w:type="spellStart"/>
            <w:proofErr w:type="gramStart"/>
            <w:r w:rsidRPr="00243943">
              <w:rPr>
                <w:rFonts w:hint="eastAsia"/>
                <w:sz w:val="21"/>
                <w:szCs w:val="21"/>
              </w:rPr>
              <w:t>project</w:t>
            </w:r>
            <w:r>
              <w:rPr>
                <w:rFonts w:hint="eastAsia"/>
                <w:sz w:val="21"/>
                <w:szCs w:val="21"/>
              </w:rPr>
              <w:t>I</w:t>
            </w:r>
            <w:r w:rsidRPr="00243943">
              <w:rPr>
                <w:rFonts w:hint="eastAsia"/>
                <w:sz w:val="21"/>
                <w:szCs w:val="21"/>
              </w:rPr>
              <w:t>d</w:t>
            </w:r>
            <w:proofErr w:type="spellEnd"/>
            <w:proofErr w:type="gramEnd"/>
          </w:p>
        </w:tc>
        <w:tc>
          <w:tcPr>
            <w:tcW w:w="1503" w:type="dxa"/>
          </w:tcPr>
          <w:p w14:paraId="3D2E222D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项目编号</w:t>
            </w:r>
          </w:p>
        </w:tc>
        <w:tc>
          <w:tcPr>
            <w:tcW w:w="1309" w:type="dxa"/>
          </w:tcPr>
          <w:p w14:paraId="2DE1EBD2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841" w:type="dxa"/>
          </w:tcPr>
          <w:p w14:paraId="4F20981A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sz w:val="21"/>
                <w:szCs w:val="21"/>
              </w:rPr>
              <w:t>e</w:t>
            </w:r>
            <w:r w:rsidRPr="00243943">
              <w:rPr>
                <w:rFonts w:hint="eastAsia"/>
                <w:sz w:val="21"/>
                <w:szCs w:val="21"/>
              </w:rPr>
              <w:t>签宝分配给接入系统的项目编号</w:t>
            </w:r>
          </w:p>
        </w:tc>
        <w:tc>
          <w:tcPr>
            <w:tcW w:w="952" w:type="dxa"/>
          </w:tcPr>
          <w:p w14:paraId="3077FBDB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B205F5" w:rsidRPr="00243943" w14:paraId="11561194" w14:textId="77777777" w:rsidTr="00941FA6">
        <w:tc>
          <w:tcPr>
            <w:tcW w:w="2057" w:type="dxa"/>
          </w:tcPr>
          <w:p w14:paraId="28D4D586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_</w:t>
            </w:r>
            <w:proofErr w:type="spellStart"/>
            <w:proofErr w:type="gramStart"/>
            <w:r w:rsidRPr="00243943">
              <w:rPr>
                <w:rFonts w:hint="eastAsia"/>
                <w:sz w:val="21"/>
                <w:szCs w:val="21"/>
              </w:rPr>
              <w:t>project</w:t>
            </w:r>
            <w:r>
              <w:rPr>
                <w:rFonts w:hint="eastAsia"/>
                <w:sz w:val="21"/>
                <w:szCs w:val="21"/>
              </w:rPr>
              <w:t>S</w:t>
            </w:r>
            <w:r w:rsidRPr="00243943">
              <w:rPr>
                <w:rFonts w:hint="eastAsia"/>
                <w:sz w:val="21"/>
                <w:szCs w:val="21"/>
              </w:rPr>
              <w:t>ecret</w:t>
            </w:r>
            <w:proofErr w:type="spellEnd"/>
            <w:proofErr w:type="gramEnd"/>
          </w:p>
        </w:tc>
        <w:tc>
          <w:tcPr>
            <w:tcW w:w="1503" w:type="dxa"/>
          </w:tcPr>
          <w:p w14:paraId="08103466" w14:textId="297ABA13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项目</w:t>
            </w:r>
            <w:r w:rsidR="009474A0">
              <w:rPr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钥</w:t>
            </w:r>
          </w:p>
        </w:tc>
        <w:tc>
          <w:tcPr>
            <w:tcW w:w="1309" w:type="dxa"/>
          </w:tcPr>
          <w:p w14:paraId="70B6E1CD" w14:textId="77777777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NSString</w:t>
            </w:r>
            <w:proofErr w:type="spellEnd"/>
          </w:p>
        </w:tc>
        <w:tc>
          <w:tcPr>
            <w:tcW w:w="2841" w:type="dxa"/>
          </w:tcPr>
          <w:p w14:paraId="330170E1" w14:textId="35AC6D92" w:rsidR="00B26AA2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sz w:val="21"/>
                <w:szCs w:val="21"/>
              </w:rPr>
              <w:t>e</w:t>
            </w:r>
            <w:r w:rsidRPr="00243943">
              <w:rPr>
                <w:rFonts w:hint="eastAsia"/>
                <w:sz w:val="21"/>
                <w:szCs w:val="21"/>
              </w:rPr>
              <w:t>签宝分配给接入系统的项目</w:t>
            </w:r>
            <w:r w:rsidR="009474A0">
              <w:rPr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钥</w:t>
            </w:r>
          </w:p>
        </w:tc>
        <w:tc>
          <w:tcPr>
            <w:tcW w:w="952" w:type="dxa"/>
          </w:tcPr>
          <w:p w14:paraId="595447DF" w14:textId="621C0B02" w:rsidR="00B205F5" w:rsidRPr="00243943" w:rsidRDefault="00B26AA2" w:rsidP="002B5FF8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B205F5" w:rsidRPr="00243943" w14:paraId="7F8B069A" w14:textId="77777777" w:rsidTr="00941FA6">
        <w:tc>
          <w:tcPr>
            <w:tcW w:w="2057" w:type="dxa"/>
          </w:tcPr>
          <w:p w14:paraId="4042C3C1" w14:textId="1389338A" w:rsidR="00B205F5" w:rsidRDefault="00B205F5" w:rsidP="002B5FF8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</w:rPr>
              <w:t>_</w:t>
            </w:r>
            <w:proofErr w:type="spellStart"/>
            <w:proofErr w:type="gramStart"/>
            <w:r>
              <w:rPr>
                <w:rFonts w:hint="eastAsia"/>
              </w:rPr>
              <w:t>serverEnviroment</w:t>
            </w:r>
            <w:proofErr w:type="spellEnd"/>
            <w:proofErr w:type="gramEnd"/>
          </w:p>
        </w:tc>
        <w:tc>
          <w:tcPr>
            <w:tcW w:w="1503" w:type="dxa"/>
          </w:tcPr>
          <w:p w14:paraId="5C5C8AD1" w14:textId="35F1236E" w:rsidR="00B205F5" w:rsidRPr="00243943" w:rsidRDefault="00B205F5" w:rsidP="002B5FF8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服务器环境</w:t>
            </w:r>
          </w:p>
        </w:tc>
        <w:tc>
          <w:tcPr>
            <w:tcW w:w="1309" w:type="dxa"/>
          </w:tcPr>
          <w:p w14:paraId="65466D9B" w14:textId="7EE8FFD5" w:rsidR="00B205F5" w:rsidRDefault="00B205F5" w:rsidP="002B5FF8">
            <w:pPr>
              <w:pStyle w:val="a0"/>
              <w:ind w:firstLine="0"/>
            </w:pPr>
            <w:proofErr w:type="spellStart"/>
            <w:r>
              <w:rPr>
                <w:rFonts w:hint="eastAsia"/>
              </w:rPr>
              <w:t>NSInteger</w:t>
            </w:r>
            <w:proofErr w:type="spellEnd"/>
          </w:p>
        </w:tc>
        <w:tc>
          <w:tcPr>
            <w:tcW w:w="2841" w:type="dxa"/>
          </w:tcPr>
          <w:p w14:paraId="59E7D2E9" w14:textId="6328ABD6" w:rsidR="00B205F5" w:rsidRPr="00243943" w:rsidRDefault="00B205F5" w:rsidP="0072762C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rFonts w:hint="eastAsia"/>
                <w:sz w:val="21"/>
                <w:szCs w:val="21"/>
              </w:rPr>
              <w:t>签宝对应服务器地址，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正式，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测试，</w:t>
            </w:r>
            <w:r>
              <w:rPr>
                <w:rFonts w:hint="eastAsia"/>
                <w:sz w:val="21"/>
                <w:szCs w:val="21"/>
              </w:rPr>
              <w:t>2-</w:t>
            </w:r>
            <w:r>
              <w:rPr>
                <w:rFonts w:hint="eastAsia"/>
                <w:sz w:val="21"/>
                <w:szCs w:val="21"/>
              </w:rPr>
              <w:t>模拟，默认正式</w:t>
            </w:r>
            <w:r w:rsidR="0072762C">
              <w:rPr>
                <w:rFonts w:hint="eastAsia"/>
                <w:sz w:val="21"/>
                <w:szCs w:val="21"/>
              </w:rPr>
              <w:t>，配置优先级大于配置文件</w:t>
            </w:r>
          </w:p>
        </w:tc>
        <w:tc>
          <w:tcPr>
            <w:tcW w:w="952" w:type="dxa"/>
          </w:tcPr>
          <w:p w14:paraId="2D931B4C" w14:textId="4CCD567C" w:rsidR="00B205F5" w:rsidRPr="00243943" w:rsidRDefault="00B205F5" w:rsidP="002B5FF8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不可空</w:t>
            </w:r>
          </w:p>
        </w:tc>
      </w:tr>
    </w:tbl>
    <w:p w14:paraId="6673A2F3" w14:textId="5950CAEB" w:rsidR="00941FA6" w:rsidRDefault="00941FA6" w:rsidP="00941FA6">
      <w:pPr>
        <w:pStyle w:val="2"/>
        <w:numPr>
          <w:ilvl w:val="1"/>
          <w:numId w:val="1"/>
        </w:numPr>
      </w:pPr>
      <w:bookmarkStart w:id="5" w:name="_Toc362194789"/>
      <w:r>
        <w:rPr>
          <w:rFonts w:hint="eastAsia"/>
        </w:rPr>
        <w:t>创建签署印章</w:t>
      </w:r>
      <w:bookmarkEnd w:id="5"/>
    </w:p>
    <w:p w14:paraId="7D3F25FB" w14:textId="487CBB88" w:rsidR="00941FA6" w:rsidRPr="00243684" w:rsidRDefault="00941FA6" w:rsidP="00941FA6">
      <w:pPr>
        <w:widowControl/>
        <w:tabs>
          <w:tab w:val="left" w:pos="674"/>
        </w:tabs>
        <w:autoSpaceDE w:val="0"/>
        <w:autoSpaceDN w:val="0"/>
        <w:adjustRightInd w:val="0"/>
        <w:spacing w:line="240" w:lineRule="auto"/>
        <w:jc w:val="left"/>
        <w:rPr>
          <w:rFonts w:cs="Menlo Regular"/>
          <w:color w:val="000000" w:themeColor="text1"/>
          <w:kern w:val="0"/>
        </w:rPr>
      </w:pPr>
      <w:r>
        <w:rPr>
          <w:rFonts w:ascii="微软雅黑" w:eastAsia="微软雅黑" w:hAnsi="微软雅黑" w:hint="eastAsia"/>
          <w:b/>
        </w:rPr>
        <w:t xml:space="preserve">    </w:t>
      </w:r>
      <w:r w:rsidRPr="00243684">
        <w:rPr>
          <w:rFonts w:ascii="微软雅黑" w:eastAsia="微软雅黑" w:hAnsi="微软雅黑" w:hint="eastAsia"/>
          <w:b/>
        </w:rPr>
        <w:t>原型</w:t>
      </w:r>
      <w:r w:rsidRPr="00AC199E">
        <w:rPr>
          <w:rFonts w:hint="eastAsia"/>
          <w:b/>
        </w:rPr>
        <w:t>：</w:t>
      </w:r>
      <w:r w:rsidRPr="00243684">
        <w:rPr>
          <w:rFonts w:cs="Menlo Regular"/>
          <w:color w:val="000000" w:themeColor="text1"/>
          <w:kern w:val="0"/>
        </w:rPr>
        <w:t>+ (void)</w:t>
      </w:r>
      <w:proofErr w:type="spellStart"/>
      <w:r w:rsidRPr="00243684">
        <w:rPr>
          <w:rFonts w:cs="Menlo Regular"/>
          <w:color w:val="000000" w:themeColor="text1"/>
          <w:kern w:val="0"/>
        </w:rPr>
        <w:t>tvSignCtrl</w:t>
      </w:r>
      <w:proofErr w:type="spellEnd"/>
      <w:r w:rsidRPr="00243684">
        <w:rPr>
          <w:rFonts w:cs="Menlo Regular"/>
          <w:color w:val="000000" w:themeColor="text1"/>
          <w:kern w:val="0"/>
        </w:rPr>
        <w:t>:(</w:t>
      </w:r>
      <w:proofErr w:type="spellStart"/>
      <w:r w:rsidRPr="00243684">
        <w:rPr>
          <w:rFonts w:cs="Menlo Regular"/>
          <w:color w:val="000000" w:themeColor="text1"/>
          <w:kern w:val="0"/>
        </w:rPr>
        <w:t>UIViewController</w:t>
      </w:r>
      <w:proofErr w:type="spellEnd"/>
      <w:r w:rsidRPr="00243684">
        <w:rPr>
          <w:rFonts w:cs="Menlo Regular"/>
          <w:color w:val="000000" w:themeColor="text1"/>
          <w:kern w:val="0"/>
        </w:rPr>
        <w:t>*)_ctrl</w:t>
      </w:r>
    </w:p>
    <w:p w14:paraId="0EE2C707" w14:textId="6D066CC8" w:rsidR="00941FA6" w:rsidRPr="00243684" w:rsidRDefault="00941FA6" w:rsidP="00B66CCE">
      <w:pPr>
        <w:widowControl/>
        <w:tabs>
          <w:tab w:val="left" w:pos="674"/>
        </w:tabs>
        <w:autoSpaceDE w:val="0"/>
        <w:autoSpaceDN w:val="0"/>
        <w:adjustRightInd w:val="0"/>
        <w:spacing w:line="240" w:lineRule="auto"/>
        <w:jc w:val="left"/>
        <w:rPr>
          <w:rFonts w:cs="Menlo Regular"/>
          <w:color w:val="000000" w:themeColor="text1"/>
          <w:kern w:val="0"/>
        </w:rPr>
      </w:pPr>
      <w:r w:rsidRPr="00243684">
        <w:rPr>
          <w:rFonts w:cs="Menlo Regular"/>
          <w:color w:val="000000" w:themeColor="text1"/>
          <w:kern w:val="0"/>
        </w:rPr>
        <w:t xml:space="preserve">               </w:t>
      </w:r>
      <w:r>
        <w:rPr>
          <w:rFonts w:cs="Menlo Regular" w:hint="eastAsia"/>
          <w:color w:val="000000" w:themeColor="text1"/>
          <w:kern w:val="0"/>
        </w:rPr>
        <w:tab/>
      </w:r>
      <w:proofErr w:type="spellStart"/>
      <w:proofErr w:type="gramStart"/>
      <w:r w:rsidRPr="00243684">
        <w:rPr>
          <w:rFonts w:cs="Menlo Regular"/>
          <w:color w:val="000000" w:themeColor="text1"/>
          <w:kern w:val="0"/>
        </w:rPr>
        <w:t>accountUid</w:t>
      </w:r>
      <w:proofErr w:type="spellEnd"/>
      <w:proofErr w:type="gramEnd"/>
      <w:r w:rsidRPr="00243684">
        <w:rPr>
          <w:rFonts w:cs="Menlo Regular"/>
          <w:color w:val="000000" w:themeColor="text1"/>
          <w:kern w:val="0"/>
        </w:rPr>
        <w:t>:(</w:t>
      </w:r>
      <w:proofErr w:type="spellStart"/>
      <w:r w:rsidRPr="00243684">
        <w:rPr>
          <w:rFonts w:cs="Menlo Regular"/>
          <w:color w:val="000000" w:themeColor="text1"/>
          <w:kern w:val="0"/>
        </w:rPr>
        <w:t>NSString</w:t>
      </w:r>
      <w:proofErr w:type="spellEnd"/>
      <w:r w:rsidRPr="00243684">
        <w:rPr>
          <w:rFonts w:cs="Menlo Regular"/>
          <w:color w:val="000000" w:themeColor="text1"/>
          <w:kern w:val="0"/>
        </w:rPr>
        <w:t>*)_</w:t>
      </w:r>
      <w:proofErr w:type="spellStart"/>
      <w:r w:rsidRPr="00243684">
        <w:rPr>
          <w:rFonts w:cs="Menlo Regular"/>
          <w:color w:val="000000" w:themeColor="text1"/>
          <w:kern w:val="0"/>
        </w:rPr>
        <w:t>accountUid</w:t>
      </w:r>
      <w:proofErr w:type="spellEnd"/>
    </w:p>
    <w:p w14:paraId="2CFA076C" w14:textId="6AF84BEA" w:rsidR="00941FA6" w:rsidRDefault="00941FA6" w:rsidP="00941FA6">
      <w:pPr>
        <w:pStyle w:val="a0"/>
        <w:rPr>
          <w:rFonts w:cs="Menlo Regular"/>
          <w:color w:val="000000" w:themeColor="text1"/>
          <w:szCs w:val="24"/>
        </w:rPr>
      </w:pPr>
      <w:r w:rsidRPr="00243684">
        <w:rPr>
          <w:rFonts w:cs="Menlo Regular"/>
          <w:color w:val="000000" w:themeColor="text1"/>
          <w:szCs w:val="24"/>
        </w:rPr>
        <w:t xml:space="preserve">    </w:t>
      </w:r>
      <w:r>
        <w:rPr>
          <w:rFonts w:cs="Menlo Regular" w:hint="eastAsia"/>
          <w:color w:val="000000" w:themeColor="text1"/>
          <w:szCs w:val="24"/>
        </w:rPr>
        <w:tab/>
      </w:r>
      <w:r>
        <w:rPr>
          <w:rFonts w:cs="Menlo Regular" w:hint="eastAsia"/>
          <w:color w:val="000000" w:themeColor="text1"/>
          <w:szCs w:val="24"/>
        </w:rPr>
        <w:tab/>
      </w:r>
      <w:proofErr w:type="spellStart"/>
      <w:proofErr w:type="gramStart"/>
      <w:r w:rsidRPr="00243684">
        <w:rPr>
          <w:rFonts w:cs="Menlo Regular"/>
          <w:color w:val="000000" w:themeColor="text1"/>
          <w:szCs w:val="24"/>
        </w:rPr>
        <w:t>signProtocol</w:t>
      </w:r>
      <w:proofErr w:type="spellEnd"/>
      <w:proofErr w:type="gramEnd"/>
      <w:r>
        <w:rPr>
          <w:rFonts w:cs="Menlo Regular" w:hint="eastAsia"/>
          <w:color w:val="000000" w:themeColor="text1"/>
          <w:szCs w:val="24"/>
        </w:rPr>
        <w:t>:(</w:t>
      </w:r>
      <w:r w:rsidRPr="00243684">
        <w:rPr>
          <w:rFonts w:cs="Menlo Regular"/>
          <w:color w:val="000000" w:themeColor="text1"/>
          <w:szCs w:val="24"/>
        </w:rPr>
        <w:t>id&lt;</w:t>
      </w:r>
      <w:proofErr w:type="spellStart"/>
      <w:r w:rsidRPr="00243684">
        <w:rPr>
          <w:rFonts w:cs="Menlo Regular"/>
          <w:color w:val="000000" w:themeColor="text1"/>
          <w:szCs w:val="24"/>
        </w:rPr>
        <w:t>TVSignProtocol</w:t>
      </w:r>
      <w:proofErr w:type="spellEnd"/>
      <w:r>
        <w:rPr>
          <w:rFonts w:cs="Menlo Regular"/>
          <w:color w:val="000000" w:themeColor="text1"/>
          <w:szCs w:val="24"/>
        </w:rPr>
        <w:t>&gt;)_</w:t>
      </w:r>
      <w:proofErr w:type="spellStart"/>
      <w:r>
        <w:rPr>
          <w:rFonts w:cs="Menlo Regular"/>
          <w:color w:val="000000" w:themeColor="text1"/>
          <w:szCs w:val="24"/>
        </w:rPr>
        <w:t>signProtocol</w:t>
      </w:r>
      <w:proofErr w:type="spellEnd"/>
      <w:r>
        <w:rPr>
          <w:rFonts w:cs="Menlo Regular" w:hint="eastAsia"/>
          <w:color w:val="000000" w:themeColor="text1"/>
          <w:szCs w:val="24"/>
        </w:rPr>
        <w:t>;</w:t>
      </w:r>
    </w:p>
    <w:p w14:paraId="0EFB96B3" w14:textId="55D3A267" w:rsidR="00941FA6" w:rsidRDefault="00941FA6" w:rsidP="00941FA6">
      <w:pPr>
        <w:pStyle w:val="a0"/>
      </w:pPr>
      <w:r w:rsidRPr="00AC199E">
        <w:rPr>
          <w:rFonts w:hint="eastAsia"/>
          <w:b/>
        </w:rPr>
        <w:t>说明：</w:t>
      </w:r>
      <w:r>
        <w:rPr>
          <w:rFonts w:hint="eastAsia"/>
        </w:rPr>
        <w:t>为</w:t>
      </w:r>
      <w:r>
        <w:rPr>
          <w:rFonts w:hint="eastAsia"/>
        </w:rPr>
        <w:t>_</w:t>
      </w:r>
      <w:proofErr w:type="spellStart"/>
      <w:r>
        <w:rPr>
          <w:rFonts w:hint="eastAsia"/>
        </w:rPr>
        <w:t>accountUid</w:t>
      </w:r>
      <w:proofErr w:type="spellEnd"/>
      <w:r w:rsidR="007B3E57">
        <w:rPr>
          <w:rFonts w:hint="eastAsia"/>
        </w:rPr>
        <w:t>标识</w:t>
      </w:r>
      <w:r w:rsidR="00E1062A">
        <w:rPr>
          <w:rFonts w:hint="eastAsia"/>
        </w:rPr>
        <w:t>返回手绘图片</w:t>
      </w:r>
      <w:r>
        <w:rPr>
          <w:rFonts w:hint="eastAsia"/>
        </w:rPr>
        <w:t>。</w:t>
      </w:r>
    </w:p>
    <w:p w14:paraId="64D10A0C" w14:textId="77777777" w:rsidR="00941FA6" w:rsidRDefault="00941FA6" w:rsidP="00941FA6">
      <w:pPr>
        <w:pStyle w:val="a0"/>
      </w:pPr>
      <w:r w:rsidRPr="00AF53B2">
        <w:rPr>
          <w:rFonts w:hint="eastAsia"/>
          <w:b/>
        </w:rPr>
        <w:t>参数：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59"/>
        <w:gridCol w:w="1366"/>
        <w:gridCol w:w="2327"/>
        <w:gridCol w:w="2525"/>
        <w:gridCol w:w="885"/>
      </w:tblGrid>
      <w:tr w:rsidR="00941FA6" w:rsidRPr="00243943" w14:paraId="0EE9D447" w14:textId="77777777" w:rsidTr="00B66CCE">
        <w:tc>
          <w:tcPr>
            <w:tcW w:w="1559" w:type="dxa"/>
          </w:tcPr>
          <w:p w14:paraId="427B50F7" w14:textId="77777777" w:rsidR="00941FA6" w:rsidRPr="00243943" w:rsidRDefault="00941FA6" w:rsidP="00D067B7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66" w:type="dxa"/>
          </w:tcPr>
          <w:p w14:paraId="0FDDEF12" w14:textId="77777777" w:rsidR="00941FA6" w:rsidRPr="00243943" w:rsidRDefault="00941FA6" w:rsidP="00D067B7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2327" w:type="dxa"/>
          </w:tcPr>
          <w:p w14:paraId="50294920" w14:textId="77777777" w:rsidR="00941FA6" w:rsidRPr="00243943" w:rsidRDefault="00941FA6" w:rsidP="00D067B7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525" w:type="dxa"/>
          </w:tcPr>
          <w:p w14:paraId="5AE72452" w14:textId="77777777" w:rsidR="00941FA6" w:rsidRPr="00243943" w:rsidRDefault="00941FA6" w:rsidP="00D067B7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85" w:type="dxa"/>
          </w:tcPr>
          <w:p w14:paraId="70693381" w14:textId="77777777" w:rsidR="00941FA6" w:rsidRPr="00243943" w:rsidRDefault="00941FA6" w:rsidP="00D067B7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</w:tr>
      <w:tr w:rsidR="00941FA6" w:rsidRPr="00243943" w14:paraId="3A8AF2A4" w14:textId="77777777" w:rsidTr="00B66CCE">
        <w:tc>
          <w:tcPr>
            <w:tcW w:w="1559" w:type="dxa"/>
          </w:tcPr>
          <w:p w14:paraId="3B81575F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_</w:t>
            </w:r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ctrl</w:t>
            </w:r>
            <w:proofErr w:type="gramEnd"/>
          </w:p>
        </w:tc>
        <w:tc>
          <w:tcPr>
            <w:tcW w:w="1366" w:type="dxa"/>
          </w:tcPr>
          <w:p w14:paraId="6C01BE76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视图</w:t>
            </w:r>
          </w:p>
        </w:tc>
        <w:tc>
          <w:tcPr>
            <w:tcW w:w="2327" w:type="dxa"/>
          </w:tcPr>
          <w:p w14:paraId="19F4A4BD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UIViewController</w:t>
            </w:r>
            <w:proofErr w:type="spellEnd"/>
          </w:p>
        </w:tc>
        <w:tc>
          <w:tcPr>
            <w:tcW w:w="2525" w:type="dxa"/>
          </w:tcPr>
          <w:p w14:paraId="5960A17A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用于界面跳转的视图</w:t>
            </w:r>
          </w:p>
        </w:tc>
        <w:tc>
          <w:tcPr>
            <w:tcW w:w="885" w:type="dxa"/>
          </w:tcPr>
          <w:p w14:paraId="6B1FB5B6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941FA6" w:rsidRPr="00243943" w14:paraId="1B931803" w14:textId="77777777" w:rsidTr="00B66CCE">
        <w:tc>
          <w:tcPr>
            <w:tcW w:w="1559" w:type="dxa"/>
          </w:tcPr>
          <w:p w14:paraId="7F8B4A3A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_</w:t>
            </w:r>
            <w:proofErr w:type="spellStart"/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accountUid</w:t>
            </w:r>
            <w:proofErr w:type="spellEnd"/>
            <w:proofErr w:type="gramEnd"/>
          </w:p>
        </w:tc>
        <w:tc>
          <w:tcPr>
            <w:tcW w:w="1366" w:type="dxa"/>
          </w:tcPr>
          <w:p w14:paraId="1DAB8C4F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spellStart"/>
            <w:r>
              <w:rPr>
                <w:rFonts w:hint="eastAsia"/>
                <w:sz w:val="21"/>
                <w:szCs w:val="21"/>
              </w:rPr>
              <w:t>uid</w:t>
            </w:r>
            <w:proofErr w:type="spellEnd"/>
          </w:p>
        </w:tc>
        <w:tc>
          <w:tcPr>
            <w:tcW w:w="2327" w:type="dxa"/>
          </w:tcPr>
          <w:p w14:paraId="59326247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NSString</w:t>
            </w:r>
            <w:proofErr w:type="spellEnd"/>
          </w:p>
        </w:tc>
        <w:tc>
          <w:tcPr>
            <w:tcW w:w="2525" w:type="dxa"/>
          </w:tcPr>
          <w:p w14:paraId="7CF124BE" w14:textId="330A2E6C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自定义账户标识</w:t>
            </w:r>
          </w:p>
        </w:tc>
        <w:tc>
          <w:tcPr>
            <w:tcW w:w="885" w:type="dxa"/>
          </w:tcPr>
          <w:p w14:paraId="4A1B7CE4" w14:textId="77777777" w:rsidR="00941FA6" w:rsidRPr="00243943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941FA6" w:rsidRPr="00243943" w14:paraId="61064472" w14:textId="77777777" w:rsidTr="00B66CCE">
        <w:tc>
          <w:tcPr>
            <w:tcW w:w="1559" w:type="dxa"/>
          </w:tcPr>
          <w:p w14:paraId="7A465A43" w14:textId="77777777" w:rsidR="00941FA6" w:rsidRPr="00243684" w:rsidRDefault="00941FA6" w:rsidP="00D067B7">
            <w:pPr>
              <w:pStyle w:val="a0"/>
              <w:ind w:firstLine="0"/>
              <w:rPr>
                <w:rFonts w:cs="Menlo Regular"/>
                <w:color w:val="000000" w:themeColor="text1"/>
                <w:szCs w:val="24"/>
              </w:rPr>
            </w:pPr>
            <w:r>
              <w:rPr>
                <w:rFonts w:cs="Menlo Regular"/>
                <w:color w:val="000000" w:themeColor="text1"/>
                <w:szCs w:val="24"/>
              </w:rPr>
              <w:t>_</w:t>
            </w:r>
            <w:proofErr w:type="spellStart"/>
            <w:proofErr w:type="gramStart"/>
            <w:r>
              <w:rPr>
                <w:rFonts w:cs="Menlo Regular"/>
                <w:color w:val="000000" w:themeColor="text1"/>
                <w:szCs w:val="24"/>
              </w:rPr>
              <w:t>signProtocol</w:t>
            </w:r>
            <w:proofErr w:type="spellEnd"/>
            <w:proofErr w:type="gramEnd"/>
          </w:p>
        </w:tc>
        <w:tc>
          <w:tcPr>
            <w:tcW w:w="1366" w:type="dxa"/>
          </w:tcPr>
          <w:p w14:paraId="7801C30F" w14:textId="77777777" w:rsidR="00941FA6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回调代理</w:t>
            </w:r>
          </w:p>
        </w:tc>
        <w:tc>
          <w:tcPr>
            <w:tcW w:w="2327" w:type="dxa"/>
          </w:tcPr>
          <w:p w14:paraId="76A50710" w14:textId="77777777" w:rsidR="00941FA6" w:rsidRPr="00243684" w:rsidRDefault="00941FA6" w:rsidP="00D067B7">
            <w:pPr>
              <w:pStyle w:val="a0"/>
              <w:ind w:firstLine="0"/>
              <w:rPr>
                <w:rFonts w:cs="Menlo Regular"/>
                <w:color w:val="000000" w:themeColor="text1"/>
                <w:szCs w:val="24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(</w:t>
            </w:r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id</w:t>
            </w:r>
            <w:proofErr w:type="gramEnd"/>
            <w:r w:rsidRPr="00243684">
              <w:rPr>
                <w:rFonts w:cs="Menlo Regular"/>
                <w:color w:val="000000" w:themeColor="text1"/>
                <w:szCs w:val="24"/>
              </w:rPr>
              <w:t>&lt;</w:t>
            </w: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TVSignProtocol</w:t>
            </w:r>
            <w:proofErr w:type="spellEnd"/>
            <w:r>
              <w:rPr>
                <w:rFonts w:cs="Menlo Regular"/>
                <w:color w:val="000000" w:themeColor="text1"/>
                <w:szCs w:val="24"/>
              </w:rPr>
              <w:t>&gt;</w:t>
            </w:r>
          </w:p>
        </w:tc>
        <w:tc>
          <w:tcPr>
            <w:tcW w:w="2525" w:type="dxa"/>
          </w:tcPr>
          <w:p w14:paraId="340CF151" w14:textId="77777777" w:rsidR="00941FA6" w:rsidRDefault="00941FA6" w:rsidP="00D067B7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创建印章回调</w:t>
            </w:r>
          </w:p>
        </w:tc>
        <w:tc>
          <w:tcPr>
            <w:tcW w:w="885" w:type="dxa"/>
          </w:tcPr>
          <w:p w14:paraId="6F9277AE" w14:textId="77777777" w:rsidR="00941FA6" w:rsidRPr="008164A5" w:rsidRDefault="00941FA6" w:rsidP="00D067B7">
            <w:pPr>
              <w:pStyle w:val="a0"/>
              <w:ind w:firstLine="0"/>
            </w:pPr>
            <w:r>
              <w:rPr>
                <w:rFonts w:hint="eastAsia"/>
                <w:sz w:val="21"/>
                <w:szCs w:val="21"/>
              </w:rPr>
              <w:t>不可</w:t>
            </w:r>
            <w:r>
              <w:rPr>
                <w:rFonts w:hint="eastAsia"/>
              </w:rPr>
              <w:t>空</w:t>
            </w:r>
          </w:p>
        </w:tc>
      </w:tr>
    </w:tbl>
    <w:p w14:paraId="43CF8F9A" w14:textId="77777777" w:rsidR="00EA63E5" w:rsidRDefault="00EA63E5" w:rsidP="00EA63E5">
      <w:pPr>
        <w:pStyle w:val="2"/>
        <w:numPr>
          <w:ilvl w:val="1"/>
          <w:numId w:val="1"/>
        </w:numPr>
      </w:pPr>
      <w:bookmarkStart w:id="6" w:name="_Toc362194790"/>
      <w:r>
        <w:rPr>
          <w:rFonts w:hint="eastAsia"/>
        </w:rPr>
        <w:lastRenderedPageBreak/>
        <w:t>创建签署印章</w:t>
      </w:r>
      <w:bookmarkEnd w:id="6"/>
    </w:p>
    <w:p w14:paraId="6A5836D4" w14:textId="08E52AF3" w:rsidR="00EA63E5" w:rsidRDefault="00EA63E5" w:rsidP="00EA63E5">
      <w:pPr>
        <w:widowControl/>
        <w:tabs>
          <w:tab w:val="left" w:pos="674"/>
        </w:tabs>
        <w:autoSpaceDE w:val="0"/>
        <w:autoSpaceDN w:val="0"/>
        <w:adjustRightInd w:val="0"/>
        <w:spacing w:line="240" w:lineRule="auto"/>
        <w:ind w:firstLine="520"/>
        <w:jc w:val="left"/>
        <w:rPr>
          <w:rFonts w:cs="Menlo Regular"/>
          <w:color w:val="000000" w:themeColor="text1"/>
          <w:kern w:val="0"/>
        </w:rPr>
      </w:pPr>
      <w:r w:rsidRPr="00243684">
        <w:rPr>
          <w:rFonts w:ascii="微软雅黑" w:eastAsia="微软雅黑" w:hAnsi="微软雅黑" w:hint="eastAsia"/>
          <w:b/>
        </w:rPr>
        <w:t>原型</w:t>
      </w:r>
      <w:r w:rsidRPr="00AC199E">
        <w:rPr>
          <w:rFonts w:hint="eastAsia"/>
          <w:b/>
        </w:rPr>
        <w:t>：</w:t>
      </w:r>
      <w:r w:rsidRPr="00243684">
        <w:rPr>
          <w:rFonts w:cs="Menlo Regular"/>
          <w:color w:val="000000" w:themeColor="text1"/>
          <w:kern w:val="0"/>
        </w:rPr>
        <w:t>+ (void)</w:t>
      </w:r>
      <w:proofErr w:type="spellStart"/>
      <w:r w:rsidRPr="00243684">
        <w:rPr>
          <w:rFonts w:cs="Menlo Regular"/>
          <w:color w:val="000000" w:themeColor="text1"/>
          <w:kern w:val="0"/>
        </w:rPr>
        <w:t>tvSignCtrl</w:t>
      </w:r>
      <w:r>
        <w:rPr>
          <w:rFonts w:cs="Menlo Regular" w:hint="eastAsia"/>
          <w:color w:val="000000" w:themeColor="text1"/>
          <w:kern w:val="0"/>
        </w:rPr>
        <w:t>WithType</w:t>
      </w:r>
      <w:proofErr w:type="spellEnd"/>
      <w:r>
        <w:rPr>
          <w:rFonts w:cs="Menlo Regular" w:hint="eastAsia"/>
          <w:color w:val="000000" w:themeColor="text1"/>
          <w:kern w:val="0"/>
        </w:rPr>
        <w:t>:</w:t>
      </w:r>
      <w:r w:rsidRPr="00243684">
        <w:rPr>
          <w:rFonts w:cs="Menlo Regular"/>
          <w:color w:val="000000" w:themeColor="text1"/>
          <w:kern w:val="0"/>
        </w:rPr>
        <w:t>(</w:t>
      </w:r>
      <w:proofErr w:type="spellStart"/>
      <w:r>
        <w:rPr>
          <w:rFonts w:cs="Menlo Regular" w:hint="eastAsia"/>
          <w:color w:val="000000" w:themeColor="text1"/>
          <w:kern w:val="0"/>
        </w:rPr>
        <w:t>TVSignCtrlType</w:t>
      </w:r>
      <w:proofErr w:type="spellEnd"/>
      <w:r>
        <w:rPr>
          <w:rFonts w:cs="Menlo Regular" w:hint="eastAsia"/>
          <w:color w:val="000000" w:themeColor="text1"/>
          <w:kern w:val="0"/>
        </w:rPr>
        <w:t>)_type</w:t>
      </w:r>
    </w:p>
    <w:p w14:paraId="0CC4DF70" w14:textId="3F7D67C5" w:rsidR="00EA63E5" w:rsidRPr="00243684" w:rsidRDefault="00EA63E5" w:rsidP="00EA63E5">
      <w:pPr>
        <w:widowControl/>
        <w:tabs>
          <w:tab w:val="left" w:pos="674"/>
        </w:tabs>
        <w:autoSpaceDE w:val="0"/>
        <w:autoSpaceDN w:val="0"/>
        <w:adjustRightInd w:val="0"/>
        <w:spacing w:line="240" w:lineRule="auto"/>
        <w:ind w:firstLine="520"/>
        <w:jc w:val="left"/>
        <w:rPr>
          <w:rFonts w:cs="Menlo Regular"/>
          <w:color w:val="000000" w:themeColor="text1"/>
          <w:kern w:val="0"/>
        </w:rPr>
      </w:pP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proofErr w:type="gramStart"/>
      <w:r>
        <w:rPr>
          <w:rFonts w:cs="Menlo Regular" w:hint="eastAsia"/>
          <w:color w:val="000000" w:themeColor="text1"/>
          <w:kern w:val="0"/>
        </w:rPr>
        <w:t>ctrl</w:t>
      </w:r>
      <w:proofErr w:type="gramEnd"/>
      <w:r>
        <w:rPr>
          <w:rFonts w:cs="Menlo Regular" w:hint="eastAsia"/>
          <w:color w:val="000000" w:themeColor="text1"/>
          <w:kern w:val="0"/>
        </w:rPr>
        <w:t>:(</w:t>
      </w:r>
      <w:proofErr w:type="spellStart"/>
      <w:r w:rsidRPr="00243684">
        <w:rPr>
          <w:rFonts w:cs="Menlo Regular"/>
          <w:color w:val="000000" w:themeColor="text1"/>
          <w:kern w:val="0"/>
        </w:rPr>
        <w:t>UIViewController</w:t>
      </w:r>
      <w:proofErr w:type="spellEnd"/>
      <w:r w:rsidRPr="00243684">
        <w:rPr>
          <w:rFonts w:cs="Menlo Regular"/>
          <w:color w:val="000000" w:themeColor="text1"/>
          <w:kern w:val="0"/>
        </w:rPr>
        <w:t>*)_ctrl</w:t>
      </w:r>
    </w:p>
    <w:p w14:paraId="77BC9304" w14:textId="0AA8CEA1" w:rsidR="00EA63E5" w:rsidRPr="00243684" w:rsidRDefault="00EA63E5" w:rsidP="00EA63E5">
      <w:pPr>
        <w:widowControl/>
        <w:tabs>
          <w:tab w:val="left" w:pos="674"/>
        </w:tabs>
        <w:autoSpaceDE w:val="0"/>
        <w:autoSpaceDN w:val="0"/>
        <w:adjustRightInd w:val="0"/>
        <w:spacing w:line="240" w:lineRule="auto"/>
        <w:jc w:val="left"/>
        <w:rPr>
          <w:rFonts w:cs="Menlo Regular"/>
          <w:color w:val="000000" w:themeColor="text1"/>
          <w:kern w:val="0"/>
        </w:rPr>
      </w:pPr>
      <w:r w:rsidRPr="00243684">
        <w:rPr>
          <w:rFonts w:cs="Menlo Regular"/>
          <w:color w:val="000000" w:themeColor="text1"/>
          <w:kern w:val="0"/>
        </w:rPr>
        <w:t xml:space="preserve">               </w:t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</w:r>
      <w:r>
        <w:rPr>
          <w:rFonts w:cs="Menlo Regular" w:hint="eastAsia"/>
          <w:color w:val="000000" w:themeColor="text1"/>
          <w:kern w:val="0"/>
        </w:rPr>
        <w:tab/>
        <w:t xml:space="preserve"> </w:t>
      </w:r>
      <w:proofErr w:type="spellStart"/>
      <w:proofErr w:type="gramStart"/>
      <w:r w:rsidRPr="00243684">
        <w:rPr>
          <w:rFonts w:cs="Menlo Regular"/>
          <w:color w:val="000000" w:themeColor="text1"/>
          <w:kern w:val="0"/>
        </w:rPr>
        <w:t>accountUid</w:t>
      </w:r>
      <w:proofErr w:type="spellEnd"/>
      <w:proofErr w:type="gramEnd"/>
      <w:r w:rsidRPr="00243684">
        <w:rPr>
          <w:rFonts w:cs="Menlo Regular"/>
          <w:color w:val="000000" w:themeColor="text1"/>
          <w:kern w:val="0"/>
        </w:rPr>
        <w:t>:(</w:t>
      </w:r>
      <w:proofErr w:type="spellStart"/>
      <w:r w:rsidRPr="00243684">
        <w:rPr>
          <w:rFonts w:cs="Menlo Regular"/>
          <w:color w:val="000000" w:themeColor="text1"/>
          <w:kern w:val="0"/>
        </w:rPr>
        <w:t>NSString</w:t>
      </w:r>
      <w:proofErr w:type="spellEnd"/>
      <w:r w:rsidRPr="00243684">
        <w:rPr>
          <w:rFonts w:cs="Menlo Regular"/>
          <w:color w:val="000000" w:themeColor="text1"/>
          <w:kern w:val="0"/>
        </w:rPr>
        <w:t>*)_</w:t>
      </w:r>
      <w:proofErr w:type="spellStart"/>
      <w:r w:rsidRPr="00243684">
        <w:rPr>
          <w:rFonts w:cs="Menlo Regular"/>
          <w:color w:val="000000" w:themeColor="text1"/>
          <w:kern w:val="0"/>
        </w:rPr>
        <w:t>accountUid</w:t>
      </w:r>
      <w:proofErr w:type="spellEnd"/>
    </w:p>
    <w:p w14:paraId="1860FDA9" w14:textId="2C4B4308" w:rsidR="00EA63E5" w:rsidRDefault="00EA63E5" w:rsidP="00EA63E5">
      <w:pPr>
        <w:pStyle w:val="a0"/>
        <w:rPr>
          <w:rFonts w:cs="Menlo Regular"/>
          <w:color w:val="000000" w:themeColor="text1"/>
          <w:szCs w:val="24"/>
        </w:rPr>
      </w:pPr>
      <w:r w:rsidRPr="00243684">
        <w:rPr>
          <w:rFonts w:cs="Menlo Regular"/>
          <w:color w:val="000000" w:themeColor="text1"/>
          <w:szCs w:val="24"/>
        </w:rPr>
        <w:t xml:space="preserve">    </w:t>
      </w:r>
      <w:r>
        <w:rPr>
          <w:rFonts w:cs="Menlo Regular" w:hint="eastAsia"/>
          <w:color w:val="000000" w:themeColor="text1"/>
          <w:szCs w:val="24"/>
        </w:rPr>
        <w:tab/>
      </w:r>
      <w:r>
        <w:rPr>
          <w:rFonts w:cs="Menlo Regular" w:hint="eastAsia"/>
          <w:color w:val="000000" w:themeColor="text1"/>
          <w:szCs w:val="24"/>
        </w:rPr>
        <w:tab/>
      </w:r>
      <w:r>
        <w:rPr>
          <w:rFonts w:cs="Menlo Regular" w:hint="eastAsia"/>
          <w:color w:val="000000" w:themeColor="text1"/>
          <w:szCs w:val="24"/>
        </w:rPr>
        <w:tab/>
      </w:r>
      <w:r>
        <w:rPr>
          <w:rFonts w:cs="Menlo Regular" w:hint="eastAsia"/>
          <w:color w:val="000000" w:themeColor="text1"/>
          <w:szCs w:val="24"/>
        </w:rPr>
        <w:tab/>
        <w:t xml:space="preserve">   </w:t>
      </w:r>
      <w:proofErr w:type="spellStart"/>
      <w:proofErr w:type="gramStart"/>
      <w:r w:rsidRPr="00243684">
        <w:rPr>
          <w:rFonts w:cs="Menlo Regular"/>
          <w:color w:val="000000" w:themeColor="text1"/>
          <w:szCs w:val="24"/>
        </w:rPr>
        <w:t>signProtocol</w:t>
      </w:r>
      <w:proofErr w:type="spellEnd"/>
      <w:proofErr w:type="gramEnd"/>
      <w:r>
        <w:rPr>
          <w:rFonts w:cs="Menlo Regular" w:hint="eastAsia"/>
          <w:color w:val="000000" w:themeColor="text1"/>
          <w:szCs w:val="24"/>
        </w:rPr>
        <w:t>:(</w:t>
      </w:r>
      <w:r w:rsidRPr="00243684">
        <w:rPr>
          <w:rFonts w:cs="Menlo Regular"/>
          <w:color w:val="000000" w:themeColor="text1"/>
          <w:szCs w:val="24"/>
        </w:rPr>
        <w:t>id&lt;</w:t>
      </w:r>
      <w:proofErr w:type="spellStart"/>
      <w:r w:rsidRPr="00243684">
        <w:rPr>
          <w:rFonts w:cs="Menlo Regular"/>
          <w:color w:val="000000" w:themeColor="text1"/>
          <w:szCs w:val="24"/>
        </w:rPr>
        <w:t>TVSignProtocol</w:t>
      </w:r>
      <w:proofErr w:type="spellEnd"/>
      <w:r>
        <w:rPr>
          <w:rFonts w:cs="Menlo Regular"/>
          <w:color w:val="000000" w:themeColor="text1"/>
          <w:szCs w:val="24"/>
        </w:rPr>
        <w:t>&gt;)_</w:t>
      </w:r>
      <w:proofErr w:type="spellStart"/>
      <w:r>
        <w:rPr>
          <w:rFonts w:cs="Menlo Regular"/>
          <w:color w:val="000000" w:themeColor="text1"/>
          <w:szCs w:val="24"/>
        </w:rPr>
        <w:t>signProtocol</w:t>
      </w:r>
      <w:proofErr w:type="spellEnd"/>
      <w:r>
        <w:rPr>
          <w:rFonts w:cs="Menlo Regular" w:hint="eastAsia"/>
          <w:color w:val="000000" w:themeColor="text1"/>
          <w:szCs w:val="24"/>
        </w:rPr>
        <w:t>;</w:t>
      </w:r>
    </w:p>
    <w:p w14:paraId="5BF003F3" w14:textId="77777777" w:rsidR="00EA63E5" w:rsidRDefault="00EA63E5" w:rsidP="00EA63E5">
      <w:pPr>
        <w:pStyle w:val="a0"/>
      </w:pPr>
      <w:r w:rsidRPr="00AC199E">
        <w:rPr>
          <w:rFonts w:hint="eastAsia"/>
          <w:b/>
        </w:rPr>
        <w:t>说明：</w:t>
      </w:r>
      <w:r>
        <w:rPr>
          <w:rFonts w:hint="eastAsia"/>
        </w:rPr>
        <w:t>为</w:t>
      </w:r>
      <w:r>
        <w:rPr>
          <w:rFonts w:hint="eastAsia"/>
        </w:rPr>
        <w:t>_</w:t>
      </w:r>
      <w:proofErr w:type="spellStart"/>
      <w:r>
        <w:rPr>
          <w:rFonts w:hint="eastAsia"/>
        </w:rPr>
        <w:t>accountUid</w:t>
      </w:r>
      <w:proofErr w:type="spellEnd"/>
      <w:r>
        <w:rPr>
          <w:rFonts w:hint="eastAsia"/>
        </w:rPr>
        <w:t>标识返回手绘图片。</w:t>
      </w:r>
    </w:p>
    <w:p w14:paraId="21D46D07" w14:textId="77777777" w:rsidR="00EA63E5" w:rsidRDefault="00EA63E5" w:rsidP="00EA63E5">
      <w:pPr>
        <w:pStyle w:val="a0"/>
      </w:pPr>
      <w:r w:rsidRPr="00AF53B2">
        <w:rPr>
          <w:rFonts w:hint="eastAsia"/>
          <w:b/>
        </w:rPr>
        <w:t>参数：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59"/>
        <w:gridCol w:w="1366"/>
        <w:gridCol w:w="2327"/>
        <w:gridCol w:w="2525"/>
        <w:gridCol w:w="885"/>
      </w:tblGrid>
      <w:tr w:rsidR="00EA63E5" w:rsidRPr="00243943" w14:paraId="2A9372D5" w14:textId="77777777" w:rsidTr="00B525E5">
        <w:tc>
          <w:tcPr>
            <w:tcW w:w="1559" w:type="dxa"/>
          </w:tcPr>
          <w:p w14:paraId="6D6760A9" w14:textId="77777777" w:rsidR="00EA63E5" w:rsidRPr="00243943" w:rsidRDefault="00EA63E5" w:rsidP="00B525E5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66" w:type="dxa"/>
          </w:tcPr>
          <w:p w14:paraId="31F4194C" w14:textId="77777777" w:rsidR="00EA63E5" w:rsidRPr="00243943" w:rsidRDefault="00EA63E5" w:rsidP="00B525E5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2327" w:type="dxa"/>
          </w:tcPr>
          <w:p w14:paraId="7C7B53A5" w14:textId="77777777" w:rsidR="00EA63E5" w:rsidRPr="00243943" w:rsidRDefault="00EA63E5" w:rsidP="00B525E5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525" w:type="dxa"/>
          </w:tcPr>
          <w:p w14:paraId="2244D562" w14:textId="77777777" w:rsidR="00EA63E5" w:rsidRPr="00243943" w:rsidRDefault="00EA63E5" w:rsidP="00B525E5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85" w:type="dxa"/>
          </w:tcPr>
          <w:p w14:paraId="45BACE91" w14:textId="77777777" w:rsidR="00EA63E5" w:rsidRPr="00243943" w:rsidRDefault="00EA63E5" w:rsidP="00B525E5">
            <w:pPr>
              <w:pStyle w:val="a0"/>
              <w:ind w:firstLine="0"/>
              <w:jc w:val="center"/>
              <w:rPr>
                <w:b/>
                <w:sz w:val="21"/>
                <w:szCs w:val="21"/>
              </w:rPr>
            </w:pPr>
            <w:r w:rsidRPr="00243943"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</w:tr>
      <w:tr w:rsidR="00EA63E5" w:rsidRPr="00EA63E5" w14:paraId="1AF2F6F2" w14:textId="77777777" w:rsidTr="00B525E5">
        <w:tc>
          <w:tcPr>
            <w:tcW w:w="1559" w:type="dxa"/>
          </w:tcPr>
          <w:p w14:paraId="11357D72" w14:textId="68068E5D" w:rsidR="00EA63E5" w:rsidRPr="00EA63E5" w:rsidRDefault="00EA63E5" w:rsidP="00EA63E5">
            <w:pPr>
              <w:pStyle w:val="a0"/>
              <w:ind w:firstLine="0"/>
              <w:rPr>
                <w:sz w:val="21"/>
                <w:szCs w:val="21"/>
              </w:rPr>
            </w:pPr>
            <w:r w:rsidRPr="00EA63E5">
              <w:rPr>
                <w:rFonts w:hint="eastAsia"/>
                <w:sz w:val="21"/>
                <w:szCs w:val="21"/>
              </w:rPr>
              <w:t>_</w:t>
            </w:r>
            <w:proofErr w:type="gramStart"/>
            <w:r w:rsidRPr="00EA63E5">
              <w:rPr>
                <w:rFonts w:hint="eastAsia"/>
                <w:sz w:val="21"/>
                <w:szCs w:val="21"/>
              </w:rPr>
              <w:t>type</w:t>
            </w:r>
            <w:proofErr w:type="gramEnd"/>
          </w:p>
        </w:tc>
        <w:tc>
          <w:tcPr>
            <w:tcW w:w="1366" w:type="dxa"/>
          </w:tcPr>
          <w:p w14:paraId="4C1A3868" w14:textId="43E0A8A3" w:rsidR="00EA63E5" w:rsidRPr="00EA63E5" w:rsidRDefault="00EA63E5" w:rsidP="00EA63E5">
            <w:pPr>
              <w:pStyle w:val="a0"/>
              <w:ind w:firstLine="0"/>
              <w:rPr>
                <w:sz w:val="21"/>
                <w:szCs w:val="21"/>
              </w:rPr>
            </w:pPr>
            <w:r w:rsidRPr="00EA63E5">
              <w:rPr>
                <w:rFonts w:hint="eastAsia"/>
                <w:sz w:val="21"/>
                <w:szCs w:val="21"/>
              </w:rPr>
              <w:t>界面类型</w:t>
            </w:r>
          </w:p>
        </w:tc>
        <w:tc>
          <w:tcPr>
            <w:tcW w:w="2327" w:type="dxa"/>
          </w:tcPr>
          <w:p w14:paraId="24F2DE40" w14:textId="7D173A35" w:rsidR="00EA63E5" w:rsidRPr="00EA63E5" w:rsidRDefault="00EA63E5" w:rsidP="00EA63E5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 w:rsidRPr="00EA63E5">
              <w:rPr>
                <w:rFonts w:cs="Menlo Regular" w:hint="eastAsia"/>
                <w:color w:val="000000" w:themeColor="text1"/>
              </w:rPr>
              <w:t>TVSignCtrlType</w:t>
            </w:r>
            <w:proofErr w:type="spellEnd"/>
          </w:p>
        </w:tc>
        <w:tc>
          <w:tcPr>
            <w:tcW w:w="2525" w:type="dxa"/>
          </w:tcPr>
          <w:p w14:paraId="14450961" w14:textId="6069374F" w:rsidR="00EA63E5" w:rsidRPr="00EA63E5" w:rsidRDefault="00EA63E5" w:rsidP="00EA63E5">
            <w:pPr>
              <w:pStyle w:val="a0"/>
              <w:ind w:firstLine="0"/>
              <w:rPr>
                <w:sz w:val="21"/>
                <w:szCs w:val="21"/>
              </w:rPr>
            </w:pPr>
            <w:r w:rsidRPr="00EA63E5">
              <w:rPr>
                <w:rFonts w:hint="eastAsia"/>
                <w:sz w:val="21"/>
                <w:szCs w:val="21"/>
              </w:rPr>
              <w:t>是否需要竖屏界面</w:t>
            </w:r>
          </w:p>
        </w:tc>
        <w:tc>
          <w:tcPr>
            <w:tcW w:w="885" w:type="dxa"/>
          </w:tcPr>
          <w:p w14:paraId="378596B2" w14:textId="79F1EAFB" w:rsidR="00EA63E5" w:rsidRPr="00EA63E5" w:rsidRDefault="00EA63E5" w:rsidP="00EA63E5">
            <w:pPr>
              <w:pStyle w:val="a0"/>
              <w:ind w:firstLine="0"/>
              <w:rPr>
                <w:sz w:val="21"/>
                <w:szCs w:val="21"/>
              </w:rPr>
            </w:pPr>
            <w:r w:rsidRPr="00EA63E5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EA63E5" w:rsidRPr="00243943" w14:paraId="6D9D6A2B" w14:textId="77777777" w:rsidTr="00B525E5">
        <w:tc>
          <w:tcPr>
            <w:tcW w:w="1559" w:type="dxa"/>
          </w:tcPr>
          <w:p w14:paraId="75A92D44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_</w:t>
            </w:r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ctrl</w:t>
            </w:r>
            <w:proofErr w:type="gramEnd"/>
          </w:p>
        </w:tc>
        <w:tc>
          <w:tcPr>
            <w:tcW w:w="1366" w:type="dxa"/>
          </w:tcPr>
          <w:p w14:paraId="763A8C60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视图</w:t>
            </w:r>
          </w:p>
        </w:tc>
        <w:tc>
          <w:tcPr>
            <w:tcW w:w="2327" w:type="dxa"/>
          </w:tcPr>
          <w:p w14:paraId="3F2836B0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UIViewController</w:t>
            </w:r>
            <w:proofErr w:type="spellEnd"/>
          </w:p>
        </w:tc>
        <w:tc>
          <w:tcPr>
            <w:tcW w:w="2525" w:type="dxa"/>
          </w:tcPr>
          <w:p w14:paraId="04C6C280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用于界面跳转的视图</w:t>
            </w:r>
          </w:p>
        </w:tc>
        <w:tc>
          <w:tcPr>
            <w:tcW w:w="885" w:type="dxa"/>
          </w:tcPr>
          <w:p w14:paraId="582063B1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EA63E5" w:rsidRPr="00243943" w14:paraId="4B4871FE" w14:textId="77777777" w:rsidTr="00B525E5">
        <w:tc>
          <w:tcPr>
            <w:tcW w:w="1559" w:type="dxa"/>
          </w:tcPr>
          <w:p w14:paraId="4AFEF0E7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_</w:t>
            </w:r>
            <w:proofErr w:type="spellStart"/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accountUid</w:t>
            </w:r>
            <w:proofErr w:type="spellEnd"/>
            <w:proofErr w:type="gramEnd"/>
          </w:p>
        </w:tc>
        <w:tc>
          <w:tcPr>
            <w:tcW w:w="1366" w:type="dxa"/>
          </w:tcPr>
          <w:p w14:paraId="316C9C5E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spellStart"/>
            <w:r>
              <w:rPr>
                <w:rFonts w:hint="eastAsia"/>
                <w:sz w:val="21"/>
                <w:szCs w:val="21"/>
              </w:rPr>
              <w:t>uid</w:t>
            </w:r>
            <w:proofErr w:type="spellEnd"/>
          </w:p>
        </w:tc>
        <w:tc>
          <w:tcPr>
            <w:tcW w:w="2327" w:type="dxa"/>
          </w:tcPr>
          <w:p w14:paraId="2EB7A2CF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NSString</w:t>
            </w:r>
            <w:proofErr w:type="spellEnd"/>
          </w:p>
        </w:tc>
        <w:tc>
          <w:tcPr>
            <w:tcW w:w="2525" w:type="dxa"/>
          </w:tcPr>
          <w:p w14:paraId="55ED9ED0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自定义账户标识</w:t>
            </w:r>
          </w:p>
        </w:tc>
        <w:tc>
          <w:tcPr>
            <w:tcW w:w="885" w:type="dxa"/>
          </w:tcPr>
          <w:p w14:paraId="17F27392" w14:textId="77777777" w:rsidR="00EA63E5" w:rsidRPr="00243943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 w:rsidRPr="00243943">
              <w:rPr>
                <w:rFonts w:hint="eastAsia"/>
                <w:sz w:val="21"/>
                <w:szCs w:val="21"/>
              </w:rPr>
              <w:t>不可空</w:t>
            </w:r>
          </w:p>
        </w:tc>
      </w:tr>
      <w:tr w:rsidR="00EA63E5" w:rsidRPr="00243943" w14:paraId="48246679" w14:textId="77777777" w:rsidTr="00B525E5">
        <w:tc>
          <w:tcPr>
            <w:tcW w:w="1559" w:type="dxa"/>
          </w:tcPr>
          <w:p w14:paraId="354A01D4" w14:textId="77777777" w:rsidR="00EA63E5" w:rsidRPr="00243684" w:rsidRDefault="00EA63E5" w:rsidP="00B525E5">
            <w:pPr>
              <w:pStyle w:val="a0"/>
              <w:ind w:firstLine="0"/>
              <w:rPr>
                <w:rFonts w:cs="Menlo Regular"/>
                <w:color w:val="000000" w:themeColor="text1"/>
                <w:szCs w:val="24"/>
              </w:rPr>
            </w:pPr>
            <w:r>
              <w:rPr>
                <w:rFonts w:cs="Menlo Regular"/>
                <w:color w:val="000000" w:themeColor="text1"/>
                <w:szCs w:val="24"/>
              </w:rPr>
              <w:t>_</w:t>
            </w:r>
            <w:proofErr w:type="spellStart"/>
            <w:proofErr w:type="gramStart"/>
            <w:r>
              <w:rPr>
                <w:rFonts w:cs="Menlo Regular"/>
                <w:color w:val="000000" w:themeColor="text1"/>
                <w:szCs w:val="24"/>
              </w:rPr>
              <w:t>signProtocol</w:t>
            </w:r>
            <w:proofErr w:type="spellEnd"/>
            <w:proofErr w:type="gramEnd"/>
          </w:p>
        </w:tc>
        <w:tc>
          <w:tcPr>
            <w:tcW w:w="1366" w:type="dxa"/>
          </w:tcPr>
          <w:p w14:paraId="7334F2B6" w14:textId="77777777" w:rsidR="00EA63E5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回调代理</w:t>
            </w:r>
          </w:p>
        </w:tc>
        <w:tc>
          <w:tcPr>
            <w:tcW w:w="2327" w:type="dxa"/>
          </w:tcPr>
          <w:p w14:paraId="51502202" w14:textId="77777777" w:rsidR="00EA63E5" w:rsidRPr="00243684" w:rsidRDefault="00EA63E5" w:rsidP="00B525E5">
            <w:pPr>
              <w:pStyle w:val="a0"/>
              <w:ind w:firstLine="0"/>
              <w:rPr>
                <w:rFonts w:cs="Menlo Regular"/>
                <w:color w:val="000000" w:themeColor="text1"/>
                <w:szCs w:val="24"/>
              </w:rPr>
            </w:pPr>
            <w:r w:rsidRPr="00243684">
              <w:rPr>
                <w:rFonts w:cs="Menlo Regular"/>
                <w:color w:val="000000" w:themeColor="text1"/>
                <w:szCs w:val="24"/>
              </w:rPr>
              <w:t>(</w:t>
            </w:r>
            <w:proofErr w:type="gramStart"/>
            <w:r w:rsidRPr="00243684">
              <w:rPr>
                <w:rFonts w:cs="Menlo Regular"/>
                <w:color w:val="000000" w:themeColor="text1"/>
                <w:szCs w:val="24"/>
              </w:rPr>
              <w:t>id</w:t>
            </w:r>
            <w:proofErr w:type="gramEnd"/>
            <w:r w:rsidRPr="00243684">
              <w:rPr>
                <w:rFonts w:cs="Menlo Regular"/>
                <w:color w:val="000000" w:themeColor="text1"/>
                <w:szCs w:val="24"/>
              </w:rPr>
              <w:t>&lt;</w:t>
            </w:r>
            <w:proofErr w:type="spellStart"/>
            <w:r w:rsidRPr="00243684">
              <w:rPr>
                <w:rFonts w:cs="Menlo Regular"/>
                <w:color w:val="000000" w:themeColor="text1"/>
                <w:szCs w:val="24"/>
              </w:rPr>
              <w:t>TVSignProtocol</w:t>
            </w:r>
            <w:proofErr w:type="spellEnd"/>
            <w:r>
              <w:rPr>
                <w:rFonts w:cs="Menlo Regular"/>
                <w:color w:val="000000" w:themeColor="text1"/>
                <w:szCs w:val="24"/>
              </w:rPr>
              <w:t>&gt;</w:t>
            </w:r>
          </w:p>
        </w:tc>
        <w:tc>
          <w:tcPr>
            <w:tcW w:w="2525" w:type="dxa"/>
          </w:tcPr>
          <w:p w14:paraId="0A35842A" w14:textId="77777777" w:rsidR="00EA63E5" w:rsidRDefault="00EA63E5" w:rsidP="00B525E5">
            <w:pPr>
              <w:pStyle w:val="a0"/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创建印章回调</w:t>
            </w:r>
          </w:p>
        </w:tc>
        <w:tc>
          <w:tcPr>
            <w:tcW w:w="885" w:type="dxa"/>
          </w:tcPr>
          <w:p w14:paraId="421C0624" w14:textId="77777777" w:rsidR="00EA63E5" w:rsidRPr="008164A5" w:rsidRDefault="00EA63E5" w:rsidP="00B525E5">
            <w:pPr>
              <w:pStyle w:val="a0"/>
              <w:ind w:firstLine="0"/>
            </w:pPr>
            <w:r>
              <w:rPr>
                <w:rFonts w:hint="eastAsia"/>
                <w:sz w:val="21"/>
                <w:szCs w:val="21"/>
              </w:rPr>
              <w:t>不可</w:t>
            </w:r>
            <w:r>
              <w:rPr>
                <w:rFonts w:hint="eastAsia"/>
              </w:rPr>
              <w:t>空</w:t>
            </w:r>
          </w:p>
        </w:tc>
      </w:tr>
    </w:tbl>
    <w:p w14:paraId="716DD903" w14:textId="171C9FC3" w:rsidR="00D42E9C" w:rsidRDefault="00D42E9C" w:rsidP="008151F8">
      <w:pPr>
        <w:pStyle w:val="2"/>
        <w:numPr>
          <w:ilvl w:val="0"/>
          <w:numId w:val="0"/>
        </w:numPr>
        <w:rPr>
          <w:rFonts w:ascii="微软雅黑" w:hAnsi="微软雅黑" w:cs="微软雅黑"/>
        </w:rPr>
      </w:pPr>
    </w:p>
    <w:p w14:paraId="1E2B3ACF" w14:textId="5189C66F" w:rsidR="00D42E9C" w:rsidRDefault="007B3E57" w:rsidP="00D42E9C">
      <w:pPr>
        <w:pStyle w:val="1"/>
        <w:numPr>
          <w:ilvl w:val="0"/>
          <w:numId w:val="1"/>
        </w:numPr>
      </w:pPr>
      <w:bookmarkStart w:id="7" w:name="_Toc438128102"/>
      <w:bookmarkStart w:id="8" w:name="_Toc362194791"/>
      <w:r>
        <w:rPr>
          <w:rFonts w:hint="eastAsia"/>
        </w:rPr>
        <w:lastRenderedPageBreak/>
        <w:t>快捷签</w:t>
      </w:r>
      <w:r w:rsidR="007616DA">
        <w:rPr>
          <w:rFonts w:hint="eastAsia"/>
        </w:rPr>
        <w:t xml:space="preserve"> </w:t>
      </w:r>
      <w:r w:rsidR="00D42E9C">
        <w:rPr>
          <w:rFonts w:hint="eastAsia"/>
        </w:rPr>
        <w:t>SDK</w:t>
      </w:r>
      <w:r w:rsidR="00A54B86">
        <w:rPr>
          <w:rFonts w:hint="eastAsia"/>
        </w:rPr>
        <w:t>配置项</w:t>
      </w:r>
      <w:bookmarkEnd w:id="7"/>
      <w:r w:rsidR="00880163">
        <w:rPr>
          <w:rFonts w:hint="eastAsia"/>
        </w:rPr>
        <w:t>说明</w:t>
      </w:r>
      <w:bookmarkEnd w:id="8"/>
    </w:p>
    <w:p w14:paraId="7B7BCE45" w14:textId="436A4A34" w:rsidR="00D42E9C" w:rsidRDefault="00FD3D2A" w:rsidP="00D42E9C">
      <w:pPr>
        <w:pStyle w:val="2"/>
        <w:numPr>
          <w:ilvl w:val="1"/>
          <w:numId w:val="1"/>
        </w:numPr>
      </w:pPr>
      <w:bookmarkStart w:id="9" w:name="_PersonBean"/>
      <w:bookmarkStart w:id="10" w:name="_Toc362194792"/>
      <w:bookmarkEnd w:id="9"/>
      <w:r w:rsidRPr="00FD3D2A">
        <w:t>Bar Tint Color</w:t>
      </w:r>
      <w:bookmarkEnd w:id="10"/>
    </w:p>
    <w:p w14:paraId="30912CE4" w14:textId="50FFF039" w:rsidR="00F608C2" w:rsidRPr="00F608C2" w:rsidRDefault="00F608C2" w:rsidP="00F608C2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3D24B9">
        <w:rPr>
          <w:rFonts w:hint="eastAsia"/>
        </w:rPr>
        <w:t>导航栏背景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 w:rsidR="00847253">
        <w:rPr>
          <w:rFonts w:hint="eastAsia"/>
        </w:rPr>
        <w:t>，默认</w:t>
      </w:r>
      <w:r w:rsidR="00847253" w:rsidRPr="00847253">
        <w:t>D0021B</w:t>
      </w:r>
    </w:p>
    <w:p w14:paraId="51BBBF64" w14:textId="5E8ED51C" w:rsidR="00D42E9C" w:rsidRDefault="003D24B9" w:rsidP="00D42E9C">
      <w:pPr>
        <w:pStyle w:val="2"/>
        <w:numPr>
          <w:ilvl w:val="1"/>
          <w:numId w:val="1"/>
        </w:numPr>
      </w:pPr>
      <w:bookmarkStart w:id="11" w:name="_OrganizeBean"/>
      <w:bookmarkStart w:id="12" w:name="_Toc362194793"/>
      <w:bookmarkEnd w:id="11"/>
      <w:r w:rsidRPr="003D24B9">
        <w:t>Title Tint Color</w:t>
      </w:r>
      <w:bookmarkEnd w:id="12"/>
    </w:p>
    <w:p w14:paraId="7A195EAF" w14:textId="05DABDD3" w:rsidR="003D24B9" w:rsidRPr="003D24B9" w:rsidRDefault="003D24B9" w:rsidP="003D24B9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位字符串，表示导航栏标题字体十六进制颜色值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 w:rsidR="00D976D5">
        <w:rPr>
          <w:rFonts w:hint="eastAsia"/>
        </w:rPr>
        <w:t>，默认</w:t>
      </w:r>
      <w:r w:rsidR="00D976D5" w:rsidRPr="00D976D5">
        <w:t>FFFFFF</w:t>
      </w:r>
    </w:p>
    <w:p w14:paraId="5C827BAF" w14:textId="41369367" w:rsidR="00D42E9C" w:rsidRDefault="003D24B9" w:rsidP="00D42E9C">
      <w:pPr>
        <w:pStyle w:val="2"/>
        <w:numPr>
          <w:ilvl w:val="1"/>
          <w:numId w:val="1"/>
        </w:numPr>
      </w:pPr>
      <w:bookmarkStart w:id="13" w:name="_PosBean"/>
      <w:bookmarkStart w:id="14" w:name="_Toc362194794"/>
      <w:bookmarkEnd w:id="13"/>
      <w:r w:rsidRPr="003D24B9">
        <w:t>Status Bar Style</w:t>
      </w:r>
      <w:bookmarkEnd w:id="14"/>
    </w:p>
    <w:p w14:paraId="0B8F1E19" w14:textId="14DA48D3" w:rsidR="00D42E9C" w:rsidRDefault="003D24B9" w:rsidP="00D42E9C">
      <w:pPr>
        <w:pStyle w:val="a0"/>
      </w:pPr>
      <w:r>
        <w:rPr>
          <w:rFonts w:hint="eastAsia"/>
        </w:rPr>
        <w:t>整型，表示状态栏样式，</w:t>
      </w:r>
      <w:r>
        <w:rPr>
          <w:rFonts w:hint="eastAsia"/>
        </w:rPr>
        <w:t>0</w:t>
      </w:r>
      <w:r>
        <w:rPr>
          <w:rFonts w:hint="eastAsia"/>
        </w:rPr>
        <w:t>表示黑色，</w:t>
      </w:r>
      <w:r>
        <w:rPr>
          <w:rFonts w:hint="eastAsia"/>
        </w:rPr>
        <w:t>1</w:t>
      </w:r>
      <w:r>
        <w:rPr>
          <w:rFonts w:hint="eastAsia"/>
        </w:rPr>
        <w:t>表示白色，默认</w:t>
      </w:r>
      <w:r w:rsidR="003B314F">
        <w:rPr>
          <w:rFonts w:hint="eastAsia"/>
        </w:rPr>
        <w:t>1</w:t>
      </w:r>
    </w:p>
    <w:p w14:paraId="30EC3802" w14:textId="77777777" w:rsidR="00100B03" w:rsidRDefault="00100B03" w:rsidP="00100B03">
      <w:pPr>
        <w:pStyle w:val="2"/>
        <w:numPr>
          <w:ilvl w:val="1"/>
          <w:numId w:val="1"/>
        </w:numPr>
      </w:pPr>
      <w:bookmarkStart w:id="15" w:name="_Result"/>
      <w:bookmarkStart w:id="16" w:name="_Toc362194795"/>
      <w:bookmarkEnd w:id="15"/>
      <w:r w:rsidRPr="00104BAE">
        <w:t>Draw Sign Tip Text</w:t>
      </w:r>
      <w:bookmarkEnd w:id="16"/>
    </w:p>
    <w:p w14:paraId="712D6204" w14:textId="1748A8BC" w:rsidR="00100B03" w:rsidRDefault="00713033" w:rsidP="00100B03">
      <w:pPr>
        <w:pStyle w:val="a0"/>
      </w:pPr>
      <w:r>
        <w:rPr>
          <w:rFonts w:hint="eastAsia"/>
        </w:rPr>
        <w:t>字符串，快捷签</w:t>
      </w:r>
      <w:r w:rsidR="00100B03">
        <w:rPr>
          <w:rFonts w:hint="eastAsia"/>
        </w:rPr>
        <w:t>界面提示语，无默认值</w:t>
      </w:r>
    </w:p>
    <w:p w14:paraId="7516239E" w14:textId="53968097" w:rsidR="00100B03" w:rsidRDefault="00AA2B6B" w:rsidP="00100B03">
      <w:pPr>
        <w:pStyle w:val="2"/>
        <w:numPr>
          <w:ilvl w:val="1"/>
          <w:numId w:val="1"/>
        </w:numPr>
      </w:pPr>
      <w:bookmarkStart w:id="17" w:name="_Toc362194796"/>
      <w:r>
        <w:t>Draw Sign Ti</w:t>
      </w:r>
      <w:r>
        <w:rPr>
          <w:rFonts w:hint="eastAsia"/>
        </w:rPr>
        <w:t>tle</w:t>
      </w:r>
      <w:r w:rsidR="00100B03" w:rsidRPr="00104BAE">
        <w:t xml:space="preserve"> Text</w:t>
      </w:r>
      <w:bookmarkEnd w:id="17"/>
    </w:p>
    <w:p w14:paraId="3048DEFE" w14:textId="219BFDFA" w:rsidR="00185AB7" w:rsidRDefault="00100B03" w:rsidP="006E5DBC">
      <w:pPr>
        <w:pStyle w:val="a0"/>
      </w:pPr>
      <w:r>
        <w:rPr>
          <w:rFonts w:hint="eastAsia"/>
        </w:rPr>
        <w:t>字符串，</w:t>
      </w:r>
      <w:r w:rsidR="00713033">
        <w:rPr>
          <w:rFonts w:hint="eastAsia"/>
        </w:rPr>
        <w:t>快捷签</w:t>
      </w:r>
      <w:r w:rsidR="00EA63E5">
        <w:rPr>
          <w:rFonts w:hint="eastAsia"/>
        </w:rPr>
        <w:t>界面标题</w:t>
      </w:r>
      <w:r w:rsidR="00D01DDE">
        <w:rPr>
          <w:rFonts w:hint="eastAsia"/>
        </w:rPr>
        <w:t>或竖屏界面标题</w:t>
      </w:r>
      <w:r w:rsidR="00B11D04">
        <w:rPr>
          <w:rFonts w:hint="eastAsia"/>
        </w:rPr>
        <w:t>，默认值“</w:t>
      </w:r>
      <w:r w:rsidR="00EA63E5">
        <w:rPr>
          <w:rFonts w:hint="eastAsia"/>
        </w:rPr>
        <w:t>创建您的签名</w:t>
      </w:r>
      <w:r>
        <w:rPr>
          <w:rFonts w:hint="eastAsia"/>
        </w:rPr>
        <w:t>”</w:t>
      </w:r>
    </w:p>
    <w:p w14:paraId="769F94FB" w14:textId="77777777" w:rsidR="00185AB7" w:rsidRPr="0060122C" w:rsidRDefault="00185AB7" w:rsidP="00185AB7">
      <w:pPr>
        <w:pStyle w:val="2"/>
        <w:numPr>
          <w:ilvl w:val="1"/>
          <w:numId w:val="1"/>
        </w:numPr>
        <w:rPr>
          <w:color w:val="000000" w:themeColor="text1"/>
          <w:szCs w:val="36"/>
        </w:rPr>
      </w:pPr>
      <w:bookmarkStart w:id="18" w:name="_Toc362194797"/>
      <w:r>
        <w:rPr>
          <w:rFonts w:cs="Menlo Regular" w:hint="eastAsia"/>
          <w:color w:val="000000" w:themeColor="text1"/>
          <w:szCs w:val="36"/>
        </w:rPr>
        <w:t>Draw Sign Tip Direction</w:t>
      </w:r>
      <w:bookmarkEnd w:id="18"/>
    </w:p>
    <w:p w14:paraId="35AC5BC2" w14:textId="2A116BE4" w:rsidR="00185AB7" w:rsidRPr="00950808" w:rsidRDefault="004E3D9B" w:rsidP="006E5DBC">
      <w:pPr>
        <w:pStyle w:val="a0"/>
      </w:pPr>
      <w:r>
        <w:rPr>
          <w:rFonts w:hint="eastAsia"/>
        </w:rPr>
        <w:t>整型，</w:t>
      </w:r>
      <w:r w:rsidR="00713033">
        <w:rPr>
          <w:rFonts w:hint="eastAsia"/>
        </w:rPr>
        <w:t>快捷签</w:t>
      </w:r>
      <w:r w:rsidR="00D112E2">
        <w:rPr>
          <w:rFonts w:hint="eastAsia"/>
        </w:rPr>
        <w:t>界面提示语显示方位</w:t>
      </w:r>
      <w:r w:rsidR="00185AB7">
        <w:rPr>
          <w:rFonts w:hint="eastAsia"/>
        </w:rPr>
        <w:t>，</w:t>
      </w:r>
      <w:r w:rsidR="00185AB7">
        <w:rPr>
          <w:rFonts w:hint="eastAsia"/>
        </w:rPr>
        <w:t>0</w:t>
      </w:r>
      <w:r w:rsidR="00B95EBD">
        <w:rPr>
          <w:rFonts w:hint="eastAsia"/>
        </w:rPr>
        <w:t>中，</w:t>
      </w:r>
      <w:r w:rsidR="00B95EBD">
        <w:rPr>
          <w:rFonts w:hint="eastAsia"/>
        </w:rPr>
        <w:t>1</w:t>
      </w:r>
      <w:r w:rsidR="00B95EBD">
        <w:rPr>
          <w:rFonts w:hint="eastAsia"/>
        </w:rPr>
        <w:t>上，</w:t>
      </w:r>
      <w:r w:rsidR="00B95EBD">
        <w:rPr>
          <w:rFonts w:hint="eastAsia"/>
        </w:rPr>
        <w:t>2</w:t>
      </w:r>
      <w:r w:rsidR="00B95EBD">
        <w:rPr>
          <w:rFonts w:hint="eastAsia"/>
        </w:rPr>
        <w:t>下，</w:t>
      </w:r>
      <w:r w:rsidR="00B95EBD">
        <w:rPr>
          <w:rFonts w:hint="eastAsia"/>
        </w:rPr>
        <w:t>3</w:t>
      </w:r>
      <w:r w:rsidR="00B95EBD">
        <w:rPr>
          <w:rFonts w:hint="eastAsia"/>
        </w:rPr>
        <w:t>左，</w:t>
      </w:r>
      <w:r w:rsidR="00B95EBD">
        <w:rPr>
          <w:rFonts w:hint="eastAsia"/>
        </w:rPr>
        <w:t>4</w:t>
      </w:r>
      <w:r w:rsidR="00B95EBD">
        <w:rPr>
          <w:rFonts w:hint="eastAsia"/>
        </w:rPr>
        <w:t>右</w:t>
      </w:r>
      <w:r w:rsidR="00185AB7">
        <w:rPr>
          <w:rFonts w:hint="eastAsia"/>
        </w:rPr>
        <w:t>，默认</w:t>
      </w:r>
      <w:r w:rsidR="00185AB7">
        <w:rPr>
          <w:rFonts w:hint="eastAsia"/>
        </w:rPr>
        <w:t>0</w:t>
      </w:r>
    </w:p>
    <w:p w14:paraId="31C73FA2" w14:textId="23F3542B" w:rsidR="00D42E9C" w:rsidRDefault="00705266" w:rsidP="00D42E9C">
      <w:pPr>
        <w:pStyle w:val="2"/>
        <w:numPr>
          <w:ilvl w:val="1"/>
          <w:numId w:val="1"/>
        </w:numPr>
      </w:pPr>
      <w:bookmarkStart w:id="19" w:name="_LoginResult"/>
      <w:bookmarkStart w:id="20" w:name="_Toc362194798"/>
      <w:bookmarkEnd w:id="19"/>
      <w:r w:rsidRPr="00705266">
        <w:lastRenderedPageBreak/>
        <w:t>Draw Sign Color Bit</w:t>
      </w:r>
      <w:bookmarkEnd w:id="20"/>
    </w:p>
    <w:p w14:paraId="2B46C293" w14:textId="0C024A60" w:rsidR="00235D07" w:rsidRPr="00705266" w:rsidRDefault="004E3D9B" w:rsidP="00C30A34">
      <w:pPr>
        <w:pStyle w:val="a0"/>
      </w:pPr>
      <w:r>
        <w:rPr>
          <w:rFonts w:hint="eastAsia"/>
        </w:rPr>
        <w:t>整型，</w:t>
      </w:r>
      <w:r w:rsidR="00713033">
        <w:rPr>
          <w:rFonts w:hint="eastAsia"/>
        </w:rPr>
        <w:t>快捷签</w:t>
      </w:r>
      <w:r w:rsidR="00705266">
        <w:rPr>
          <w:rFonts w:hint="eastAsia"/>
        </w:rPr>
        <w:t>界面手绘颜色配置，</w:t>
      </w:r>
      <w:r w:rsidR="00705266">
        <w:rPr>
          <w:rFonts w:hint="eastAsia"/>
        </w:rPr>
        <w:t>1</w:t>
      </w:r>
      <w:r w:rsidR="00705266">
        <w:rPr>
          <w:rFonts w:hint="eastAsia"/>
        </w:rPr>
        <w:t>表示黑色，</w:t>
      </w:r>
      <w:r w:rsidR="00705266">
        <w:rPr>
          <w:rFonts w:hint="eastAsia"/>
        </w:rPr>
        <w:t>2</w:t>
      </w:r>
      <w:r w:rsidR="00705266">
        <w:rPr>
          <w:rFonts w:hint="eastAsia"/>
        </w:rPr>
        <w:t>表示蓝色，</w:t>
      </w:r>
      <w:r w:rsidR="00705266">
        <w:rPr>
          <w:rFonts w:hint="eastAsia"/>
        </w:rPr>
        <w:t>4</w:t>
      </w:r>
      <w:r w:rsidR="00705266">
        <w:rPr>
          <w:rFonts w:hint="eastAsia"/>
        </w:rPr>
        <w:t>表示红色，需要显示的颜色值选项是各个颜色值的｜值，比如需要显示黑色和蓝色可选，</w:t>
      </w:r>
      <w:r w:rsidR="00765FC4">
        <w:rPr>
          <w:rFonts w:hint="eastAsia"/>
        </w:rPr>
        <w:t>配置</w:t>
      </w:r>
      <w:r w:rsidR="008123F0">
        <w:rPr>
          <w:rFonts w:hint="eastAsia"/>
        </w:rPr>
        <w:t>值为</w:t>
      </w:r>
      <w:r w:rsidR="00765FC4">
        <w:rPr>
          <w:rFonts w:hint="eastAsia"/>
        </w:rPr>
        <w:t>3</w:t>
      </w:r>
    </w:p>
    <w:p w14:paraId="342E73C6" w14:textId="77777777" w:rsidR="00604CA7" w:rsidRDefault="00604CA7" w:rsidP="00604CA7">
      <w:pPr>
        <w:pStyle w:val="2"/>
        <w:numPr>
          <w:ilvl w:val="1"/>
          <w:numId w:val="1"/>
        </w:numPr>
      </w:pPr>
      <w:bookmarkStart w:id="21" w:name="_ConvertResult"/>
      <w:bookmarkStart w:id="22" w:name="_Toc362194799"/>
      <w:bookmarkEnd w:id="21"/>
      <w:r w:rsidRPr="00C91701">
        <w:t>Server Environment</w:t>
      </w:r>
      <w:bookmarkEnd w:id="22"/>
    </w:p>
    <w:p w14:paraId="7BF5FAF5" w14:textId="77777777" w:rsidR="00C30A34" w:rsidRDefault="006B3F04" w:rsidP="00C30A34">
      <w:pPr>
        <w:pStyle w:val="a0"/>
      </w:pPr>
      <w:r>
        <w:rPr>
          <w:rFonts w:hint="eastAsia"/>
        </w:rPr>
        <w:t>整型，</w:t>
      </w:r>
      <w:r w:rsidR="00713033">
        <w:rPr>
          <w:rFonts w:hint="eastAsia"/>
        </w:rPr>
        <w:t>快捷签</w:t>
      </w:r>
      <w:proofErr w:type="spellStart"/>
      <w:r w:rsidR="00604CA7">
        <w:rPr>
          <w:rFonts w:hint="eastAsia"/>
        </w:rPr>
        <w:t>sdk</w:t>
      </w:r>
      <w:proofErr w:type="spellEnd"/>
      <w:r w:rsidR="00604CA7">
        <w:rPr>
          <w:rFonts w:hint="eastAsia"/>
        </w:rPr>
        <w:t>环境，</w:t>
      </w:r>
      <w:r w:rsidR="00604CA7">
        <w:rPr>
          <w:rFonts w:hint="eastAsia"/>
        </w:rPr>
        <w:t>0</w:t>
      </w:r>
      <w:r w:rsidR="00604CA7">
        <w:rPr>
          <w:rFonts w:hint="eastAsia"/>
        </w:rPr>
        <w:t>正式，</w:t>
      </w:r>
      <w:r w:rsidR="00604CA7">
        <w:rPr>
          <w:rFonts w:hint="eastAsia"/>
        </w:rPr>
        <w:t>1</w:t>
      </w:r>
      <w:r w:rsidR="00604CA7">
        <w:rPr>
          <w:rFonts w:hint="eastAsia"/>
        </w:rPr>
        <w:t>测试，</w:t>
      </w:r>
      <w:r w:rsidR="00604CA7">
        <w:rPr>
          <w:rFonts w:hint="eastAsia"/>
        </w:rPr>
        <w:t>2</w:t>
      </w:r>
      <w:r w:rsidR="00604CA7">
        <w:rPr>
          <w:rFonts w:hint="eastAsia"/>
        </w:rPr>
        <w:t>模拟，默认</w:t>
      </w:r>
      <w:r w:rsidR="00604CA7">
        <w:rPr>
          <w:rFonts w:hint="eastAsia"/>
        </w:rPr>
        <w:t>0</w:t>
      </w:r>
      <w:r w:rsidR="007A7253">
        <w:rPr>
          <w:rFonts w:hint="eastAsia"/>
        </w:rPr>
        <w:t>，如果代码里设置了环境，优先使用代码设置的环境</w:t>
      </w:r>
    </w:p>
    <w:p w14:paraId="26A97B45" w14:textId="77777777" w:rsidR="00C30A34" w:rsidRDefault="00C30A34" w:rsidP="00C30A34">
      <w:pPr>
        <w:pStyle w:val="2"/>
        <w:numPr>
          <w:ilvl w:val="1"/>
          <w:numId w:val="1"/>
        </w:numPr>
      </w:pPr>
      <w:bookmarkStart w:id="23" w:name="_Toc362194800"/>
      <w:r w:rsidRPr="00E3206C">
        <w:t>Portrait Title Tint Color</w:t>
      </w:r>
      <w:bookmarkEnd w:id="23"/>
    </w:p>
    <w:p w14:paraId="23A258B2" w14:textId="412AD57C" w:rsidR="00C30A34" w:rsidRDefault="00C30A34" w:rsidP="00C30A34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7A66CB">
        <w:rPr>
          <w:rFonts w:hint="eastAsia"/>
        </w:rPr>
        <w:t>竖屏</w:t>
      </w:r>
      <w:r w:rsidR="001A65D6">
        <w:rPr>
          <w:rFonts w:hint="eastAsia"/>
        </w:rPr>
        <w:t>界面</w:t>
      </w:r>
      <w:r>
        <w:rPr>
          <w:rFonts w:hint="eastAsia"/>
        </w:rPr>
        <w:t>标题字体十六进制颜色值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>
        <w:t>10101</w:t>
      </w:r>
      <w:r>
        <w:rPr>
          <w:rFonts w:hint="eastAsia"/>
        </w:rPr>
        <w:t>4</w:t>
      </w:r>
    </w:p>
    <w:p w14:paraId="263175D0" w14:textId="3BCE8B73" w:rsidR="00C30A34" w:rsidRDefault="00C30A34" w:rsidP="00C30A34">
      <w:pPr>
        <w:pStyle w:val="2"/>
        <w:numPr>
          <w:ilvl w:val="1"/>
          <w:numId w:val="1"/>
        </w:numPr>
      </w:pPr>
      <w:bookmarkStart w:id="24" w:name="_Toc362194801"/>
      <w:r w:rsidRPr="00C30A34">
        <w:t>Portrait Cancel Tint Color</w:t>
      </w:r>
      <w:bookmarkEnd w:id="24"/>
    </w:p>
    <w:p w14:paraId="4C6D21D7" w14:textId="4723BD88" w:rsidR="00C30A34" w:rsidRDefault="00C30A34" w:rsidP="00C30A34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BC7D2C">
        <w:rPr>
          <w:rFonts w:hint="eastAsia"/>
        </w:rPr>
        <w:t>竖屏</w:t>
      </w:r>
      <w:r w:rsidR="001A65D6">
        <w:rPr>
          <w:rFonts w:hint="eastAsia"/>
        </w:rPr>
        <w:t>界面</w:t>
      </w:r>
      <w:r w:rsidR="00BC7D2C">
        <w:rPr>
          <w:rFonts w:hint="eastAsia"/>
        </w:rPr>
        <w:t>取消按钮标题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Pr="00C30A34">
        <w:t>929292</w:t>
      </w:r>
    </w:p>
    <w:p w14:paraId="11B8249A" w14:textId="27437E6A" w:rsidR="00C30A34" w:rsidRDefault="00C30A34" w:rsidP="00C30A34">
      <w:pPr>
        <w:pStyle w:val="2"/>
        <w:numPr>
          <w:ilvl w:val="1"/>
          <w:numId w:val="1"/>
        </w:numPr>
      </w:pPr>
      <w:bookmarkStart w:id="25" w:name="_Toc362194802"/>
      <w:r w:rsidRPr="00C30A34">
        <w:t>Portrait Cancel Border Color</w:t>
      </w:r>
      <w:bookmarkEnd w:id="25"/>
    </w:p>
    <w:p w14:paraId="006C7D4A" w14:textId="5F9DE33E" w:rsidR="00C30A34" w:rsidRDefault="00C30A34" w:rsidP="007A66CB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BC7D2C">
        <w:rPr>
          <w:rFonts w:hint="eastAsia"/>
        </w:rPr>
        <w:t>竖屏</w:t>
      </w:r>
      <w:r w:rsidR="001A65D6">
        <w:rPr>
          <w:rFonts w:hint="eastAsia"/>
        </w:rPr>
        <w:t>界面</w:t>
      </w:r>
      <w:r w:rsidR="00BC7D2C">
        <w:rPr>
          <w:rFonts w:hint="eastAsia"/>
        </w:rPr>
        <w:t>取消按钮边框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proofErr w:type="spellStart"/>
      <w:r w:rsidRPr="00C30A34">
        <w:t>bababa</w:t>
      </w:r>
      <w:proofErr w:type="spellEnd"/>
    </w:p>
    <w:p w14:paraId="5D0F20ED" w14:textId="3B7930A7" w:rsidR="00C30A34" w:rsidRDefault="007A66CB" w:rsidP="00C30A34">
      <w:pPr>
        <w:pStyle w:val="2"/>
        <w:numPr>
          <w:ilvl w:val="1"/>
          <w:numId w:val="1"/>
        </w:numPr>
      </w:pPr>
      <w:bookmarkStart w:id="26" w:name="_Toc362194803"/>
      <w:r w:rsidRPr="007A66CB">
        <w:lastRenderedPageBreak/>
        <w:t>Portrait Full Tint Color</w:t>
      </w:r>
      <w:bookmarkEnd w:id="26"/>
    </w:p>
    <w:p w14:paraId="45A91678" w14:textId="781496EE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1A65D6">
        <w:rPr>
          <w:rFonts w:hint="eastAsia"/>
        </w:rPr>
        <w:t>竖屏界面全屏按钮标题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7A66CB" w:rsidRPr="007A66CB">
        <w:t>ce000e</w:t>
      </w:r>
    </w:p>
    <w:p w14:paraId="02CFD6BC" w14:textId="51D144B1" w:rsidR="00C30A34" w:rsidRDefault="00D01DDE" w:rsidP="00C30A34">
      <w:pPr>
        <w:pStyle w:val="2"/>
        <w:numPr>
          <w:ilvl w:val="1"/>
          <w:numId w:val="1"/>
        </w:numPr>
      </w:pPr>
      <w:bookmarkStart w:id="27" w:name="_Toc362194804"/>
      <w:r w:rsidRPr="00D01DDE">
        <w:t>Portrait Full Border Color</w:t>
      </w:r>
      <w:bookmarkEnd w:id="27"/>
    </w:p>
    <w:p w14:paraId="5905B537" w14:textId="200DA15C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870BC8">
        <w:rPr>
          <w:rFonts w:hint="eastAsia"/>
        </w:rPr>
        <w:t>竖屏界面全屏按钮边框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D01DDE" w:rsidRPr="00D01DDE">
        <w:t>ce000e</w:t>
      </w:r>
    </w:p>
    <w:p w14:paraId="4B05F4B1" w14:textId="30B749B1" w:rsidR="00C30A34" w:rsidRDefault="00D01DDE" w:rsidP="00C30A34">
      <w:pPr>
        <w:pStyle w:val="2"/>
        <w:numPr>
          <w:ilvl w:val="1"/>
          <w:numId w:val="1"/>
        </w:numPr>
      </w:pPr>
      <w:bookmarkStart w:id="28" w:name="_Toc362194805"/>
      <w:r w:rsidRPr="00D01DDE">
        <w:t>Portrait Clear Border Color</w:t>
      </w:r>
      <w:bookmarkEnd w:id="28"/>
    </w:p>
    <w:p w14:paraId="2B7EB316" w14:textId="77523D24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2B5B6E">
        <w:rPr>
          <w:rFonts w:hint="eastAsia"/>
        </w:rPr>
        <w:t>竖屏界面清除按钮边框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proofErr w:type="spellStart"/>
      <w:r w:rsidR="00D01DDE" w:rsidRPr="00D01DDE">
        <w:t>dddddd</w:t>
      </w:r>
      <w:proofErr w:type="spellEnd"/>
    </w:p>
    <w:p w14:paraId="36A91322" w14:textId="6F5F5C60" w:rsidR="00C30A34" w:rsidRDefault="00D01DDE" w:rsidP="00C30A34">
      <w:pPr>
        <w:pStyle w:val="2"/>
        <w:numPr>
          <w:ilvl w:val="1"/>
          <w:numId w:val="1"/>
        </w:numPr>
      </w:pPr>
      <w:bookmarkStart w:id="29" w:name="_Toc362194806"/>
      <w:r w:rsidRPr="00D01DDE">
        <w:t xml:space="preserve">Portrait Clear </w:t>
      </w:r>
      <w:proofErr w:type="spellStart"/>
      <w:proofErr w:type="gramStart"/>
      <w:r w:rsidRPr="00D01DDE">
        <w:t>Bg</w:t>
      </w:r>
      <w:proofErr w:type="spellEnd"/>
      <w:proofErr w:type="gramEnd"/>
      <w:r w:rsidRPr="00D01DDE">
        <w:t xml:space="preserve"> Color</w:t>
      </w:r>
      <w:bookmarkEnd w:id="29"/>
    </w:p>
    <w:p w14:paraId="0255209E" w14:textId="1EC1051F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2B5B6E">
        <w:rPr>
          <w:rFonts w:hint="eastAsia"/>
        </w:rPr>
        <w:t>竖屏界面清除按钮背景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D01DDE" w:rsidRPr="00D01DDE">
        <w:t>f8f8f8</w:t>
      </w:r>
    </w:p>
    <w:p w14:paraId="16D10E37" w14:textId="57B19212" w:rsidR="00C30A34" w:rsidRDefault="00D01DDE" w:rsidP="00C30A34">
      <w:pPr>
        <w:pStyle w:val="2"/>
        <w:numPr>
          <w:ilvl w:val="1"/>
          <w:numId w:val="1"/>
        </w:numPr>
      </w:pPr>
      <w:bookmarkStart w:id="30" w:name="_Toc362194807"/>
      <w:r w:rsidRPr="00D01DDE">
        <w:t>Portrait Clear Tint Color</w:t>
      </w:r>
      <w:bookmarkEnd w:id="30"/>
    </w:p>
    <w:p w14:paraId="41A9544A" w14:textId="7495F1FF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2B5B6E">
        <w:rPr>
          <w:rFonts w:hint="eastAsia"/>
        </w:rPr>
        <w:t>竖屏界面清除按钮标题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D01DDE" w:rsidRPr="00D01DDE">
        <w:t>323232</w:t>
      </w:r>
    </w:p>
    <w:p w14:paraId="18137C84" w14:textId="7459AA8F" w:rsidR="00C30A34" w:rsidRDefault="006E5DBC" w:rsidP="00C30A34">
      <w:pPr>
        <w:pStyle w:val="2"/>
        <w:numPr>
          <w:ilvl w:val="1"/>
          <w:numId w:val="1"/>
        </w:numPr>
      </w:pPr>
      <w:bookmarkStart w:id="31" w:name="_Toc362194808"/>
      <w:r w:rsidRPr="006E5DBC">
        <w:lastRenderedPageBreak/>
        <w:t>Portrait Clear Title Text</w:t>
      </w:r>
      <w:bookmarkEnd w:id="31"/>
    </w:p>
    <w:p w14:paraId="19E9CBC2" w14:textId="5ECB2545" w:rsidR="00C30A34" w:rsidRDefault="00B11D04" w:rsidP="006E5DBC">
      <w:pPr>
        <w:pStyle w:val="a0"/>
      </w:pPr>
      <w:r>
        <w:rPr>
          <w:rFonts w:hint="eastAsia"/>
        </w:rPr>
        <w:t>字符串，</w:t>
      </w:r>
      <w:r w:rsidR="002B5B6E">
        <w:rPr>
          <w:rFonts w:hint="eastAsia"/>
        </w:rPr>
        <w:t>竖屏界面清除按钮</w:t>
      </w:r>
      <w:r>
        <w:rPr>
          <w:rFonts w:hint="eastAsia"/>
        </w:rPr>
        <w:t>标题，默认值“清除”</w:t>
      </w:r>
    </w:p>
    <w:p w14:paraId="393AA04D" w14:textId="17513130" w:rsidR="00C30A34" w:rsidRDefault="00D01DDE" w:rsidP="00C30A34">
      <w:pPr>
        <w:pStyle w:val="2"/>
        <w:numPr>
          <w:ilvl w:val="1"/>
          <w:numId w:val="1"/>
        </w:numPr>
      </w:pPr>
      <w:bookmarkStart w:id="32" w:name="_Toc362194809"/>
      <w:r w:rsidRPr="00D01DDE">
        <w:t>Portrait Done Border Color</w:t>
      </w:r>
      <w:bookmarkEnd w:id="32"/>
    </w:p>
    <w:p w14:paraId="29600E8C" w14:textId="7F5BD466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04695E">
        <w:rPr>
          <w:rFonts w:hint="eastAsia"/>
        </w:rPr>
        <w:t>竖屏界面完成按钮边框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D01DDE" w:rsidRPr="00D01DDE">
        <w:t>ce000e</w:t>
      </w:r>
    </w:p>
    <w:p w14:paraId="651ACE60" w14:textId="5B1BEC51" w:rsidR="00C30A34" w:rsidRDefault="00D01DDE" w:rsidP="00C30A34">
      <w:pPr>
        <w:pStyle w:val="2"/>
        <w:numPr>
          <w:ilvl w:val="1"/>
          <w:numId w:val="1"/>
        </w:numPr>
      </w:pPr>
      <w:bookmarkStart w:id="33" w:name="_Toc362194810"/>
      <w:r w:rsidRPr="00D01DDE">
        <w:t xml:space="preserve">Portrait Done </w:t>
      </w:r>
      <w:proofErr w:type="spellStart"/>
      <w:proofErr w:type="gramStart"/>
      <w:r w:rsidRPr="00D01DDE">
        <w:t>Bg</w:t>
      </w:r>
      <w:proofErr w:type="spellEnd"/>
      <w:proofErr w:type="gramEnd"/>
      <w:r w:rsidRPr="00D01DDE">
        <w:t xml:space="preserve"> Color</w:t>
      </w:r>
      <w:bookmarkEnd w:id="33"/>
    </w:p>
    <w:p w14:paraId="5DD19FBF" w14:textId="72C0EA80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04695E">
        <w:rPr>
          <w:rFonts w:hint="eastAsia"/>
        </w:rPr>
        <w:t>竖屏界面完成按钮背景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r w:rsidR="00D01DDE" w:rsidRPr="00D01DDE">
        <w:t>ce000e</w:t>
      </w:r>
    </w:p>
    <w:p w14:paraId="4DEA3C73" w14:textId="657B6671" w:rsidR="00C30A34" w:rsidRDefault="00D01DDE" w:rsidP="00C30A34">
      <w:pPr>
        <w:pStyle w:val="2"/>
        <w:numPr>
          <w:ilvl w:val="1"/>
          <w:numId w:val="1"/>
        </w:numPr>
      </w:pPr>
      <w:bookmarkStart w:id="34" w:name="_Toc362194811"/>
      <w:r w:rsidRPr="00D01DDE">
        <w:t>Portrait Done Tint Color</w:t>
      </w:r>
      <w:bookmarkEnd w:id="34"/>
    </w:p>
    <w:p w14:paraId="4D4DE616" w14:textId="38472CCE" w:rsidR="00C30A34" w:rsidRDefault="00C30A34" w:rsidP="006E5DBC">
      <w:pPr>
        <w:pStyle w:val="a0"/>
      </w:pP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位字符串，表示</w:t>
      </w:r>
      <w:r w:rsidR="0004695E">
        <w:rPr>
          <w:rFonts w:hint="eastAsia"/>
        </w:rPr>
        <w:t>竖屏界面完成按钮标题</w:t>
      </w:r>
      <w:r>
        <w:rPr>
          <w:rFonts w:hint="eastAsia"/>
        </w:rPr>
        <w:t>十六进制颜色值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ARGB</w:t>
      </w:r>
      <w:r>
        <w:rPr>
          <w:rFonts w:hint="eastAsia"/>
        </w:rPr>
        <w:t>，默认</w:t>
      </w:r>
      <w:proofErr w:type="spellStart"/>
      <w:r w:rsidR="00D01DDE" w:rsidRPr="00D01DDE">
        <w:t>ffffff</w:t>
      </w:r>
      <w:proofErr w:type="spellEnd"/>
    </w:p>
    <w:p w14:paraId="4080A957" w14:textId="5A21FC74" w:rsidR="00C30A34" w:rsidRDefault="006E5DBC" w:rsidP="00C30A34">
      <w:pPr>
        <w:pStyle w:val="2"/>
        <w:numPr>
          <w:ilvl w:val="1"/>
          <w:numId w:val="1"/>
        </w:numPr>
      </w:pPr>
      <w:bookmarkStart w:id="35" w:name="_Toc362194812"/>
      <w:r w:rsidRPr="006E5DBC">
        <w:t>Portrait Done Title Text</w:t>
      </w:r>
      <w:bookmarkEnd w:id="35"/>
    </w:p>
    <w:p w14:paraId="3EB07AA0" w14:textId="2BBB5078" w:rsidR="00895DAF" w:rsidRDefault="00B11D04" w:rsidP="00B11D04">
      <w:pPr>
        <w:pStyle w:val="a0"/>
      </w:pPr>
      <w:r>
        <w:rPr>
          <w:rFonts w:hint="eastAsia"/>
        </w:rPr>
        <w:t>字符串，</w:t>
      </w:r>
      <w:r w:rsidR="00CB72E0">
        <w:rPr>
          <w:rFonts w:hint="eastAsia"/>
        </w:rPr>
        <w:t>竖屏界面完成按钮</w:t>
      </w:r>
      <w:r>
        <w:rPr>
          <w:rFonts w:hint="eastAsia"/>
        </w:rPr>
        <w:t>标题，默认值“完成”</w:t>
      </w:r>
    </w:p>
    <w:p w14:paraId="740ABA5A" w14:textId="6C04022A" w:rsidR="00D42E9C" w:rsidRDefault="007B3E57" w:rsidP="00D42E9C">
      <w:pPr>
        <w:pStyle w:val="1"/>
        <w:numPr>
          <w:ilvl w:val="0"/>
          <w:numId w:val="1"/>
        </w:numPr>
      </w:pPr>
      <w:bookmarkStart w:id="36" w:name="_Toc362194813"/>
      <w:r>
        <w:rPr>
          <w:rFonts w:hint="eastAsia"/>
        </w:rPr>
        <w:lastRenderedPageBreak/>
        <w:t>快捷签</w:t>
      </w:r>
      <w:r w:rsidR="00865F6A">
        <w:rPr>
          <w:rFonts w:hint="eastAsia"/>
        </w:rPr>
        <w:t xml:space="preserve"> </w:t>
      </w:r>
      <w:r w:rsidR="0077271B">
        <w:rPr>
          <w:rFonts w:hint="eastAsia"/>
        </w:rPr>
        <w:t>SDK</w:t>
      </w:r>
      <w:r w:rsidR="0077271B">
        <w:rPr>
          <w:rFonts w:hint="eastAsia"/>
        </w:rPr>
        <w:t>接入</w:t>
      </w:r>
      <w:bookmarkEnd w:id="36"/>
    </w:p>
    <w:p w14:paraId="5A9BF6EB" w14:textId="7113E79C" w:rsidR="00D42E9C" w:rsidRDefault="00B559F8" w:rsidP="00D42E9C">
      <w:pPr>
        <w:pStyle w:val="2"/>
        <w:numPr>
          <w:ilvl w:val="1"/>
          <w:numId w:val="1"/>
        </w:numPr>
      </w:pPr>
      <w:bookmarkStart w:id="37" w:name="_Toc433218220"/>
      <w:bookmarkStart w:id="38" w:name="_Toc362194814"/>
      <w:r>
        <w:rPr>
          <w:rFonts w:hint="eastAsia"/>
        </w:rPr>
        <w:t>资源引入</w:t>
      </w:r>
      <w:bookmarkEnd w:id="38"/>
    </w:p>
    <w:p w14:paraId="433BC704" w14:textId="3E840064" w:rsidR="00D42E9C" w:rsidRDefault="00B559F8" w:rsidP="00D42E9C">
      <w:pPr>
        <w:pStyle w:val="a0"/>
      </w:pPr>
      <w:r>
        <w:rPr>
          <w:rFonts w:hint="eastAsia"/>
        </w:rPr>
        <w:t>将</w:t>
      </w:r>
      <w:r w:rsidRPr="00B559F8">
        <w:t>TVSignFramework.framework</w:t>
      </w:r>
      <w:r w:rsidR="00354B29">
        <w:rPr>
          <w:rFonts w:hint="eastAsia"/>
        </w:rPr>
        <w:t>,</w:t>
      </w:r>
      <w:r w:rsidRPr="00B559F8">
        <w:t>TVSignFrameworkRes.bundle</w:t>
      </w:r>
      <w:r w:rsidR="00354B29">
        <w:rPr>
          <w:rFonts w:hint="eastAsia"/>
        </w:rPr>
        <w:t>,</w:t>
      </w:r>
      <w:r w:rsidRPr="00B559F8">
        <w:t>TVSignFrameworkRes.plist</w:t>
      </w:r>
      <w:r>
        <w:rPr>
          <w:rFonts w:hint="eastAsia"/>
        </w:rPr>
        <w:t>引入项目</w:t>
      </w:r>
      <w:r w:rsidR="00B66D48">
        <w:rPr>
          <w:rFonts w:hint="eastAsia"/>
        </w:rPr>
        <w:t>中</w:t>
      </w:r>
      <w:r w:rsidR="00354B29">
        <w:rPr>
          <w:rFonts w:hint="eastAsia"/>
        </w:rPr>
        <w:t>，根据项目需要，对</w:t>
      </w:r>
      <w:proofErr w:type="spellStart"/>
      <w:r w:rsidR="00354B29" w:rsidRPr="00354B29">
        <w:t>TVSignFrameworkRes.plist</w:t>
      </w:r>
      <w:proofErr w:type="spellEnd"/>
      <w:r w:rsidR="00354B29">
        <w:rPr>
          <w:rFonts w:hint="eastAsia"/>
        </w:rPr>
        <w:t>进行配置。</w:t>
      </w:r>
    </w:p>
    <w:p w14:paraId="238D892F" w14:textId="77777777" w:rsidR="00541022" w:rsidRPr="00B57079" w:rsidRDefault="00541022" w:rsidP="00D42E9C">
      <w:pPr>
        <w:pStyle w:val="a0"/>
      </w:pPr>
    </w:p>
    <w:p w14:paraId="674EBB25" w14:textId="0CB5B7A0" w:rsidR="00D42E9C" w:rsidRDefault="00366636" w:rsidP="00D42E9C">
      <w:pPr>
        <w:pStyle w:val="2"/>
        <w:numPr>
          <w:ilvl w:val="1"/>
          <w:numId w:val="1"/>
        </w:numPr>
      </w:pPr>
      <w:bookmarkStart w:id="39" w:name="_Toc362194815"/>
      <w:bookmarkEnd w:id="37"/>
      <w:r>
        <w:rPr>
          <w:rFonts w:hint="eastAsia"/>
        </w:rPr>
        <w:t>添加</w:t>
      </w:r>
      <w:r>
        <w:rPr>
          <w:rFonts w:hint="eastAsia"/>
        </w:rPr>
        <w:t>framework</w:t>
      </w:r>
      <w:r>
        <w:rPr>
          <w:rFonts w:hint="eastAsia"/>
        </w:rPr>
        <w:t>依赖</w:t>
      </w:r>
      <w:bookmarkEnd w:id="39"/>
    </w:p>
    <w:p w14:paraId="119D7E01" w14:textId="09E3319B" w:rsidR="00366636" w:rsidRDefault="00366636" w:rsidP="009C26EB">
      <w:pPr>
        <w:pStyle w:val="a0"/>
      </w:pPr>
      <w:proofErr w:type="spellStart"/>
      <w:r w:rsidRPr="00366636">
        <w:t>AVFoundation.framework</w:t>
      </w:r>
      <w:proofErr w:type="spellEnd"/>
    </w:p>
    <w:p w14:paraId="05ACAA66" w14:textId="60BE6DF4" w:rsidR="00366636" w:rsidRDefault="00366636" w:rsidP="00D42E9C">
      <w:pPr>
        <w:pStyle w:val="a0"/>
      </w:pPr>
      <w:proofErr w:type="spellStart"/>
      <w:r w:rsidRPr="00366636">
        <w:t>GLKit.framework</w:t>
      </w:r>
      <w:proofErr w:type="spellEnd"/>
    </w:p>
    <w:p w14:paraId="351B25B2" w14:textId="2C7FB2DE" w:rsidR="00366636" w:rsidRDefault="00366636" w:rsidP="00D42E9C">
      <w:pPr>
        <w:pStyle w:val="a0"/>
      </w:pPr>
      <w:proofErr w:type="spellStart"/>
      <w:proofErr w:type="gramStart"/>
      <w:r w:rsidRPr="00366636">
        <w:t>libstdc</w:t>
      </w:r>
      <w:proofErr w:type="spellEnd"/>
      <w:proofErr w:type="gramEnd"/>
      <w:r w:rsidRPr="00366636">
        <w:t>++.</w:t>
      </w:r>
      <w:proofErr w:type="spellStart"/>
      <w:r w:rsidRPr="00366636">
        <w:t>tbd</w:t>
      </w:r>
      <w:proofErr w:type="spellEnd"/>
    </w:p>
    <w:p w14:paraId="7C761961" w14:textId="02395EC0" w:rsidR="00A316BB" w:rsidRDefault="00A316BB" w:rsidP="00D42E9C">
      <w:pPr>
        <w:pStyle w:val="a0"/>
      </w:pPr>
      <w:proofErr w:type="spellStart"/>
      <w:proofErr w:type="gramStart"/>
      <w:r w:rsidRPr="00A316BB">
        <w:t>libresolv.tbd</w:t>
      </w:r>
      <w:proofErr w:type="spellEnd"/>
      <w:proofErr w:type="gramEnd"/>
    </w:p>
    <w:p w14:paraId="7EB969F8" w14:textId="77777777" w:rsidR="00734597" w:rsidRPr="006549F6" w:rsidRDefault="00734597" w:rsidP="00D42E9C">
      <w:pPr>
        <w:pStyle w:val="a0"/>
      </w:pPr>
    </w:p>
    <w:p w14:paraId="1A20FDE8" w14:textId="2453764E" w:rsidR="00734597" w:rsidRDefault="00734597" w:rsidP="00734597">
      <w:pPr>
        <w:pStyle w:val="2"/>
        <w:numPr>
          <w:ilvl w:val="1"/>
          <w:numId w:val="1"/>
        </w:numPr>
      </w:pPr>
      <w:bookmarkStart w:id="40" w:name="_Toc362194816"/>
      <w:r>
        <w:rPr>
          <w:rFonts w:hint="eastAsia"/>
        </w:rPr>
        <w:t>项目配置</w:t>
      </w:r>
      <w:bookmarkEnd w:id="40"/>
    </w:p>
    <w:p w14:paraId="3DE6CD2A" w14:textId="6B2D703E" w:rsidR="00734597" w:rsidRDefault="00734597" w:rsidP="00734597">
      <w:pPr>
        <w:pStyle w:val="a0"/>
        <w:ind w:left="420" w:firstLine="0"/>
        <w:jc w:val="left"/>
      </w:pPr>
      <w:r>
        <w:rPr>
          <w:rFonts w:hint="eastAsia"/>
        </w:rPr>
        <w:t>需要对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进行一些配置</w:t>
      </w:r>
    </w:p>
    <w:p w14:paraId="20AB0474" w14:textId="62AC8594" w:rsidR="008A1A1B" w:rsidRDefault="008A1A1B" w:rsidP="002B5FF8">
      <w:pPr>
        <w:pStyle w:val="a0"/>
        <w:ind w:left="420" w:firstLine="0"/>
        <w:jc w:val="left"/>
      </w:pPr>
      <w:r>
        <w:rPr>
          <w:rFonts w:hint="eastAsia"/>
        </w:rPr>
        <w:t>正式环境无需多余配置</w:t>
      </w:r>
    </w:p>
    <w:p w14:paraId="0F8D64BF" w14:textId="4C084C05" w:rsidR="008A1A1B" w:rsidRDefault="008A1A1B" w:rsidP="002B5FF8">
      <w:pPr>
        <w:pStyle w:val="a0"/>
        <w:ind w:left="420" w:firstLine="0"/>
        <w:jc w:val="left"/>
      </w:pPr>
      <w:r>
        <w:rPr>
          <w:rFonts w:hint="eastAsia"/>
        </w:rPr>
        <w:t>测试或模拟环境</w:t>
      </w:r>
    </w:p>
    <w:p w14:paraId="50C2CD78" w14:textId="6F1E5485" w:rsidR="00734597" w:rsidRDefault="00734597" w:rsidP="002B5FF8">
      <w:pPr>
        <w:pStyle w:val="a0"/>
        <w:ind w:left="420" w:firstLine="0"/>
        <w:jc w:val="left"/>
      </w:pPr>
      <w:r w:rsidRPr="00734597">
        <w:t>App Transport Security Settings</w:t>
      </w:r>
      <w:r>
        <w:rPr>
          <w:rFonts w:hint="eastAsia"/>
        </w:rPr>
        <w:t>，</w:t>
      </w:r>
      <w:r w:rsidRPr="00734597">
        <w:t>Allow Arbitrary Loads</w:t>
      </w:r>
      <w:r>
        <w:rPr>
          <w:rFonts w:hint="eastAsia"/>
        </w:rPr>
        <w:t>为</w:t>
      </w:r>
      <w:r>
        <w:rPr>
          <w:rFonts w:hint="eastAsia"/>
        </w:rPr>
        <w:t>YES</w:t>
      </w:r>
    </w:p>
    <w:p w14:paraId="0BF843C4" w14:textId="77777777" w:rsidR="00A52290" w:rsidRDefault="00A52290" w:rsidP="00734597">
      <w:pPr>
        <w:pStyle w:val="a0"/>
        <w:ind w:left="420" w:firstLine="0"/>
        <w:jc w:val="left"/>
      </w:pPr>
    </w:p>
    <w:p w14:paraId="62A79F17" w14:textId="5A5840BE" w:rsidR="00A52290" w:rsidRDefault="00A52290" w:rsidP="00A52290">
      <w:pPr>
        <w:pStyle w:val="2"/>
        <w:numPr>
          <w:ilvl w:val="1"/>
          <w:numId w:val="1"/>
        </w:numPr>
      </w:pPr>
      <w:bookmarkStart w:id="41" w:name="_Toc362194817"/>
      <w:r>
        <w:rPr>
          <w:rFonts w:hint="eastAsia"/>
        </w:rPr>
        <w:t>特别说明</w:t>
      </w:r>
      <w:bookmarkEnd w:id="41"/>
    </w:p>
    <w:p w14:paraId="60C0FF9F" w14:textId="2905490D" w:rsidR="009F4B25" w:rsidRPr="00A52290" w:rsidRDefault="001C3A5F" w:rsidP="004760F4">
      <w:pPr>
        <w:pStyle w:val="a0"/>
      </w:pPr>
      <w:r>
        <w:rPr>
          <w:rFonts w:hint="eastAsia"/>
        </w:rPr>
        <w:t>支持</w:t>
      </w:r>
      <w:r>
        <w:rPr>
          <w:rFonts w:hint="eastAsia"/>
        </w:rPr>
        <w:t>iOS7.0</w:t>
      </w:r>
      <w:r>
        <w:rPr>
          <w:rFonts w:hint="eastAsia"/>
        </w:rPr>
        <w:t>及以上系统版本</w:t>
      </w:r>
    </w:p>
    <w:p w14:paraId="23B97C56" w14:textId="6BDEC71F" w:rsidR="008A7A18" w:rsidRDefault="00310742" w:rsidP="008A7A18">
      <w:pPr>
        <w:pStyle w:val="1"/>
        <w:numPr>
          <w:ilvl w:val="0"/>
          <w:numId w:val="1"/>
        </w:numPr>
      </w:pPr>
      <w:bookmarkStart w:id="42" w:name="_Toc344112138"/>
      <w:bookmarkStart w:id="43" w:name="_Toc362194818"/>
      <w:r>
        <w:rPr>
          <w:rFonts w:hint="eastAsia"/>
        </w:rPr>
        <w:lastRenderedPageBreak/>
        <w:t>快捷签</w:t>
      </w:r>
      <w:r w:rsidR="008A7A18">
        <w:rPr>
          <w:rFonts w:hint="eastAsia"/>
        </w:rPr>
        <w:t xml:space="preserve"> SDK</w:t>
      </w:r>
      <w:r w:rsidR="008A7A18">
        <w:rPr>
          <w:rFonts w:hint="eastAsia"/>
        </w:rPr>
        <w:t>版本变更说明</w:t>
      </w:r>
      <w:bookmarkEnd w:id="42"/>
      <w:bookmarkEnd w:id="43"/>
    </w:p>
    <w:p w14:paraId="09E504CD" w14:textId="77777777" w:rsidR="00710591" w:rsidRDefault="00710591" w:rsidP="00710591">
      <w:pPr>
        <w:pStyle w:val="2"/>
        <w:numPr>
          <w:ilvl w:val="1"/>
          <w:numId w:val="28"/>
        </w:numPr>
      </w:pPr>
      <w:bookmarkStart w:id="44" w:name="_Toc344117513"/>
      <w:bookmarkStart w:id="45" w:name="_Toc362194819"/>
      <w:r>
        <w:rPr>
          <w:rFonts w:hint="eastAsia"/>
        </w:rPr>
        <w:t>1.0.1</w:t>
      </w:r>
      <w:r>
        <w:rPr>
          <w:rFonts w:hint="eastAsia"/>
        </w:rPr>
        <w:t>版本</w:t>
      </w:r>
      <w:bookmarkEnd w:id="44"/>
      <w:bookmarkEnd w:id="45"/>
    </w:p>
    <w:p w14:paraId="31F5E0C6" w14:textId="77777777" w:rsidR="00710591" w:rsidRPr="00020861" w:rsidRDefault="00710591" w:rsidP="00710591">
      <w:pPr>
        <w:pStyle w:val="a0"/>
      </w:pPr>
      <w:r>
        <w:rPr>
          <w:rFonts w:hint="eastAsia"/>
        </w:rPr>
        <w:t>新增模拟器打包</w:t>
      </w:r>
    </w:p>
    <w:p w14:paraId="40BCDD87" w14:textId="77777777" w:rsidR="00710591" w:rsidRPr="002C0CCA" w:rsidRDefault="00710591" w:rsidP="00710591">
      <w:pPr>
        <w:pStyle w:val="a0"/>
        <w:ind w:left="42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技术支持信息显示样式支持不显示</w:t>
      </w:r>
    </w:p>
    <w:p w14:paraId="4E4C5D64" w14:textId="7CAC1CBD" w:rsidR="00A52290" w:rsidRDefault="00710591" w:rsidP="00710591">
      <w:pPr>
        <w:pStyle w:val="2"/>
        <w:numPr>
          <w:ilvl w:val="1"/>
          <w:numId w:val="28"/>
        </w:numPr>
      </w:pPr>
      <w:bookmarkStart w:id="46" w:name="_Toc362194820"/>
      <w:r>
        <w:rPr>
          <w:rFonts w:hint="eastAsia"/>
        </w:rPr>
        <w:t>1.0.2</w:t>
      </w:r>
      <w:r>
        <w:rPr>
          <w:rFonts w:hint="eastAsia"/>
        </w:rPr>
        <w:t>版本</w:t>
      </w:r>
      <w:bookmarkEnd w:id="46"/>
    </w:p>
    <w:p w14:paraId="41A9C9EB" w14:textId="1AD3781E" w:rsidR="00710591" w:rsidRDefault="00710591" w:rsidP="00710591">
      <w:pPr>
        <w:pStyle w:val="a0"/>
        <w:rPr>
          <w:rFonts w:cs="Menlo Regular"/>
          <w:color w:val="000000" w:themeColor="text1"/>
        </w:rPr>
      </w:pPr>
      <w:r>
        <w:rPr>
          <w:rFonts w:hint="eastAsia"/>
        </w:rPr>
        <w:t>新增</w:t>
      </w:r>
      <w:proofErr w:type="spellStart"/>
      <w:r w:rsidRPr="00243684">
        <w:rPr>
          <w:rFonts w:cs="Menlo Regular"/>
          <w:color w:val="000000" w:themeColor="text1"/>
        </w:rPr>
        <w:t>tvSignCtrl</w:t>
      </w:r>
      <w:r>
        <w:rPr>
          <w:rFonts w:cs="Menlo Regular" w:hint="eastAsia"/>
          <w:color w:val="000000" w:themeColor="text1"/>
        </w:rPr>
        <w:t>WithType</w:t>
      </w:r>
      <w:proofErr w:type="spellEnd"/>
      <w:r>
        <w:rPr>
          <w:rFonts w:cs="Menlo Regular" w:hint="eastAsia"/>
          <w:color w:val="000000" w:themeColor="text1"/>
        </w:rPr>
        <w:t>接口支持竖屏选项。</w:t>
      </w:r>
    </w:p>
    <w:p w14:paraId="3DB3D41E" w14:textId="4CB70CCB" w:rsidR="00710591" w:rsidRDefault="00710591" w:rsidP="00710591">
      <w:pPr>
        <w:pStyle w:val="a0"/>
        <w:rPr>
          <w:rFonts w:cs="Menlo Regular"/>
          <w:color w:val="000000" w:themeColor="text1"/>
        </w:rPr>
      </w:pPr>
      <w:r>
        <w:rPr>
          <w:rFonts w:cs="Menlo Regular" w:hint="eastAsia"/>
          <w:color w:val="000000" w:themeColor="text1"/>
        </w:rPr>
        <w:t>去除横屏界面技术支持样式配置。</w:t>
      </w:r>
    </w:p>
    <w:p w14:paraId="49F36B5A" w14:textId="29DD0E27" w:rsidR="00D01DDE" w:rsidRDefault="00D01DDE" w:rsidP="00D01DDE">
      <w:pPr>
        <w:pStyle w:val="a0"/>
        <w:rPr>
          <w:rFonts w:cs="Menlo Regular"/>
          <w:color w:val="000000" w:themeColor="text1"/>
        </w:rPr>
      </w:pPr>
      <w:r>
        <w:rPr>
          <w:rFonts w:cs="Menlo Regular" w:hint="eastAsia"/>
          <w:color w:val="000000" w:themeColor="text1"/>
        </w:rPr>
        <w:t>修改全屏标题默认值，竖屏和全屏使用相同标题配置。</w:t>
      </w:r>
    </w:p>
    <w:p w14:paraId="61047164" w14:textId="37E1FE2A" w:rsidR="00D62F46" w:rsidRDefault="00710591" w:rsidP="00D62F46">
      <w:pPr>
        <w:pStyle w:val="a0"/>
        <w:rPr>
          <w:rFonts w:cs="Menlo Regular"/>
          <w:color w:val="000000" w:themeColor="text1"/>
        </w:rPr>
      </w:pPr>
      <w:r>
        <w:rPr>
          <w:rFonts w:cs="Menlo Regular" w:hint="eastAsia"/>
          <w:color w:val="000000" w:themeColor="text1"/>
        </w:rPr>
        <w:t>新增竖屏界面配置项。</w:t>
      </w:r>
    </w:p>
    <w:p w14:paraId="5BCED868" w14:textId="3FE37CA6" w:rsidR="00D62F46" w:rsidRDefault="00D62F46" w:rsidP="00D62F46">
      <w:pPr>
        <w:pStyle w:val="2"/>
        <w:numPr>
          <w:ilvl w:val="1"/>
          <w:numId w:val="28"/>
        </w:numPr>
      </w:pPr>
      <w:bookmarkStart w:id="47" w:name="_Toc362194821"/>
      <w:r>
        <w:rPr>
          <w:rFonts w:hint="eastAsia"/>
        </w:rPr>
        <w:t>1.0.3</w:t>
      </w:r>
      <w:r>
        <w:rPr>
          <w:rFonts w:hint="eastAsia"/>
        </w:rPr>
        <w:t>版本</w:t>
      </w:r>
      <w:bookmarkEnd w:id="47"/>
    </w:p>
    <w:p w14:paraId="04FB4DBD" w14:textId="49F18D1F" w:rsidR="00D62F46" w:rsidRPr="00710591" w:rsidRDefault="002B3E4A" w:rsidP="00D62F46">
      <w:pPr>
        <w:pStyle w:val="a0"/>
        <w:rPr>
          <w:rFonts w:cs="Menlo Regular"/>
          <w:color w:val="000000" w:themeColor="text1"/>
        </w:rPr>
      </w:pPr>
      <w:r>
        <w:rPr>
          <w:rFonts w:hint="eastAsia"/>
        </w:rPr>
        <w:t>去除引起审核被拒关键字，排查关键字包括</w:t>
      </w:r>
      <w:r>
        <w:rPr>
          <w:rFonts w:ascii="Arial" w:hAnsi="Arial" w:cs="Arial"/>
          <w:sz w:val="28"/>
          <w:szCs w:val="28"/>
        </w:rPr>
        <w:t>_</w:t>
      </w:r>
      <w:proofErr w:type="spellStart"/>
      <w:r>
        <w:rPr>
          <w:rFonts w:ascii="Arial" w:hAnsi="Arial" w:cs="Arial"/>
          <w:sz w:val="28"/>
          <w:szCs w:val="28"/>
        </w:rPr>
        <w:t>UINavigationBarBackground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UISearchBarBackground</w:t>
      </w:r>
      <w:proofErr w:type="spellEnd"/>
      <w:r>
        <w:rPr>
          <w:rFonts w:ascii="Arial" w:hAnsi="Arial" w:cs="Arial"/>
          <w:sz w:val="28"/>
          <w:szCs w:val="28"/>
        </w:rPr>
        <w:t>, __</w:t>
      </w:r>
      <w:proofErr w:type="spellStart"/>
      <w:r>
        <w:rPr>
          <w:rFonts w:ascii="Arial" w:hAnsi="Arial" w:cs="Arial"/>
          <w:sz w:val="28"/>
          <w:szCs w:val="28"/>
        </w:rPr>
        <w:t>NSArrayM</w:t>
      </w:r>
      <w:proofErr w:type="spellEnd"/>
      <w:r>
        <w:rPr>
          <w:rFonts w:ascii="Arial" w:hAnsi="Arial" w:cs="Arial"/>
          <w:sz w:val="28"/>
          <w:szCs w:val="28"/>
        </w:rPr>
        <w:t>, __</w:t>
      </w:r>
      <w:proofErr w:type="spellStart"/>
      <w:r>
        <w:rPr>
          <w:rFonts w:ascii="Arial" w:hAnsi="Arial" w:cs="Arial"/>
          <w:sz w:val="28"/>
          <w:szCs w:val="28"/>
        </w:rPr>
        <w:t>NSArrayI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MPInlineVideoFullscreenViewController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UIInputSetContainerView</w:t>
      </w:r>
      <w:proofErr w:type="spellEnd"/>
      <w:r>
        <w:rPr>
          <w:rFonts w:ascii="Arial" w:hAnsi="Arial" w:cs="Arial"/>
          <w:sz w:val="28"/>
          <w:szCs w:val="28"/>
        </w:rPr>
        <w:t>, __</w:t>
      </w:r>
      <w:proofErr w:type="spellStart"/>
      <w:r>
        <w:rPr>
          <w:rFonts w:ascii="Arial" w:hAnsi="Arial" w:cs="Arial"/>
          <w:sz w:val="28"/>
          <w:szCs w:val="28"/>
        </w:rPr>
        <w:t>NSDictionaryM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AVFullScreenViewController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UIPeripheralHostView</w:t>
      </w:r>
      <w:proofErr w:type="spellEnd"/>
      <w:r>
        <w:rPr>
          <w:rFonts w:ascii="Arial" w:hAnsi="Arial" w:cs="Arial"/>
          <w:sz w:val="28"/>
          <w:szCs w:val="28"/>
        </w:rPr>
        <w:t>，</w:t>
      </w:r>
      <w:proofErr w:type="spellStart"/>
      <w:r>
        <w:rPr>
          <w:rFonts w:ascii="Arial" w:hAnsi="Arial" w:cs="Arial"/>
          <w:sz w:val="28"/>
          <w:szCs w:val="28"/>
        </w:rPr>
        <w:t>pgyer</w:t>
      </w:r>
      <w:proofErr w:type="spellEnd"/>
      <w:r>
        <w:rPr>
          <w:rFonts w:ascii="Arial" w:hAnsi="Arial" w:cs="Arial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pre.im</w:t>
      </w:r>
      <w:r>
        <w:rPr>
          <w:rFonts w:ascii="Arial" w:hAnsi="Arial" w:cs="Arial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fir.im</w:t>
      </w:r>
      <w:r>
        <w:rPr>
          <w:rFonts w:ascii="Arial" w:hAnsi="Arial" w:cs="Arial"/>
          <w:sz w:val="28"/>
          <w:szCs w:val="28"/>
        </w:rPr>
        <w:t>，</w:t>
      </w:r>
      <w:r>
        <w:rPr>
          <w:rFonts w:ascii="Arial" w:hAnsi="Arial" w:cs="Arial"/>
          <w:sz w:val="28"/>
          <w:szCs w:val="28"/>
        </w:rPr>
        <w:t>testing</w:t>
      </w:r>
      <w:r>
        <w:rPr>
          <w:rFonts w:ascii="Arial" w:hAnsi="Arial" w:cs="Arial"/>
          <w:sz w:val="28"/>
          <w:szCs w:val="28"/>
        </w:rPr>
        <w:t>，</w:t>
      </w:r>
      <w:proofErr w:type="spellStart"/>
      <w:r>
        <w:rPr>
          <w:rFonts w:ascii="Arial" w:hAnsi="Arial" w:cs="Arial"/>
          <w:sz w:val="28"/>
          <w:szCs w:val="28"/>
        </w:rPr>
        <w:t>llpay</w:t>
      </w:r>
      <w:proofErr w:type="spellEnd"/>
      <w:r>
        <w:rPr>
          <w:rFonts w:ascii="Arial" w:hAnsi="Arial" w:cs="Arial"/>
          <w:sz w:val="28"/>
          <w:szCs w:val="28"/>
        </w:rPr>
        <w:t>，</w:t>
      </w:r>
      <w:proofErr w:type="spellStart"/>
      <w:r>
        <w:rPr>
          <w:rFonts w:ascii="Arial" w:hAnsi="Arial" w:cs="Arial"/>
          <w:sz w:val="28"/>
          <w:szCs w:val="28"/>
        </w:rPr>
        <w:t>alipay</w:t>
      </w:r>
      <w:proofErr w:type="spellEnd"/>
      <w:r w:rsidR="00D62F46">
        <w:rPr>
          <w:rFonts w:hint="eastAsia"/>
        </w:rPr>
        <w:t>。</w:t>
      </w:r>
    </w:p>
    <w:p w14:paraId="027EF6CD" w14:textId="77777777" w:rsidR="00D62F46" w:rsidRPr="00710591" w:rsidRDefault="00D62F46" w:rsidP="00710591">
      <w:pPr>
        <w:pStyle w:val="a0"/>
        <w:rPr>
          <w:rFonts w:cs="Menlo Regular"/>
          <w:color w:val="000000" w:themeColor="text1"/>
        </w:rPr>
      </w:pPr>
    </w:p>
    <w:sectPr w:rsidR="00D62F46" w:rsidRPr="00710591" w:rsidSect="00C35FE6">
      <w:pgSz w:w="11906" w:h="16838" w:code="9"/>
      <w:pgMar w:top="1571" w:right="1588" w:bottom="1440" w:left="1588" w:header="777" w:footer="896" w:gutter="284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BB9DF" w14:textId="77777777" w:rsidR="00917051" w:rsidRDefault="00917051">
      <w:r>
        <w:separator/>
      </w:r>
    </w:p>
  </w:endnote>
  <w:endnote w:type="continuationSeparator" w:id="0">
    <w:p w14:paraId="6F0289B8" w14:textId="77777777" w:rsidR="00917051" w:rsidRDefault="00917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00D06" w14:textId="77777777" w:rsidR="00917051" w:rsidRDefault="00917051" w:rsidP="00AE1F3C">
    <w:pPr>
      <w:pStyle w:val="a7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1C507FD7" w14:textId="77777777" w:rsidR="00917051" w:rsidRDefault="0091705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EE6DA" w14:textId="77777777" w:rsidR="00917051" w:rsidRDefault="00917051" w:rsidP="00AE1F3C">
    <w:pPr>
      <w:pStyle w:val="a7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2B3E4A">
      <w:rPr>
        <w:rStyle w:val="ae"/>
        <w:noProof/>
      </w:rPr>
      <w:t>1</w:t>
    </w:r>
    <w:r>
      <w:rPr>
        <w:rStyle w:val="ae"/>
      </w:rPr>
      <w:fldChar w:fldCharType="end"/>
    </w:r>
  </w:p>
  <w:p w14:paraId="698B0326" w14:textId="77777777" w:rsidR="00917051" w:rsidRPr="00500EBE" w:rsidRDefault="00917051" w:rsidP="00C65D74">
    <w:pPr>
      <w:pStyle w:val="a7"/>
      <w:jc w:val="right"/>
      <w:rPr>
        <w:rFonts w:ascii="黑体" w:eastAsia="黑体"/>
        <w:b/>
        <w:bCs/>
      </w:rPr>
    </w:pPr>
    <w:r w:rsidRPr="00322C7C">
      <w:rPr>
        <w:rFonts w:ascii="黑体" w:eastAsia="黑体" w:hint="eastAsia"/>
        <w:b/>
        <w:bCs/>
        <w:noProof/>
      </w:rPr>
      <w:drawing>
        <wp:inline distT="0" distB="0" distL="0" distR="0" wp14:anchorId="7985C83E" wp14:editId="1C5FF354">
          <wp:extent cx="1898015" cy="474345"/>
          <wp:effectExtent l="19050" t="0" r="6985" b="0"/>
          <wp:docPr id="4" name="图片 1" descr="无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无标题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8015" cy="474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9C8FB" w14:textId="77777777" w:rsidR="00917051" w:rsidRDefault="00917051">
      <w:r>
        <w:separator/>
      </w:r>
    </w:p>
  </w:footnote>
  <w:footnote w:type="continuationSeparator" w:id="0">
    <w:p w14:paraId="6D57ED58" w14:textId="77777777" w:rsidR="00917051" w:rsidRDefault="009170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BC416" w14:textId="5F680BBA" w:rsidR="00E14C50" w:rsidRDefault="00E14C50" w:rsidP="00E14C50">
    <w:pPr>
      <w:pStyle w:val="a5"/>
      <w:spacing w:line="0" w:lineRule="atLeast"/>
      <w:ind w:firstLine="360"/>
      <w:jc w:val="left"/>
    </w:pPr>
    <w:r>
      <w:rPr>
        <w:rFonts w:hint="eastAsia"/>
        <w:noProof/>
      </w:rPr>
      <w:drawing>
        <wp:inline distT="0" distB="0" distL="0" distR="0" wp14:anchorId="48140AE3" wp14:editId="698D4BDE">
          <wp:extent cx="1265555" cy="467995"/>
          <wp:effectExtent l="0" t="0" r="0" b="0"/>
          <wp:docPr id="2" name="图片 2" descr="Macintosh HD:Users:zq:Desktop: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zq:Desktop: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555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17051">
      <w:rPr>
        <w:rFonts w:hint="eastAsia"/>
      </w:rPr>
      <w:t xml:space="preserve">                                           </w:t>
    </w:r>
    <w:r w:rsidR="00917051">
      <w:rPr>
        <w:rFonts w:hint="eastAsia"/>
      </w:rPr>
      <w:t>杭州天谷信息科技有限公司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A88915E"/>
    <w:lvl w:ilvl="0">
      <w:start w:val="1"/>
      <w:numFmt w:val="none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13682D99"/>
    <w:multiLevelType w:val="hybridMultilevel"/>
    <w:tmpl w:val="D066824C"/>
    <w:lvl w:ilvl="0" w:tplc="0ECA9676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2">
    <w:nsid w:val="16ED405D"/>
    <w:multiLevelType w:val="hybridMultilevel"/>
    <w:tmpl w:val="E3DE6548"/>
    <w:lvl w:ilvl="0" w:tplc="04090001">
      <w:start w:val="1"/>
      <w:numFmt w:val="bullet"/>
      <w:lvlText w:val=""/>
      <w:lvlJc w:val="left"/>
      <w:pPr>
        <w:tabs>
          <w:tab w:val="num" w:pos="930"/>
        </w:tabs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0"/>
        </w:tabs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0"/>
        </w:tabs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0"/>
        </w:tabs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0"/>
        </w:tabs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0"/>
        </w:tabs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0"/>
        </w:tabs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20"/>
      </w:pPr>
      <w:rPr>
        <w:rFonts w:ascii="Wingdings" w:hAnsi="Wingdings" w:hint="default"/>
      </w:rPr>
    </w:lvl>
  </w:abstractNum>
  <w:abstractNum w:abstractNumId="3">
    <w:nsid w:val="18A77CA3"/>
    <w:multiLevelType w:val="hybridMultilevel"/>
    <w:tmpl w:val="6DE8DA30"/>
    <w:lvl w:ilvl="0" w:tplc="CF4E88B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8E7A0B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5">
    <w:nsid w:val="1FAC3F5B"/>
    <w:multiLevelType w:val="hybridMultilevel"/>
    <w:tmpl w:val="3BF8E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6A1FB0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7">
    <w:nsid w:val="2AA829B8"/>
    <w:multiLevelType w:val="multilevel"/>
    <w:tmpl w:val="BA88915E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3A674736"/>
    <w:multiLevelType w:val="hybridMultilevel"/>
    <w:tmpl w:val="5E7E7A98"/>
    <w:lvl w:ilvl="0" w:tplc="04090009">
      <w:start w:val="1"/>
      <w:numFmt w:val="bullet"/>
      <w:lvlText w:val="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9">
    <w:nsid w:val="3D6A5BED"/>
    <w:multiLevelType w:val="hybridMultilevel"/>
    <w:tmpl w:val="C436E9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B763919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1">
    <w:nsid w:val="51DB1392"/>
    <w:multiLevelType w:val="hybridMultilevel"/>
    <w:tmpl w:val="D2D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6440A6"/>
    <w:multiLevelType w:val="hybridMultilevel"/>
    <w:tmpl w:val="08DEAF4C"/>
    <w:lvl w:ilvl="0" w:tplc="F14C7E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FC44AC"/>
    <w:multiLevelType w:val="hybridMultilevel"/>
    <w:tmpl w:val="D2D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086B06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5">
    <w:nsid w:val="7A9A2D08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6">
    <w:nsid w:val="7E876260"/>
    <w:multiLevelType w:val="hybridMultilevel"/>
    <w:tmpl w:val="632639EE"/>
    <w:lvl w:ilvl="0" w:tplc="AF34F6D8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2"/>
  </w:num>
  <w:num w:numId="26">
    <w:abstractNumId w:val="13"/>
  </w:num>
  <w:num w:numId="27">
    <w:abstractNumId w:val="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6"/>
  </w:num>
  <w:num w:numId="31">
    <w:abstractNumId w:val="15"/>
  </w:num>
  <w:num w:numId="32">
    <w:abstractNumId w:val="5"/>
  </w:num>
  <w:num w:numId="33">
    <w:abstractNumId w:val="14"/>
  </w:num>
  <w:num w:numId="34">
    <w:abstractNumId w:val="4"/>
  </w:num>
  <w:num w:numId="35">
    <w:abstractNumId w:val="16"/>
  </w:num>
  <w:num w:numId="36">
    <w:abstractNumId w:val="8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shadow on="t" offset="6pt,6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21FF"/>
    <w:rsid w:val="00000324"/>
    <w:rsid w:val="000011A9"/>
    <w:rsid w:val="00001C5E"/>
    <w:rsid w:val="00002415"/>
    <w:rsid w:val="00002681"/>
    <w:rsid w:val="00002FD5"/>
    <w:rsid w:val="00003218"/>
    <w:rsid w:val="00004005"/>
    <w:rsid w:val="0000402E"/>
    <w:rsid w:val="000051BC"/>
    <w:rsid w:val="000053B8"/>
    <w:rsid w:val="000071B0"/>
    <w:rsid w:val="00007FA1"/>
    <w:rsid w:val="00010202"/>
    <w:rsid w:val="00010A3E"/>
    <w:rsid w:val="00010DAF"/>
    <w:rsid w:val="00010FCC"/>
    <w:rsid w:val="0001137C"/>
    <w:rsid w:val="00011F9A"/>
    <w:rsid w:val="00012B0B"/>
    <w:rsid w:val="00012EBD"/>
    <w:rsid w:val="00013978"/>
    <w:rsid w:val="00015254"/>
    <w:rsid w:val="00015E13"/>
    <w:rsid w:val="000168BC"/>
    <w:rsid w:val="000168FE"/>
    <w:rsid w:val="00016AD9"/>
    <w:rsid w:val="00016D15"/>
    <w:rsid w:val="00017794"/>
    <w:rsid w:val="000177FD"/>
    <w:rsid w:val="000178C1"/>
    <w:rsid w:val="00017A89"/>
    <w:rsid w:val="0002070C"/>
    <w:rsid w:val="000227BB"/>
    <w:rsid w:val="000238F5"/>
    <w:rsid w:val="000259EB"/>
    <w:rsid w:val="00025E38"/>
    <w:rsid w:val="000269EB"/>
    <w:rsid w:val="00026AC2"/>
    <w:rsid w:val="000300A5"/>
    <w:rsid w:val="00030FEE"/>
    <w:rsid w:val="000310B0"/>
    <w:rsid w:val="00031D82"/>
    <w:rsid w:val="00032337"/>
    <w:rsid w:val="00032870"/>
    <w:rsid w:val="00032FDC"/>
    <w:rsid w:val="00033DFC"/>
    <w:rsid w:val="00034B5E"/>
    <w:rsid w:val="00035807"/>
    <w:rsid w:val="0003605C"/>
    <w:rsid w:val="000364DA"/>
    <w:rsid w:val="00036D77"/>
    <w:rsid w:val="00037CC2"/>
    <w:rsid w:val="00040B18"/>
    <w:rsid w:val="00041888"/>
    <w:rsid w:val="00041A97"/>
    <w:rsid w:val="00041D4F"/>
    <w:rsid w:val="000429B4"/>
    <w:rsid w:val="000443F5"/>
    <w:rsid w:val="0004550D"/>
    <w:rsid w:val="00045B09"/>
    <w:rsid w:val="0004695E"/>
    <w:rsid w:val="00047113"/>
    <w:rsid w:val="0004759D"/>
    <w:rsid w:val="00047879"/>
    <w:rsid w:val="0005000A"/>
    <w:rsid w:val="000501D5"/>
    <w:rsid w:val="00050C10"/>
    <w:rsid w:val="00050E2D"/>
    <w:rsid w:val="000513F0"/>
    <w:rsid w:val="00051419"/>
    <w:rsid w:val="000524D3"/>
    <w:rsid w:val="000531B7"/>
    <w:rsid w:val="0006236E"/>
    <w:rsid w:val="00063165"/>
    <w:rsid w:val="00063225"/>
    <w:rsid w:val="0006368E"/>
    <w:rsid w:val="000641A4"/>
    <w:rsid w:val="00064C09"/>
    <w:rsid w:val="00064D9B"/>
    <w:rsid w:val="00065120"/>
    <w:rsid w:val="0006651C"/>
    <w:rsid w:val="00066A01"/>
    <w:rsid w:val="00066F38"/>
    <w:rsid w:val="00067F04"/>
    <w:rsid w:val="00070021"/>
    <w:rsid w:val="00070BC7"/>
    <w:rsid w:val="000711C2"/>
    <w:rsid w:val="0007207D"/>
    <w:rsid w:val="00072F45"/>
    <w:rsid w:val="00073C92"/>
    <w:rsid w:val="00073D20"/>
    <w:rsid w:val="0007438E"/>
    <w:rsid w:val="00074E07"/>
    <w:rsid w:val="0007533D"/>
    <w:rsid w:val="00075572"/>
    <w:rsid w:val="000759A4"/>
    <w:rsid w:val="00075E95"/>
    <w:rsid w:val="00076212"/>
    <w:rsid w:val="00076D0A"/>
    <w:rsid w:val="00081B58"/>
    <w:rsid w:val="00084592"/>
    <w:rsid w:val="000845B8"/>
    <w:rsid w:val="00085D41"/>
    <w:rsid w:val="00086419"/>
    <w:rsid w:val="00086972"/>
    <w:rsid w:val="00086BA8"/>
    <w:rsid w:val="00087F68"/>
    <w:rsid w:val="00090855"/>
    <w:rsid w:val="00091633"/>
    <w:rsid w:val="00091FE3"/>
    <w:rsid w:val="000925CE"/>
    <w:rsid w:val="000936E4"/>
    <w:rsid w:val="000938F8"/>
    <w:rsid w:val="00093A4D"/>
    <w:rsid w:val="00093C02"/>
    <w:rsid w:val="00093F52"/>
    <w:rsid w:val="00095208"/>
    <w:rsid w:val="000953AE"/>
    <w:rsid w:val="000954E6"/>
    <w:rsid w:val="00095A4F"/>
    <w:rsid w:val="0009615A"/>
    <w:rsid w:val="00096F10"/>
    <w:rsid w:val="0009792C"/>
    <w:rsid w:val="000A0607"/>
    <w:rsid w:val="000A1129"/>
    <w:rsid w:val="000A2376"/>
    <w:rsid w:val="000A3A3A"/>
    <w:rsid w:val="000A565B"/>
    <w:rsid w:val="000A609F"/>
    <w:rsid w:val="000A639A"/>
    <w:rsid w:val="000A72CA"/>
    <w:rsid w:val="000B01E6"/>
    <w:rsid w:val="000B0C4B"/>
    <w:rsid w:val="000B166F"/>
    <w:rsid w:val="000B25B5"/>
    <w:rsid w:val="000B284A"/>
    <w:rsid w:val="000B38D6"/>
    <w:rsid w:val="000B3C18"/>
    <w:rsid w:val="000B7F57"/>
    <w:rsid w:val="000C0B4E"/>
    <w:rsid w:val="000C11E0"/>
    <w:rsid w:val="000C1716"/>
    <w:rsid w:val="000C1938"/>
    <w:rsid w:val="000C2267"/>
    <w:rsid w:val="000C2912"/>
    <w:rsid w:val="000C33E4"/>
    <w:rsid w:val="000C478F"/>
    <w:rsid w:val="000C617E"/>
    <w:rsid w:val="000C61D0"/>
    <w:rsid w:val="000C6293"/>
    <w:rsid w:val="000C62B6"/>
    <w:rsid w:val="000C7782"/>
    <w:rsid w:val="000D1CD1"/>
    <w:rsid w:val="000D1EF3"/>
    <w:rsid w:val="000D3015"/>
    <w:rsid w:val="000D4462"/>
    <w:rsid w:val="000D4B6E"/>
    <w:rsid w:val="000D4F4B"/>
    <w:rsid w:val="000D5253"/>
    <w:rsid w:val="000D599E"/>
    <w:rsid w:val="000D5A71"/>
    <w:rsid w:val="000D6D9B"/>
    <w:rsid w:val="000D7FC2"/>
    <w:rsid w:val="000E0700"/>
    <w:rsid w:val="000E0FE8"/>
    <w:rsid w:val="000E22D1"/>
    <w:rsid w:val="000E320A"/>
    <w:rsid w:val="000E3531"/>
    <w:rsid w:val="000E48F9"/>
    <w:rsid w:val="000E4C90"/>
    <w:rsid w:val="000E58B9"/>
    <w:rsid w:val="000E5B7E"/>
    <w:rsid w:val="000E60DB"/>
    <w:rsid w:val="000F18E7"/>
    <w:rsid w:val="000F1F54"/>
    <w:rsid w:val="000F319C"/>
    <w:rsid w:val="000F332F"/>
    <w:rsid w:val="000F372A"/>
    <w:rsid w:val="000F3BE2"/>
    <w:rsid w:val="000F5578"/>
    <w:rsid w:val="000F57DB"/>
    <w:rsid w:val="000F608D"/>
    <w:rsid w:val="000F697A"/>
    <w:rsid w:val="000F7F6C"/>
    <w:rsid w:val="00100B03"/>
    <w:rsid w:val="00100B1E"/>
    <w:rsid w:val="001013D0"/>
    <w:rsid w:val="00104BAE"/>
    <w:rsid w:val="00105228"/>
    <w:rsid w:val="00105888"/>
    <w:rsid w:val="00105F24"/>
    <w:rsid w:val="00106440"/>
    <w:rsid w:val="00106E5E"/>
    <w:rsid w:val="00106E65"/>
    <w:rsid w:val="00107D05"/>
    <w:rsid w:val="00110855"/>
    <w:rsid w:val="00111F9E"/>
    <w:rsid w:val="00113175"/>
    <w:rsid w:val="00113789"/>
    <w:rsid w:val="0011380C"/>
    <w:rsid w:val="00121891"/>
    <w:rsid w:val="0012219B"/>
    <w:rsid w:val="0012295A"/>
    <w:rsid w:val="001229F5"/>
    <w:rsid w:val="00122E9A"/>
    <w:rsid w:val="00126237"/>
    <w:rsid w:val="00126425"/>
    <w:rsid w:val="00126610"/>
    <w:rsid w:val="00127BF9"/>
    <w:rsid w:val="00132124"/>
    <w:rsid w:val="001341BF"/>
    <w:rsid w:val="00135B48"/>
    <w:rsid w:val="00135C68"/>
    <w:rsid w:val="00135E0B"/>
    <w:rsid w:val="00135E8C"/>
    <w:rsid w:val="001360E7"/>
    <w:rsid w:val="00137600"/>
    <w:rsid w:val="001379D4"/>
    <w:rsid w:val="001420A4"/>
    <w:rsid w:val="00142140"/>
    <w:rsid w:val="0014257F"/>
    <w:rsid w:val="001427D5"/>
    <w:rsid w:val="001460AB"/>
    <w:rsid w:val="001461C9"/>
    <w:rsid w:val="001473CD"/>
    <w:rsid w:val="0014765A"/>
    <w:rsid w:val="00150371"/>
    <w:rsid w:val="00151C5C"/>
    <w:rsid w:val="0015204E"/>
    <w:rsid w:val="00152523"/>
    <w:rsid w:val="00152688"/>
    <w:rsid w:val="00152AD8"/>
    <w:rsid w:val="00154855"/>
    <w:rsid w:val="00154C1A"/>
    <w:rsid w:val="001574C6"/>
    <w:rsid w:val="0015791B"/>
    <w:rsid w:val="00157A47"/>
    <w:rsid w:val="00160750"/>
    <w:rsid w:val="00161DFC"/>
    <w:rsid w:val="00162845"/>
    <w:rsid w:val="00163A83"/>
    <w:rsid w:val="00163FB4"/>
    <w:rsid w:val="0016658C"/>
    <w:rsid w:val="00167758"/>
    <w:rsid w:val="00167B12"/>
    <w:rsid w:val="0017032D"/>
    <w:rsid w:val="001705A7"/>
    <w:rsid w:val="0017094B"/>
    <w:rsid w:val="00170E63"/>
    <w:rsid w:val="00172F62"/>
    <w:rsid w:val="00173D3D"/>
    <w:rsid w:val="001741AD"/>
    <w:rsid w:val="00174A17"/>
    <w:rsid w:val="00174E7E"/>
    <w:rsid w:val="00174E98"/>
    <w:rsid w:val="00175BD2"/>
    <w:rsid w:val="0017622C"/>
    <w:rsid w:val="00177093"/>
    <w:rsid w:val="001773FE"/>
    <w:rsid w:val="0017777C"/>
    <w:rsid w:val="00177B1C"/>
    <w:rsid w:val="00177BE9"/>
    <w:rsid w:val="00177E8A"/>
    <w:rsid w:val="00177FEC"/>
    <w:rsid w:val="001811E3"/>
    <w:rsid w:val="00181372"/>
    <w:rsid w:val="00181F4B"/>
    <w:rsid w:val="001828E1"/>
    <w:rsid w:val="0018388E"/>
    <w:rsid w:val="001844E2"/>
    <w:rsid w:val="00184FC4"/>
    <w:rsid w:val="00185031"/>
    <w:rsid w:val="001855F1"/>
    <w:rsid w:val="00185998"/>
    <w:rsid w:val="00185AB7"/>
    <w:rsid w:val="00186856"/>
    <w:rsid w:val="00187E0D"/>
    <w:rsid w:val="00187FA7"/>
    <w:rsid w:val="00190BC0"/>
    <w:rsid w:val="00191262"/>
    <w:rsid w:val="001918FC"/>
    <w:rsid w:val="001936FF"/>
    <w:rsid w:val="00194375"/>
    <w:rsid w:val="001949E0"/>
    <w:rsid w:val="001952C5"/>
    <w:rsid w:val="00195D9B"/>
    <w:rsid w:val="001962D7"/>
    <w:rsid w:val="00196B3D"/>
    <w:rsid w:val="00196C79"/>
    <w:rsid w:val="00196FC2"/>
    <w:rsid w:val="00197965"/>
    <w:rsid w:val="00197E14"/>
    <w:rsid w:val="00197E3E"/>
    <w:rsid w:val="001A088F"/>
    <w:rsid w:val="001A08A6"/>
    <w:rsid w:val="001A0D18"/>
    <w:rsid w:val="001A1AEC"/>
    <w:rsid w:val="001A1C14"/>
    <w:rsid w:val="001A28FB"/>
    <w:rsid w:val="001A3117"/>
    <w:rsid w:val="001A405E"/>
    <w:rsid w:val="001A4256"/>
    <w:rsid w:val="001A4B61"/>
    <w:rsid w:val="001A4EBC"/>
    <w:rsid w:val="001A4F51"/>
    <w:rsid w:val="001A65D6"/>
    <w:rsid w:val="001A66AF"/>
    <w:rsid w:val="001A70BC"/>
    <w:rsid w:val="001A70BE"/>
    <w:rsid w:val="001A795C"/>
    <w:rsid w:val="001A7A91"/>
    <w:rsid w:val="001A7DD7"/>
    <w:rsid w:val="001B00CC"/>
    <w:rsid w:val="001B0A9C"/>
    <w:rsid w:val="001B0F30"/>
    <w:rsid w:val="001B180D"/>
    <w:rsid w:val="001B212D"/>
    <w:rsid w:val="001B30CA"/>
    <w:rsid w:val="001B5614"/>
    <w:rsid w:val="001B68BB"/>
    <w:rsid w:val="001B6F14"/>
    <w:rsid w:val="001B7362"/>
    <w:rsid w:val="001B7DFE"/>
    <w:rsid w:val="001C0F3E"/>
    <w:rsid w:val="001C1082"/>
    <w:rsid w:val="001C22B6"/>
    <w:rsid w:val="001C2AAA"/>
    <w:rsid w:val="001C32DA"/>
    <w:rsid w:val="001C37AC"/>
    <w:rsid w:val="001C37F0"/>
    <w:rsid w:val="001C3A47"/>
    <w:rsid w:val="001C3A5F"/>
    <w:rsid w:val="001C40AE"/>
    <w:rsid w:val="001C4A47"/>
    <w:rsid w:val="001C5762"/>
    <w:rsid w:val="001C684A"/>
    <w:rsid w:val="001C6E5C"/>
    <w:rsid w:val="001D21D2"/>
    <w:rsid w:val="001D3BFA"/>
    <w:rsid w:val="001D4114"/>
    <w:rsid w:val="001D4F7C"/>
    <w:rsid w:val="001D5E49"/>
    <w:rsid w:val="001D5FC7"/>
    <w:rsid w:val="001D6DA3"/>
    <w:rsid w:val="001E04B5"/>
    <w:rsid w:val="001E0BD0"/>
    <w:rsid w:val="001E0C58"/>
    <w:rsid w:val="001E20B4"/>
    <w:rsid w:val="001E2D26"/>
    <w:rsid w:val="001E3FEB"/>
    <w:rsid w:val="001E56D2"/>
    <w:rsid w:val="001E581E"/>
    <w:rsid w:val="001F09F2"/>
    <w:rsid w:val="001F2DE4"/>
    <w:rsid w:val="001F39C7"/>
    <w:rsid w:val="001F471F"/>
    <w:rsid w:val="001F4AD7"/>
    <w:rsid w:val="001F4FDA"/>
    <w:rsid w:val="001F5F6F"/>
    <w:rsid w:val="001F60E8"/>
    <w:rsid w:val="001F6107"/>
    <w:rsid w:val="001F6AB0"/>
    <w:rsid w:val="001F76EF"/>
    <w:rsid w:val="002001DF"/>
    <w:rsid w:val="00201EFC"/>
    <w:rsid w:val="00202070"/>
    <w:rsid w:val="00202404"/>
    <w:rsid w:val="00202CFE"/>
    <w:rsid w:val="00203406"/>
    <w:rsid w:val="002034B9"/>
    <w:rsid w:val="002038E0"/>
    <w:rsid w:val="00204FB6"/>
    <w:rsid w:val="00205395"/>
    <w:rsid w:val="00205800"/>
    <w:rsid w:val="002063EF"/>
    <w:rsid w:val="00206ACF"/>
    <w:rsid w:val="00207629"/>
    <w:rsid w:val="002078A4"/>
    <w:rsid w:val="00207B83"/>
    <w:rsid w:val="00210418"/>
    <w:rsid w:val="00210A48"/>
    <w:rsid w:val="00210C30"/>
    <w:rsid w:val="00211160"/>
    <w:rsid w:val="0021158A"/>
    <w:rsid w:val="00211B00"/>
    <w:rsid w:val="002123DE"/>
    <w:rsid w:val="00214A4F"/>
    <w:rsid w:val="002157CE"/>
    <w:rsid w:val="00217072"/>
    <w:rsid w:val="00220D33"/>
    <w:rsid w:val="00221323"/>
    <w:rsid w:val="00221B13"/>
    <w:rsid w:val="00222382"/>
    <w:rsid w:val="00223464"/>
    <w:rsid w:val="00223941"/>
    <w:rsid w:val="002248A3"/>
    <w:rsid w:val="00225E45"/>
    <w:rsid w:val="00226352"/>
    <w:rsid w:val="00226B74"/>
    <w:rsid w:val="00227891"/>
    <w:rsid w:val="00227D93"/>
    <w:rsid w:val="00231580"/>
    <w:rsid w:val="0023179C"/>
    <w:rsid w:val="00232E6F"/>
    <w:rsid w:val="00234D5C"/>
    <w:rsid w:val="0023542A"/>
    <w:rsid w:val="002356C0"/>
    <w:rsid w:val="00235B08"/>
    <w:rsid w:val="00235D07"/>
    <w:rsid w:val="002362BE"/>
    <w:rsid w:val="00237230"/>
    <w:rsid w:val="00237633"/>
    <w:rsid w:val="00237C00"/>
    <w:rsid w:val="00237DA1"/>
    <w:rsid w:val="00240147"/>
    <w:rsid w:val="00240C80"/>
    <w:rsid w:val="002410D9"/>
    <w:rsid w:val="00241295"/>
    <w:rsid w:val="002412B1"/>
    <w:rsid w:val="002412EF"/>
    <w:rsid w:val="00241901"/>
    <w:rsid w:val="002419CB"/>
    <w:rsid w:val="00241F37"/>
    <w:rsid w:val="00242A4F"/>
    <w:rsid w:val="00242A82"/>
    <w:rsid w:val="00243684"/>
    <w:rsid w:val="002436F3"/>
    <w:rsid w:val="00243943"/>
    <w:rsid w:val="00243DA8"/>
    <w:rsid w:val="00243F2A"/>
    <w:rsid w:val="0024449B"/>
    <w:rsid w:val="00244809"/>
    <w:rsid w:val="00244ACC"/>
    <w:rsid w:val="00244D84"/>
    <w:rsid w:val="00246366"/>
    <w:rsid w:val="00246743"/>
    <w:rsid w:val="00246A35"/>
    <w:rsid w:val="00246AAC"/>
    <w:rsid w:val="00246AB7"/>
    <w:rsid w:val="002508B2"/>
    <w:rsid w:val="002515B1"/>
    <w:rsid w:val="00251BEC"/>
    <w:rsid w:val="002530DC"/>
    <w:rsid w:val="0025320F"/>
    <w:rsid w:val="00253A70"/>
    <w:rsid w:val="00253D50"/>
    <w:rsid w:val="0025586A"/>
    <w:rsid w:val="002574D0"/>
    <w:rsid w:val="002579F0"/>
    <w:rsid w:val="00257EFD"/>
    <w:rsid w:val="0026051F"/>
    <w:rsid w:val="00260F51"/>
    <w:rsid w:val="0026164D"/>
    <w:rsid w:val="00261E30"/>
    <w:rsid w:val="00262E95"/>
    <w:rsid w:val="00263238"/>
    <w:rsid w:val="0026385D"/>
    <w:rsid w:val="00263EE8"/>
    <w:rsid w:val="00264491"/>
    <w:rsid w:val="00264825"/>
    <w:rsid w:val="00264CAE"/>
    <w:rsid w:val="00264ED2"/>
    <w:rsid w:val="00265AB5"/>
    <w:rsid w:val="0026689A"/>
    <w:rsid w:val="00266EC7"/>
    <w:rsid w:val="002671D5"/>
    <w:rsid w:val="0026728B"/>
    <w:rsid w:val="0027008A"/>
    <w:rsid w:val="00271BBA"/>
    <w:rsid w:val="00271C9E"/>
    <w:rsid w:val="002724A9"/>
    <w:rsid w:val="00272B37"/>
    <w:rsid w:val="00272EE6"/>
    <w:rsid w:val="00272F16"/>
    <w:rsid w:val="0027365E"/>
    <w:rsid w:val="0027465A"/>
    <w:rsid w:val="00274A63"/>
    <w:rsid w:val="00275114"/>
    <w:rsid w:val="00275FBC"/>
    <w:rsid w:val="002767B3"/>
    <w:rsid w:val="002806BE"/>
    <w:rsid w:val="002808BB"/>
    <w:rsid w:val="00282CBA"/>
    <w:rsid w:val="00283028"/>
    <w:rsid w:val="002835E8"/>
    <w:rsid w:val="00283E27"/>
    <w:rsid w:val="00284083"/>
    <w:rsid w:val="0028466B"/>
    <w:rsid w:val="00284AE2"/>
    <w:rsid w:val="00284C5B"/>
    <w:rsid w:val="00284F90"/>
    <w:rsid w:val="002853BF"/>
    <w:rsid w:val="002874EA"/>
    <w:rsid w:val="00287913"/>
    <w:rsid w:val="002901A2"/>
    <w:rsid w:val="00290E78"/>
    <w:rsid w:val="00290F38"/>
    <w:rsid w:val="00291019"/>
    <w:rsid w:val="00291989"/>
    <w:rsid w:val="00291D13"/>
    <w:rsid w:val="002920A8"/>
    <w:rsid w:val="00292CC7"/>
    <w:rsid w:val="00293C93"/>
    <w:rsid w:val="00293D8B"/>
    <w:rsid w:val="00295175"/>
    <w:rsid w:val="00296527"/>
    <w:rsid w:val="00296737"/>
    <w:rsid w:val="002972A5"/>
    <w:rsid w:val="002976A7"/>
    <w:rsid w:val="002A0AB5"/>
    <w:rsid w:val="002A0CAA"/>
    <w:rsid w:val="002A1325"/>
    <w:rsid w:val="002A170D"/>
    <w:rsid w:val="002A176F"/>
    <w:rsid w:val="002A2009"/>
    <w:rsid w:val="002A2149"/>
    <w:rsid w:val="002A32CD"/>
    <w:rsid w:val="002A3A7C"/>
    <w:rsid w:val="002A497D"/>
    <w:rsid w:val="002A4B58"/>
    <w:rsid w:val="002A56E8"/>
    <w:rsid w:val="002A5B30"/>
    <w:rsid w:val="002A6D15"/>
    <w:rsid w:val="002A6FD2"/>
    <w:rsid w:val="002B0B85"/>
    <w:rsid w:val="002B1C23"/>
    <w:rsid w:val="002B3E4A"/>
    <w:rsid w:val="002B5088"/>
    <w:rsid w:val="002B5A60"/>
    <w:rsid w:val="002B5B6E"/>
    <w:rsid w:val="002B5F5E"/>
    <w:rsid w:val="002B5FF8"/>
    <w:rsid w:val="002B62A4"/>
    <w:rsid w:val="002B6F01"/>
    <w:rsid w:val="002B75A6"/>
    <w:rsid w:val="002B788F"/>
    <w:rsid w:val="002B7CFE"/>
    <w:rsid w:val="002B7D79"/>
    <w:rsid w:val="002B7EE9"/>
    <w:rsid w:val="002C0CCA"/>
    <w:rsid w:val="002C1C42"/>
    <w:rsid w:val="002C1F87"/>
    <w:rsid w:val="002C2160"/>
    <w:rsid w:val="002C2723"/>
    <w:rsid w:val="002C3038"/>
    <w:rsid w:val="002C365D"/>
    <w:rsid w:val="002C3757"/>
    <w:rsid w:val="002C5835"/>
    <w:rsid w:val="002C623D"/>
    <w:rsid w:val="002C629E"/>
    <w:rsid w:val="002C6E4B"/>
    <w:rsid w:val="002D060F"/>
    <w:rsid w:val="002D13F6"/>
    <w:rsid w:val="002D28E3"/>
    <w:rsid w:val="002D2DBA"/>
    <w:rsid w:val="002D437D"/>
    <w:rsid w:val="002D443D"/>
    <w:rsid w:val="002D445D"/>
    <w:rsid w:val="002D5D1C"/>
    <w:rsid w:val="002D5DFA"/>
    <w:rsid w:val="002D61D1"/>
    <w:rsid w:val="002D7E91"/>
    <w:rsid w:val="002E09F0"/>
    <w:rsid w:val="002E0BBB"/>
    <w:rsid w:val="002E181C"/>
    <w:rsid w:val="002E1D74"/>
    <w:rsid w:val="002E2C02"/>
    <w:rsid w:val="002E356C"/>
    <w:rsid w:val="002E40AA"/>
    <w:rsid w:val="002E4649"/>
    <w:rsid w:val="002E4A05"/>
    <w:rsid w:val="002E5381"/>
    <w:rsid w:val="002E580E"/>
    <w:rsid w:val="002E5E1E"/>
    <w:rsid w:val="002E6F99"/>
    <w:rsid w:val="002E794D"/>
    <w:rsid w:val="002E7B44"/>
    <w:rsid w:val="002E7E7F"/>
    <w:rsid w:val="002F0515"/>
    <w:rsid w:val="002F0D88"/>
    <w:rsid w:val="002F26DE"/>
    <w:rsid w:val="002F314E"/>
    <w:rsid w:val="002F3532"/>
    <w:rsid w:val="002F3870"/>
    <w:rsid w:val="002F3BFB"/>
    <w:rsid w:val="002F3D3C"/>
    <w:rsid w:val="002F5A54"/>
    <w:rsid w:val="002F62B9"/>
    <w:rsid w:val="002F655E"/>
    <w:rsid w:val="002F7B88"/>
    <w:rsid w:val="00300107"/>
    <w:rsid w:val="00300249"/>
    <w:rsid w:val="003003C1"/>
    <w:rsid w:val="00300D96"/>
    <w:rsid w:val="00300DB3"/>
    <w:rsid w:val="00302077"/>
    <w:rsid w:val="00302EF8"/>
    <w:rsid w:val="00304140"/>
    <w:rsid w:val="00304B74"/>
    <w:rsid w:val="00304CBA"/>
    <w:rsid w:val="0030555E"/>
    <w:rsid w:val="003055DF"/>
    <w:rsid w:val="00305A83"/>
    <w:rsid w:val="00305CB9"/>
    <w:rsid w:val="00306963"/>
    <w:rsid w:val="00307826"/>
    <w:rsid w:val="00307FB3"/>
    <w:rsid w:val="003103C9"/>
    <w:rsid w:val="00310742"/>
    <w:rsid w:val="00310DD2"/>
    <w:rsid w:val="003112ED"/>
    <w:rsid w:val="00312259"/>
    <w:rsid w:val="00312472"/>
    <w:rsid w:val="00313BFD"/>
    <w:rsid w:val="00314890"/>
    <w:rsid w:val="003152B6"/>
    <w:rsid w:val="00315371"/>
    <w:rsid w:val="00315A6A"/>
    <w:rsid w:val="00315EA9"/>
    <w:rsid w:val="0031619A"/>
    <w:rsid w:val="003162EA"/>
    <w:rsid w:val="00316538"/>
    <w:rsid w:val="00316540"/>
    <w:rsid w:val="00317F93"/>
    <w:rsid w:val="0032072C"/>
    <w:rsid w:val="0032110D"/>
    <w:rsid w:val="00321170"/>
    <w:rsid w:val="003217C9"/>
    <w:rsid w:val="003218BB"/>
    <w:rsid w:val="00321EA3"/>
    <w:rsid w:val="00322C7C"/>
    <w:rsid w:val="0032371C"/>
    <w:rsid w:val="003249A9"/>
    <w:rsid w:val="00325889"/>
    <w:rsid w:val="00326C6D"/>
    <w:rsid w:val="00327783"/>
    <w:rsid w:val="00330142"/>
    <w:rsid w:val="00330C1F"/>
    <w:rsid w:val="003316B8"/>
    <w:rsid w:val="00332DC1"/>
    <w:rsid w:val="00333C60"/>
    <w:rsid w:val="003349A1"/>
    <w:rsid w:val="00335B39"/>
    <w:rsid w:val="00336171"/>
    <w:rsid w:val="003366FC"/>
    <w:rsid w:val="00337C35"/>
    <w:rsid w:val="00340DFD"/>
    <w:rsid w:val="00340F0B"/>
    <w:rsid w:val="003418DD"/>
    <w:rsid w:val="00341998"/>
    <w:rsid w:val="00342334"/>
    <w:rsid w:val="00342D8F"/>
    <w:rsid w:val="00344388"/>
    <w:rsid w:val="003443A6"/>
    <w:rsid w:val="003446C3"/>
    <w:rsid w:val="00344E13"/>
    <w:rsid w:val="00344F28"/>
    <w:rsid w:val="00345367"/>
    <w:rsid w:val="0034543A"/>
    <w:rsid w:val="00345E60"/>
    <w:rsid w:val="00345E77"/>
    <w:rsid w:val="00346256"/>
    <w:rsid w:val="00346DC0"/>
    <w:rsid w:val="00346E00"/>
    <w:rsid w:val="00350794"/>
    <w:rsid w:val="003507C3"/>
    <w:rsid w:val="00350C9E"/>
    <w:rsid w:val="0035155E"/>
    <w:rsid w:val="003519F4"/>
    <w:rsid w:val="00351C54"/>
    <w:rsid w:val="00351F32"/>
    <w:rsid w:val="00352D5C"/>
    <w:rsid w:val="00352D8F"/>
    <w:rsid w:val="00353847"/>
    <w:rsid w:val="00354B29"/>
    <w:rsid w:val="00354E91"/>
    <w:rsid w:val="00355D79"/>
    <w:rsid w:val="0035695C"/>
    <w:rsid w:val="003569F2"/>
    <w:rsid w:val="00357252"/>
    <w:rsid w:val="003601E6"/>
    <w:rsid w:val="00360453"/>
    <w:rsid w:val="00361305"/>
    <w:rsid w:val="00361751"/>
    <w:rsid w:val="00361E0A"/>
    <w:rsid w:val="00362202"/>
    <w:rsid w:val="003635E5"/>
    <w:rsid w:val="00363BD9"/>
    <w:rsid w:val="00364A27"/>
    <w:rsid w:val="00364D31"/>
    <w:rsid w:val="00366636"/>
    <w:rsid w:val="00366D85"/>
    <w:rsid w:val="00367345"/>
    <w:rsid w:val="003675C1"/>
    <w:rsid w:val="0036791C"/>
    <w:rsid w:val="00372453"/>
    <w:rsid w:val="00372D8A"/>
    <w:rsid w:val="003735DA"/>
    <w:rsid w:val="00373E95"/>
    <w:rsid w:val="00373EA8"/>
    <w:rsid w:val="003759FC"/>
    <w:rsid w:val="00375B77"/>
    <w:rsid w:val="00375D32"/>
    <w:rsid w:val="00375EC3"/>
    <w:rsid w:val="003763B4"/>
    <w:rsid w:val="00377696"/>
    <w:rsid w:val="00377724"/>
    <w:rsid w:val="00377DA6"/>
    <w:rsid w:val="00380C14"/>
    <w:rsid w:val="00380F26"/>
    <w:rsid w:val="00382634"/>
    <w:rsid w:val="00382A1B"/>
    <w:rsid w:val="00383944"/>
    <w:rsid w:val="00383A57"/>
    <w:rsid w:val="00384560"/>
    <w:rsid w:val="00384B4E"/>
    <w:rsid w:val="00384CC1"/>
    <w:rsid w:val="00385696"/>
    <w:rsid w:val="003860C0"/>
    <w:rsid w:val="003865B6"/>
    <w:rsid w:val="00387B58"/>
    <w:rsid w:val="00387D1B"/>
    <w:rsid w:val="0039036C"/>
    <w:rsid w:val="00390857"/>
    <w:rsid w:val="00391789"/>
    <w:rsid w:val="0039256C"/>
    <w:rsid w:val="00393CB9"/>
    <w:rsid w:val="00393D2F"/>
    <w:rsid w:val="003943D3"/>
    <w:rsid w:val="0039445C"/>
    <w:rsid w:val="00394462"/>
    <w:rsid w:val="00394DB5"/>
    <w:rsid w:val="00394DDB"/>
    <w:rsid w:val="003955D0"/>
    <w:rsid w:val="0039562E"/>
    <w:rsid w:val="00397162"/>
    <w:rsid w:val="00397DC6"/>
    <w:rsid w:val="003A0A30"/>
    <w:rsid w:val="003A0DC7"/>
    <w:rsid w:val="003A124B"/>
    <w:rsid w:val="003A1DED"/>
    <w:rsid w:val="003A241A"/>
    <w:rsid w:val="003A2E0F"/>
    <w:rsid w:val="003A32AB"/>
    <w:rsid w:val="003A3467"/>
    <w:rsid w:val="003A5113"/>
    <w:rsid w:val="003A598E"/>
    <w:rsid w:val="003A6095"/>
    <w:rsid w:val="003A61A9"/>
    <w:rsid w:val="003A6292"/>
    <w:rsid w:val="003A64AE"/>
    <w:rsid w:val="003A7DB0"/>
    <w:rsid w:val="003B0BFD"/>
    <w:rsid w:val="003B15D5"/>
    <w:rsid w:val="003B229F"/>
    <w:rsid w:val="003B2311"/>
    <w:rsid w:val="003B2AA9"/>
    <w:rsid w:val="003B314F"/>
    <w:rsid w:val="003B3327"/>
    <w:rsid w:val="003B4357"/>
    <w:rsid w:val="003B4B43"/>
    <w:rsid w:val="003B4C0F"/>
    <w:rsid w:val="003B5459"/>
    <w:rsid w:val="003B60AC"/>
    <w:rsid w:val="003B6CA4"/>
    <w:rsid w:val="003B6D48"/>
    <w:rsid w:val="003B7F13"/>
    <w:rsid w:val="003C04D5"/>
    <w:rsid w:val="003C0A62"/>
    <w:rsid w:val="003C1E2E"/>
    <w:rsid w:val="003C39E4"/>
    <w:rsid w:val="003C3A07"/>
    <w:rsid w:val="003C5244"/>
    <w:rsid w:val="003C55D1"/>
    <w:rsid w:val="003C5640"/>
    <w:rsid w:val="003C5DBB"/>
    <w:rsid w:val="003C6BFE"/>
    <w:rsid w:val="003C6EDF"/>
    <w:rsid w:val="003C7391"/>
    <w:rsid w:val="003D08EE"/>
    <w:rsid w:val="003D0FF5"/>
    <w:rsid w:val="003D1580"/>
    <w:rsid w:val="003D2240"/>
    <w:rsid w:val="003D24B9"/>
    <w:rsid w:val="003D2F28"/>
    <w:rsid w:val="003D3521"/>
    <w:rsid w:val="003D3C55"/>
    <w:rsid w:val="003D3F72"/>
    <w:rsid w:val="003D577C"/>
    <w:rsid w:val="003D5A10"/>
    <w:rsid w:val="003D5A6C"/>
    <w:rsid w:val="003D5BF4"/>
    <w:rsid w:val="003D5F9D"/>
    <w:rsid w:val="003E0600"/>
    <w:rsid w:val="003E06C5"/>
    <w:rsid w:val="003E1AC0"/>
    <w:rsid w:val="003E1F60"/>
    <w:rsid w:val="003E1FDA"/>
    <w:rsid w:val="003E29A2"/>
    <w:rsid w:val="003E3D30"/>
    <w:rsid w:val="003E566E"/>
    <w:rsid w:val="003E6C5D"/>
    <w:rsid w:val="003E7ED7"/>
    <w:rsid w:val="003F1240"/>
    <w:rsid w:val="003F301A"/>
    <w:rsid w:val="003F3539"/>
    <w:rsid w:val="003F3ADF"/>
    <w:rsid w:val="003F3C3F"/>
    <w:rsid w:val="003F3DF9"/>
    <w:rsid w:val="003F5070"/>
    <w:rsid w:val="003F6470"/>
    <w:rsid w:val="003F7BAA"/>
    <w:rsid w:val="003F7EDE"/>
    <w:rsid w:val="0040008B"/>
    <w:rsid w:val="00400406"/>
    <w:rsid w:val="00400572"/>
    <w:rsid w:val="004007F7"/>
    <w:rsid w:val="00400B0E"/>
    <w:rsid w:val="00400B4D"/>
    <w:rsid w:val="0040109A"/>
    <w:rsid w:val="004012D0"/>
    <w:rsid w:val="00401BD5"/>
    <w:rsid w:val="00402388"/>
    <w:rsid w:val="00402D31"/>
    <w:rsid w:val="00402E01"/>
    <w:rsid w:val="00402EBE"/>
    <w:rsid w:val="00403FB6"/>
    <w:rsid w:val="0040411B"/>
    <w:rsid w:val="00404288"/>
    <w:rsid w:val="00404CDB"/>
    <w:rsid w:val="004062BC"/>
    <w:rsid w:val="004064BC"/>
    <w:rsid w:val="00406CA9"/>
    <w:rsid w:val="0040785C"/>
    <w:rsid w:val="00407E74"/>
    <w:rsid w:val="00410D94"/>
    <w:rsid w:val="00411946"/>
    <w:rsid w:val="0041240F"/>
    <w:rsid w:val="004132AA"/>
    <w:rsid w:val="0041436E"/>
    <w:rsid w:val="0041553A"/>
    <w:rsid w:val="00415580"/>
    <w:rsid w:val="00415A1C"/>
    <w:rsid w:val="00416703"/>
    <w:rsid w:val="00416F40"/>
    <w:rsid w:val="00417644"/>
    <w:rsid w:val="00417F6E"/>
    <w:rsid w:val="00420228"/>
    <w:rsid w:val="0042059A"/>
    <w:rsid w:val="004218A1"/>
    <w:rsid w:val="00422495"/>
    <w:rsid w:val="004237A6"/>
    <w:rsid w:val="00423AFC"/>
    <w:rsid w:val="0042475D"/>
    <w:rsid w:val="00425C0C"/>
    <w:rsid w:val="0042622C"/>
    <w:rsid w:val="004263BE"/>
    <w:rsid w:val="00426B23"/>
    <w:rsid w:val="00426BB7"/>
    <w:rsid w:val="00427780"/>
    <w:rsid w:val="00430686"/>
    <w:rsid w:val="0043085B"/>
    <w:rsid w:val="004313B4"/>
    <w:rsid w:val="00431744"/>
    <w:rsid w:val="0043312B"/>
    <w:rsid w:val="0043431E"/>
    <w:rsid w:val="00434422"/>
    <w:rsid w:val="0043474A"/>
    <w:rsid w:val="00434CC9"/>
    <w:rsid w:val="00434D90"/>
    <w:rsid w:val="00435123"/>
    <w:rsid w:val="00435458"/>
    <w:rsid w:val="004373B0"/>
    <w:rsid w:val="00437EB1"/>
    <w:rsid w:val="00440B85"/>
    <w:rsid w:val="00441E1B"/>
    <w:rsid w:val="00442691"/>
    <w:rsid w:val="004455B6"/>
    <w:rsid w:val="00445911"/>
    <w:rsid w:val="00446BE5"/>
    <w:rsid w:val="00447452"/>
    <w:rsid w:val="0045091B"/>
    <w:rsid w:val="00450C35"/>
    <w:rsid w:val="00452AF4"/>
    <w:rsid w:val="00452F7E"/>
    <w:rsid w:val="00453F94"/>
    <w:rsid w:val="004543B7"/>
    <w:rsid w:val="00454D9E"/>
    <w:rsid w:val="00454DE4"/>
    <w:rsid w:val="0045565A"/>
    <w:rsid w:val="00455BC0"/>
    <w:rsid w:val="00455E04"/>
    <w:rsid w:val="00457479"/>
    <w:rsid w:val="00457502"/>
    <w:rsid w:val="00460837"/>
    <w:rsid w:val="00460BF6"/>
    <w:rsid w:val="00461A0B"/>
    <w:rsid w:val="00462DA8"/>
    <w:rsid w:val="00463B05"/>
    <w:rsid w:val="00466382"/>
    <w:rsid w:val="00467671"/>
    <w:rsid w:val="0047011D"/>
    <w:rsid w:val="00470429"/>
    <w:rsid w:val="00470B93"/>
    <w:rsid w:val="00470CB5"/>
    <w:rsid w:val="00470E9B"/>
    <w:rsid w:val="00471DDF"/>
    <w:rsid w:val="00472147"/>
    <w:rsid w:val="00473303"/>
    <w:rsid w:val="00474C73"/>
    <w:rsid w:val="004756C2"/>
    <w:rsid w:val="004760F4"/>
    <w:rsid w:val="004763C1"/>
    <w:rsid w:val="004776BA"/>
    <w:rsid w:val="00480731"/>
    <w:rsid w:val="004808D8"/>
    <w:rsid w:val="00481441"/>
    <w:rsid w:val="00481E7E"/>
    <w:rsid w:val="00482119"/>
    <w:rsid w:val="004823E2"/>
    <w:rsid w:val="00482B43"/>
    <w:rsid w:val="00482FD9"/>
    <w:rsid w:val="00483AA7"/>
    <w:rsid w:val="004843A7"/>
    <w:rsid w:val="0048529F"/>
    <w:rsid w:val="00485DB0"/>
    <w:rsid w:val="00491017"/>
    <w:rsid w:val="0049175F"/>
    <w:rsid w:val="00492177"/>
    <w:rsid w:val="00492684"/>
    <w:rsid w:val="004946A9"/>
    <w:rsid w:val="00494851"/>
    <w:rsid w:val="004952EB"/>
    <w:rsid w:val="004954F4"/>
    <w:rsid w:val="0049564B"/>
    <w:rsid w:val="00495737"/>
    <w:rsid w:val="00495D2F"/>
    <w:rsid w:val="004970DD"/>
    <w:rsid w:val="004975AC"/>
    <w:rsid w:val="004A28A4"/>
    <w:rsid w:val="004A3663"/>
    <w:rsid w:val="004A3AAC"/>
    <w:rsid w:val="004A43A0"/>
    <w:rsid w:val="004A4708"/>
    <w:rsid w:val="004A4819"/>
    <w:rsid w:val="004A4854"/>
    <w:rsid w:val="004A4C7C"/>
    <w:rsid w:val="004A4EF7"/>
    <w:rsid w:val="004A566D"/>
    <w:rsid w:val="004A5E94"/>
    <w:rsid w:val="004A5FFA"/>
    <w:rsid w:val="004A688B"/>
    <w:rsid w:val="004A7223"/>
    <w:rsid w:val="004A73A3"/>
    <w:rsid w:val="004A77B0"/>
    <w:rsid w:val="004A77DB"/>
    <w:rsid w:val="004A7C91"/>
    <w:rsid w:val="004A7DF1"/>
    <w:rsid w:val="004B16A8"/>
    <w:rsid w:val="004B2983"/>
    <w:rsid w:val="004B34D0"/>
    <w:rsid w:val="004B35F6"/>
    <w:rsid w:val="004B38E0"/>
    <w:rsid w:val="004B4F6A"/>
    <w:rsid w:val="004B5D40"/>
    <w:rsid w:val="004B6807"/>
    <w:rsid w:val="004B7296"/>
    <w:rsid w:val="004B7D6E"/>
    <w:rsid w:val="004C1172"/>
    <w:rsid w:val="004C2535"/>
    <w:rsid w:val="004C272D"/>
    <w:rsid w:val="004C4372"/>
    <w:rsid w:val="004C5E3A"/>
    <w:rsid w:val="004C69C1"/>
    <w:rsid w:val="004C7456"/>
    <w:rsid w:val="004C74BC"/>
    <w:rsid w:val="004C7928"/>
    <w:rsid w:val="004D00DC"/>
    <w:rsid w:val="004D154C"/>
    <w:rsid w:val="004D21FF"/>
    <w:rsid w:val="004D23B7"/>
    <w:rsid w:val="004D248B"/>
    <w:rsid w:val="004D2D0F"/>
    <w:rsid w:val="004D4FC8"/>
    <w:rsid w:val="004D52BF"/>
    <w:rsid w:val="004D540F"/>
    <w:rsid w:val="004D576A"/>
    <w:rsid w:val="004D68B1"/>
    <w:rsid w:val="004E0446"/>
    <w:rsid w:val="004E0757"/>
    <w:rsid w:val="004E1E6E"/>
    <w:rsid w:val="004E1E70"/>
    <w:rsid w:val="004E2618"/>
    <w:rsid w:val="004E2781"/>
    <w:rsid w:val="004E33A9"/>
    <w:rsid w:val="004E3609"/>
    <w:rsid w:val="004E3D2B"/>
    <w:rsid w:val="004E3D9B"/>
    <w:rsid w:val="004E477C"/>
    <w:rsid w:val="004E6880"/>
    <w:rsid w:val="004F0FF4"/>
    <w:rsid w:val="004F16E7"/>
    <w:rsid w:val="004F1859"/>
    <w:rsid w:val="004F1A3D"/>
    <w:rsid w:val="004F1A4B"/>
    <w:rsid w:val="004F258A"/>
    <w:rsid w:val="004F3B1C"/>
    <w:rsid w:val="004F3DAA"/>
    <w:rsid w:val="004F4B8F"/>
    <w:rsid w:val="004F636D"/>
    <w:rsid w:val="004F668A"/>
    <w:rsid w:val="004F7495"/>
    <w:rsid w:val="005000C0"/>
    <w:rsid w:val="00500CA7"/>
    <w:rsid w:val="00500EBE"/>
    <w:rsid w:val="00501D92"/>
    <w:rsid w:val="0050245B"/>
    <w:rsid w:val="005029CC"/>
    <w:rsid w:val="00502FBA"/>
    <w:rsid w:val="0050400D"/>
    <w:rsid w:val="0050542D"/>
    <w:rsid w:val="00505C11"/>
    <w:rsid w:val="005072E4"/>
    <w:rsid w:val="00510CDE"/>
    <w:rsid w:val="00510E1C"/>
    <w:rsid w:val="0051121F"/>
    <w:rsid w:val="00511F73"/>
    <w:rsid w:val="0051201A"/>
    <w:rsid w:val="0051307B"/>
    <w:rsid w:val="00513396"/>
    <w:rsid w:val="00514E2E"/>
    <w:rsid w:val="00514ED1"/>
    <w:rsid w:val="00515091"/>
    <w:rsid w:val="00515276"/>
    <w:rsid w:val="0051577C"/>
    <w:rsid w:val="00516EAC"/>
    <w:rsid w:val="00520146"/>
    <w:rsid w:val="005214F2"/>
    <w:rsid w:val="00521532"/>
    <w:rsid w:val="0052174B"/>
    <w:rsid w:val="00522AA7"/>
    <w:rsid w:val="00522D0F"/>
    <w:rsid w:val="00523D3A"/>
    <w:rsid w:val="00523EA1"/>
    <w:rsid w:val="00525D24"/>
    <w:rsid w:val="00526113"/>
    <w:rsid w:val="005278EA"/>
    <w:rsid w:val="00530070"/>
    <w:rsid w:val="0053197A"/>
    <w:rsid w:val="00531C25"/>
    <w:rsid w:val="00532787"/>
    <w:rsid w:val="0053354D"/>
    <w:rsid w:val="00533E59"/>
    <w:rsid w:val="0053439C"/>
    <w:rsid w:val="00536DE4"/>
    <w:rsid w:val="0053743F"/>
    <w:rsid w:val="00541022"/>
    <w:rsid w:val="00541D36"/>
    <w:rsid w:val="00542454"/>
    <w:rsid w:val="005427F2"/>
    <w:rsid w:val="00542D34"/>
    <w:rsid w:val="0054391D"/>
    <w:rsid w:val="00543C96"/>
    <w:rsid w:val="00543D0E"/>
    <w:rsid w:val="00544966"/>
    <w:rsid w:val="0054533D"/>
    <w:rsid w:val="00545681"/>
    <w:rsid w:val="00545C08"/>
    <w:rsid w:val="00547040"/>
    <w:rsid w:val="0054755A"/>
    <w:rsid w:val="00550158"/>
    <w:rsid w:val="005505FE"/>
    <w:rsid w:val="0055260A"/>
    <w:rsid w:val="00553096"/>
    <w:rsid w:val="0055351B"/>
    <w:rsid w:val="00554F9D"/>
    <w:rsid w:val="0055505B"/>
    <w:rsid w:val="00555984"/>
    <w:rsid w:val="005568E4"/>
    <w:rsid w:val="0055739B"/>
    <w:rsid w:val="00557951"/>
    <w:rsid w:val="00560129"/>
    <w:rsid w:val="00561DDD"/>
    <w:rsid w:val="005624F3"/>
    <w:rsid w:val="005625BC"/>
    <w:rsid w:val="00562876"/>
    <w:rsid w:val="00563552"/>
    <w:rsid w:val="005642E1"/>
    <w:rsid w:val="0056460E"/>
    <w:rsid w:val="005647D3"/>
    <w:rsid w:val="00564827"/>
    <w:rsid w:val="00564A01"/>
    <w:rsid w:val="00565203"/>
    <w:rsid w:val="00566E2B"/>
    <w:rsid w:val="00566E48"/>
    <w:rsid w:val="00570405"/>
    <w:rsid w:val="005725F1"/>
    <w:rsid w:val="00574696"/>
    <w:rsid w:val="005746AD"/>
    <w:rsid w:val="005751E7"/>
    <w:rsid w:val="005760A6"/>
    <w:rsid w:val="005767F8"/>
    <w:rsid w:val="0057713D"/>
    <w:rsid w:val="005773AE"/>
    <w:rsid w:val="005773C6"/>
    <w:rsid w:val="00577A5E"/>
    <w:rsid w:val="00577A9E"/>
    <w:rsid w:val="00580EA8"/>
    <w:rsid w:val="00581F45"/>
    <w:rsid w:val="00582112"/>
    <w:rsid w:val="005832DB"/>
    <w:rsid w:val="005836CD"/>
    <w:rsid w:val="00583D13"/>
    <w:rsid w:val="00584CEF"/>
    <w:rsid w:val="00585077"/>
    <w:rsid w:val="005850BE"/>
    <w:rsid w:val="00585CB0"/>
    <w:rsid w:val="00585EBC"/>
    <w:rsid w:val="00586734"/>
    <w:rsid w:val="00586C10"/>
    <w:rsid w:val="0058718A"/>
    <w:rsid w:val="00593891"/>
    <w:rsid w:val="0059536C"/>
    <w:rsid w:val="00597FC4"/>
    <w:rsid w:val="005A0CEE"/>
    <w:rsid w:val="005A106A"/>
    <w:rsid w:val="005A128A"/>
    <w:rsid w:val="005A153C"/>
    <w:rsid w:val="005A249F"/>
    <w:rsid w:val="005A3584"/>
    <w:rsid w:val="005A366E"/>
    <w:rsid w:val="005A5531"/>
    <w:rsid w:val="005B0116"/>
    <w:rsid w:val="005B1310"/>
    <w:rsid w:val="005B207F"/>
    <w:rsid w:val="005B3DDA"/>
    <w:rsid w:val="005B5E1C"/>
    <w:rsid w:val="005B62BF"/>
    <w:rsid w:val="005B6E78"/>
    <w:rsid w:val="005B7296"/>
    <w:rsid w:val="005C0306"/>
    <w:rsid w:val="005C04A0"/>
    <w:rsid w:val="005C0ECF"/>
    <w:rsid w:val="005C1678"/>
    <w:rsid w:val="005C1970"/>
    <w:rsid w:val="005C1D2C"/>
    <w:rsid w:val="005C1E0F"/>
    <w:rsid w:val="005C54EE"/>
    <w:rsid w:val="005C579A"/>
    <w:rsid w:val="005C57A4"/>
    <w:rsid w:val="005C75EA"/>
    <w:rsid w:val="005C77E9"/>
    <w:rsid w:val="005D0EE1"/>
    <w:rsid w:val="005D143B"/>
    <w:rsid w:val="005D155A"/>
    <w:rsid w:val="005D155D"/>
    <w:rsid w:val="005D2088"/>
    <w:rsid w:val="005D2B93"/>
    <w:rsid w:val="005D3BF7"/>
    <w:rsid w:val="005D4559"/>
    <w:rsid w:val="005D502F"/>
    <w:rsid w:val="005D51C8"/>
    <w:rsid w:val="005D521B"/>
    <w:rsid w:val="005D5489"/>
    <w:rsid w:val="005D57D5"/>
    <w:rsid w:val="005D5C9F"/>
    <w:rsid w:val="005D6CA0"/>
    <w:rsid w:val="005E057C"/>
    <w:rsid w:val="005E05C8"/>
    <w:rsid w:val="005E101F"/>
    <w:rsid w:val="005E1168"/>
    <w:rsid w:val="005E1425"/>
    <w:rsid w:val="005E1766"/>
    <w:rsid w:val="005E2778"/>
    <w:rsid w:val="005E3761"/>
    <w:rsid w:val="005E4485"/>
    <w:rsid w:val="005E4AF1"/>
    <w:rsid w:val="005E6BB7"/>
    <w:rsid w:val="005E74E7"/>
    <w:rsid w:val="005E770E"/>
    <w:rsid w:val="005E7936"/>
    <w:rsid w:val="005E7A81"/>
    <w:rsid w:val="005F0121"/>
    <w:rsid w:val="005F0E82"/>
    <w:rsid w:val="005F1DDA"/>
    <w:rsid w:val="005F2470"/>
    <w:rsid w:val="005F24C8"/>
    <w:rsid w:val="005F2AC7"/>
    <w:rsid w:val="005F2FA9"/>
    <w:rsid w:val="005F300A"/>
    <w:rsid w:val="005F4920"/>
    <w:rsid w:val="005F4B80"/>
    <w:rsid w:val="005F4B99"/>
    <w:rsid w:val="005F5148"/>
    <w:rsid w:val="005F54CE"/>
    <w:rsid w:val="005F6ED8"/>
    <w:rsid w:val="005F72AA"/>
    <w:rsid w:val="005F7C9C"/>
    <w:rsid w:val="0060033B"/>
    <w:rsid w:val="0060122C"/>
    <w:rsid w:val="00601859"/>
    <w:rsid w:val="0060350E"/>
    <w:rsid w:val="006043C6"/>
    <w:rsid w:val="0060473B"/>
    <w:rsid w:val="006048D7"/>
    <w:rsid w:val="00604B35"/>
    <w:rsid w:val="00604CA7"/>
    <w:rsid w:val="00606489"/>
    <w:rsid w:val="0060786D"/>
    <w:rsid w:val="00607C63"/>
    <w:rsid w:val="0061085D"/>
    <w:rsid w:val="00610CCC"/>
    <w:rsid w:val="006114E7"/>
    <w:rsid w:val="00611A7B"/>
    <w:rsid w:val="00612F83"/>
    <w:rsid w:val="006133FC"/>
    <w:rsid w:val="006144E4"/>
    <w:rsid w:val="00614ECC"/>
    <w:rsid w:val="006163F5"/>
    <w:rsid w:val="00617739"/>
    <w:rsid w:val="00617F44"/>
    <w:rsid w:val="00620235"/>
    <w:rsid w:val="00620FC8"/>
    <w:rsid w:val="00621CB6"/>
    <w:rsid w:val="00621F2B"/>
    <w:rsid w:val="00622011"/>
    <w:rsid w:val="006225AD"/>
    <w:rsid w:val="00622831"/>
    <w:rsid w:val="006229C0"/>
    <w:rsid w:val="00622A56"/>
    <w:rsid w:val="006230AB"/>
    <w:rsid w:val="00623209"/>
    <w:rsid w:val="0062394B"/>
    <w:rsid w:val="00623B45"/>
    <w:rsid w:val="00623D11"/>
    <w:rsid w:val="0062402F"/>
    <w:rsid w:val="00624243"/>
    <w:rsid w:val="00624787"/>
    <w:rsid w:val="006249F5"/>
    <w:rsid w:val="00624A54"/>
    <w:rsid w:val="00625C07"/>
    <w:rsid w:val="00626390"/>
    <w:rsid w:val="0062647E"/>
    <w:rsid w:val="0062649A"/>
    <w:rsid w:val="00630143"/>
    <w:rsid w:val="006315FC"/>
    <w:rsid w:val="00631B0A"/>
    <w:rsid w:val="00632288"/>
    <w:rsid w:val="006325CF"/>
    <w:rsid w:val="006329E0"/>
    <w:rsid w:val="00632F66"/>
    <w:rsid w:val="006334D5"/>
    <w:rsid w:val="00634083"/>
    <w:rsid w:val="0063409B"/>
    <w:rsid w:val="00636A1F"/>
    <w:rsid w:val="00636C0B"/>
    <w:rsid w:val="00636C9E"/>
    <w:rsid w:val="00637496"/>
    <w:rsid w:val="00637861"/>
    <w:rsid w:val="006400B7"/>
    <w:rsid w:val="006406C0"/>
    <w:rsid w:val="00640FF5"/>
    <w:rsid w:val="006414B2"/>
    <w:rsid w:val="006424C9"/>
    <w:rsid w:val="006434A9"/>
    <w:rsid w:val="006439A5"/>
    <w:rsid w:val="00645009"/>
    <w:rsid w:val="00645AB8"/>
    <w:rsid w:val="00646CA1"/>
    <w:rsid w:val="00647E99"/>
    <w:rsid w:val="006503FF"/>
    <w:rsid w:val="00650680"/>
    <w:rsid w:val="00650DCD"/>
    <w:rsid w:val="0065153E"/>
    <w:rsid w:val="006519F9"/>
    <w:rsid w:val="006523E7"/>
    <w:rsid w:val="00652730"/>
    <w:rsid w:val="00653CBB"/>
    <w:rsid w:val="006549F6"/>
    <w:rsid w:val="00654B55"/>
    <w:rsid w:val="0065548E"/>
    <w:rsid w:val="00656514"/>
    <w:rsid w:val="00657596"/>
    <w:rsid w:val="00660D9C"/>
    <w:rsid w:val="0066211E"/>
    <w:rsid w:val="00662312"/>
    <w:rsid w:val="00662D57"/>
    <w:rsid w:val="00663486"/>
    <w:rsid w:val="006638EF"/>
    <w:rsid w:val="006645B0"/>
    <w:rsid w:val="00664E79"/>
    <w:rsid w:val="00665994"/>
    <w:rsid w:val="0066710F"/>
    <w:rsid w:val="00667D66"/>
    <w:rsid w:val="00670C49"/>
    <w:rsid w:val="00671DFF"/>
    <w:rsid w:val="00672535"/>
    <w:rsid w:val="00672AB3"/>
    <w:rsid w:val="00673E66"/>
    <w:rsid w:val="00674014"/>
    <w:rsid w:val="006759D3"/>
    <w:rsid w:val="00675A48"/>
    <w:rsid w:val="00675A7E"/>
    <w:rsid w:val="00676F9A"/>
    <w:rsid w:val="006778BF"/>
    <w:rsid w:val="00680447"/>
    <w:rsid w:val="006804D1"/>
    <w:rsid w:val="00681952"/>
    <w:rsid w:val="00682925"/>
    <w:rsid w:val="006836D0"/>
    <w:rsid w:val="00685CA2"/>
    <w:rsid w:val="006870A9"/>
    <w:rsid w:val="00687EAE"/>
    <w:rsid w:val="0069003E"/>
    <w:rsid w:val="00691F89"/>
    <w:rsid w:val="006933AE"/>
    <w:rsid w:val="00694354"/>
    <w:rsid w:val="00694F6C"/>
    <w:rsid w:val="00697156"/>
    <w:rsid w:val="006A0816"/>
    <w:rsid w:val="006A08E9"/>
    <w:rsid w:val="006A16C2"/>
    <w:rsid w:val="006A1B5F"/>
    <w:rsid w:val="006A21F8"/>
    <w:rsid w:val="006A375B"/>
    <w:rsid w:val="006A3B1C"/>
    <w:rsid w:val="006A3C29"/>
    <w:rsid w:val="006A45AB"/>
    <w:rsid w:val="006A6AC1"/>
    <w:rsid w:val="006A75E9"/>
    <w:rsid w:val="006A7E54"/>
    <w:rsid w:val="006B0234"/>
    <w:rsid w:val="006B07AA"/>
    <w:rsid w:val="006B3CCF"/>
    <w:rsid w:val="006B3F04"/>
    <w:rsid w:val="006B4610"/>
    <w:rsid w:val="006B47DC"/>
    <w:rsid w:val="006B65BE"/>
    <w:rsid w:val="006B694F"/>
    <w:rsid w:val="006C0569"/>
    <w:rsid w:val="006C0862"/>
    <w:rsid w:val="006C0EBE"/>
    <w:rsid w:val="006C10EE"/>
    <w:rsid w:val="006C14D7"/>
    <w:rsid w:val="006C292E"/>
    <w:rsid w:val="006C4CAE"/>
    <w:rsid w:val="006C52BD"/>
    <w:rsid w:val="006C54BB"/>
    <w:rsid w:val="006C6156"/>
    <w:rsid w:val="006C7050"/>
    <w:rsid w:val="006C7702"/>
    <w:rsid w:val="006D14D5"/>
    <w:rsid w:val="006D1605"/>
    <w:rsid w:val="006D2378"/>
    <w:rsid w:val="006D27AF"/>
    <w:rsid w:val="006D4A3B"/>
    <w:rsid w:val="006D4FE8"/>
    <w:rsid w:val="006D586E"/>
    <w:rsid w:val="006D662B"/>
    <w:rsid w:val="006D66AA"/>
    <w:rsid w:val="006D6C1C"/>
    <w:rsid w:val="006E0073"/>
    <w:rsid w:val="006E1490"/>
    <w:rsid w:val="006E168E"/>
    <w:rsid w:val="006E18C1"/>
    <w:rsid w:val="006E1C6E"/>
    <w:rsid w:val="006E1DA2"/>
    <w:rsid w:val="006E2CC7"/>
    <w:rsid w:val="006E3810"/>
    <w:rsid w:val="006E3BD9"/>
    <w:rsid w:val="006E4881"/>
    <w:rsid w:val="006E5AED"/>
    <w:rsid w:val="006E5DBC"/>
    <w:rsid w:val="006E7602"/>
    <w:rsid w:val="006E78D6"/>
    <w:rsid w:val="006F086C"/>
    <w:rsid w:val="006F0EDC"/>
    <w:rsid w:val="006F1EF0"/>
    <w:rsid w:val="006F1FA3"/>
    <w:rsid w:val="006F23F4"/>
    <w:rsid w:val="006F27F7"/>
    <w:rsid w:val="006F28FA"/>
    <w:rsid w:val="006F2B51"/>
    <w:rsid w:val="006F32C6"/>
    <w:rsid w:val="006F45AE"/>
    <w:rsid w:val="006F4E01"/>
    <w:rsid w:val="006F5296"/>
    <w:rsid w:val="006F5922"/>
    <w:rsid w:val="006F5D14"/>
    <w:rsid w:val="006F6C19"/>
    <w:rsid w:val="006F79C2"/>
    <w:rsid w:val="006F7B7A"/>
    <w:rsid w:val="006F7D81"/>
    <w:rsid w:val="007007C8"/>
    <w:rsid w:val="00700D97"/>
    <w:rsid w:val="007022A7"/>
    <w:rsid w:val="0070267E"/>
    <w:rsid w:val="00702B21"/>
    <w:rsid w:val="007031E6"/>
    <w:rsid w:val="00703A5A"/>
    <w:rsid w:val="00703B21"/>
    <w:rsid w:val="007049B5"/>
    <w:rsid w:val="00705066"/>
    <w:rsid w:val="00705266"/>
    <w:rsid w:val="0070559D"/>
    <w:rsid w:val="00705FD0"/>
    <w:rsid w:val="007067C5"/>
    <w:rsid w:val="007078BE"/>
    <w:rsid w:val="00707F29"/>
    <w:rsid w:val="0071048A"/>
    <w:rsid w:val="00710591"/>
    <w:rsid w:val="007106FD"/>
    <w:rsid w:val="007117EE"/>
    <w:rsid w:val="00711C3C"/>
    <w:rsid w:val="00712051"/>
    <w:rsid w:val="0071268F"/>
    <w:rsid w:val="00713033"/>
    <w:rsid w:val="007137C5"/>
    <w:rsid w:val="00714416"/>
    <w:rsid w:val="00714421"/>
    <w:rsid w:val="0071509B"/>
    <w:rsid w:val="007179D9"/>
    <w:rsid w:val="00717A96"/>
    <w:rsid w:val="00720D39"/>
    <w:rsid w:val="00720F45"/>
    <w:rsid w:val="0072107B"/>
    <w:rsid w:val="00721619"/>
    <w:rsid w:val="00721ED7"/>
    <w:rsid w:val="00722832"/>
    <w:rsid w:val="00723A43"/>
    <w:rsid w:val="00725E4A"/>
    <w:rsid w:val="0072762C"/>
    <w:rsid w:val="007312FD"/>
    <w:rsid w:val="00731C45"/>
    <w:rsid w:val="00731FAB"/>
    <w:rsid w:val="00732DF0"/>
    <w:rsid w:val="00733207"/>
    <w:rsid w:val="00733375"/>
    <w:rsid w:val="00733F24"/>
    <w:rsid w:val="00734597"/>
    <w:rsid w:val="007362F0"/>
    <w:rsid w:val="00736E38"/>
    <w:rsid w:val="00736E63"/>
    <w:rsid w:val="0074072F"/>
    <w:rsid w:val="0074078B"/>
    <w:rsid w:val="00741354"/>
    <w:rsid w:val="007413C7"/>
    <w:rsid w:val="007417CA"/>
    <w:rsid w:val="00742F0B"/>
    <w:rsid w:val="00743725"/>
    <w:rsid w:val="00743A91"/>
    <w:rsid w:val="00744523"/>
    <w:rsid w:val="00744FE0"/>
    <w:rsid w:val="00745322"/>
    <w:rsid w:val="0074668D"/>
    <w:rsid w:val="00746A76"/>
    <w:rsid w:val="0074734B"/>
    <w:rsid w:val="00747946"/>
    <w:rsid w:val="00747AF5"/>
    <w:rsid w:val="007513B3"/>
    <w:rsid w:val="007514C1"/>
    <w:rsid w:val="00752446"/>
    <w:rsid w:val="007529F9"/>
    <w:rsid w:val="007538F4"/>
    <w:rsid w:val="0075533F"/>
    <w:rsid w:val="0075578F"/>
    <w:rsid w:val="00756CF6"/>
    <w:rsid w:val="00757C87"/>
    <w:rsid w:val="007616DA"/>
    <w:rsid w:val="00762002"/>
    <w:rsid w:val="00762B3E"/>
    <w:rsid w:val="00763176"/>
    <w:rsid w:val="00764AD0"/>
    <w:rsid w:val="00764CCC"/>
    <w:rsid w:val="00765FC4"/>
    <w:rsid w:val="007701DB"/>
    <w:rsid w:val="0077047E"/>
    <w:rsid w:val="00770623"/>
    <w:rsid w:val="00770EF8"/>
    <w:rsid w:val="0077140E"/>
    <w:rsid w:val="00771416"/>
    <w:rsid w:val="00771B3A"/>
    <w:rsid w:val="00772428"/>
    <w:rsid w:val="00772645"/>
    <w:rsid w:val="0077271B"/>
    <w:rsid w:val="007731D8"/>
    <w:rsid w:val="0077355C"/>
    <w:rsid w:val="00773B77"/>
    <w:rsid w:val="007747E6"/>
    <w:rsid w:val="007769D0"/>
    <w:rsid w:val="00777126"/>
    <w:rsid w:val="00780755"/>
    <w:rsid w:val="00781765"/>
    <w:rsid w:val="00781E94"/>
    <w:rsid w:val="00784A00"/>
    <w:rsid w:val="00784C42"/>
    <w:rsid w:val="007862EB"/>
    <w:rsid w:val="007863DB"/>
    <w:rsid w:val="00786C5D"/>
    <w:rsid w:val="00790567"/>
    <w:rsid w:val="00790ED3"/>
    <w:rsid w:val="0079162E"/>
    <w:rsid w:val="00792698"/>
    <w:rsid w:val="007937C3"/>
    <w:rsid w:val="00794BA8"/>
    <w:rsid w:val="00795006"/>
    <w:rsid w:val="0079522E"/>
    <w:rsid w:val="00795E47"/>
    <w:rsid w:val="007964C9"/>
    <w:rsid w:val="00797538"/>
    <w:rsid w:val="00797E49"/>
    <w:rsid w:val="007A1CFC"/>
    <w:rsid w:val="007A1DCC"/>
    <w:rsid w:val="007A3451"/>
    <w:rsid w:val="007A4478"/>
    <w:rsid w:val="007A52A9"/>
    <w:rsid w:val="007A66CB"/>
    <w:rsid w:val="007A67AF"/>
    <w:rsid w:val="007A6931"/>
    <w:rsid w:val="007A7253"/>
    <w:rsid w:val="007A7292"/>
    <w:rsid w:val="007A79F4"/>
    <w:rsid w:val="007B00C8"/>
    <w:rsid w:val="007B0AFE"/>
    <w:rsid w:val="007B125E"/>
    <w:rsid w:val="007B1305"/>
    <w:rsid w:val="007B3E57"/>
    <w:rsid w:val="007B547E"/>
    <w:rsid w:val="007B65BB"/>
    <w:rsid w:val="007B690D"/>
    <w:rsid w:val="007C1031"/>
    <w:rsid w:val="007C317B"/>
    <w:rsid w:val="007C3227"/>
    <w:rsid w:val="007C4225"/>
    <w:rsid w:val="007C4B10"/>
    <w:rsid w:val="007C5925"/>
    <w:rsid w:val="007C7098"/>
    <w:rsid w:val="007C7EE6"/>
    <w:rsid w:val="007D0198"/>
    <w:rsid w:val="007D13FC"/>
    <w:rsid w:val="007D1448"/>
    <w:rsid w:val="007D1CAB"/>
    <w:rsid w:val="007D2C7F"/>
    <w:rsid w:val="007D36CA"/>
    <w:rsid w:val="007D3946"/>
    <w:rsid w:val="007D3EA9"/>
    <w:rsid w:val="007D4970"/>
    <w:rsid w:val="007D5083"/>
    <w:rsid w:val="007D55A6"/>
    <w:rsid w:val="007D5CCB"/>
    <w:rsid w:val="007D5F15"/>
    <w:rsid w:val="007D6140"/>
    <w:rsid w:val="007D6757"/>
    <w:rsid w:val="007D7458"/>
    <w:rsid w:val="007E0880"/>
    <w:rsid w:val="007E0F05"/>
    <w:rsid w:val="007E1858"/>
    <w:rsid w:val="007E1AA6"/>
    <w:rsid w:val="007E1BD8"/>
    <w:rsid w:val="007E1DA4"/>
    <w:rsid w:val="007E2540"/>
    <w:rsid w:val="007E28D8"/>
    <w:rsid w:val="007E3570"/>
    <w:rsid w:val="007E39EA"/>
    <w:rsid w:val="007E4282"/>
    <w:rsid w:val="007E5361"/>
    <w:rsid w:val="007E5495"/>
    <w:rsid w:val="007E56C3"/>
    <w:rsid w:val="007E57DA"/>
    <w:rsid w:val="007E743E"/>
    <w:rsid w:val="007E7C88"/>
    <w:rsid w:val="007F05ED"/>
    <w:rsid w:val="007F0686"/>
    <w:rsid w:val="007F0946"/>
    <w:rsid w:val="007F1A09"/>
    <w:rsid w:val="007F1B7D"/>
    <w:rsid w:val="007F30F7"/>
    <w:rsid w:val="007F348E"/>
    <w:rsid w:val="007F3A8F"/>
    <w:rsid w:val="007F4099"/>
    <w:rsid w:val="007F4A88"/>
    <w:rsid w:val="007F4C83"/>
    <w:rsid w:val="007F5F6A"/>
    <w:rsid w:val="007F5F8D"/>
    <w:rsid w:val="007F757F"/>
    <w:rsid w:val="007F7CCF"/>
    <w:rsid w:val="007F7FB3"/>
    <w:rsid w:val="007F7FD1"/>
    <w:rsid w:val="007F7FE3"/>
    <w:rsid w:val="00800103"/>
    <w:rsid w:val="008006A2"/>
    <w:rsid w:val="00802474"/>
    <w:rsid w:val="008029E9"/>
    <w:rsid w:val="008041A8"/>
    <w:rsid w:val="008045F7"/>
    <w:rsid w:val="0080473F"/>
    <w:rsid w:val="00804845"/>
    <w:rsid w:val="00805440"/>
    <w:rsid w:val="00806A55"/>
    <w:rsid w:val="00807151"/>
    <w:rsid w:val="008074EB"/>
    <w:rsid w:val="008106E5"/>
    <w:rsid w:val="0081149C"/>
    <w:rsid w:val="00811C1C"/>
    <w:rsid w:val="008123F0"/>
    <w:rsid w:val="00812FF2"/>
    <w:rsid w:val="00813A37"/>
    <w:rsid w:val="00814211"/>
    <w:rsid w:val="00814335"/>
    <w:rsid w:val="008151F8"/>
    <w:rsid w:val="00815215"/>
    <w:rsid w:val="0081561A"/>
    <w:rsid w:val="008164A5"/>
    <w:rsid w:val="00817D81"/>
    <w:rsid w:val="00817E02"/>
    <w:rsid w:val="008201E7"/>
    <w:rsid w:val="008201F0"/>
    <w:rsid w:val="00820926"/>
    <w:rsid w:val="008211E5"/>
    <w:rsid w:val="00821ECF"/>
    <w:rsid w:val="00822207"/>
    <w:rsid w:val="00823237"/>
    <w:rsid w:val="00823E8F"/>
    <w:rsid w:val="00824A0B"/>
    <w:rsid w:val="00826398"/>
    <w:rsid w:val="0082763D"/>
    <w:rsid w:val="00830D53"/>
    <w:rsid w:val="00830FA7"/>
    <w:rsid w:val="0083188A"/>
    <w:rsid w:val="00831BBC"/>
    <w:rsid w:val="00832169"/>
    <w:rsid w:val="008333D8"/>
    <w:rsid w:val="00834281"/>
    <w:rsid w:val="00834F69"/>
    <w:rsid w:val="00834FF8"/>
    <w:rsid w:val="00840421"/>
    <w:rsid w:val="00840B7D"/>
    <w:rsid w:val="00840DCD"/>
    <w:rsid w:val="00841B0B"/>
    <w:rsid w:val="00843BBF"/>
    <w:rsid w:val="00843C63"/>
    <w:rsid w:val="0084449D"/>
    <w:rsid w:val="008447BF"/>
    <w:rsid w:val="00844D7F"/>
    <w:rsid w:val="0084571B"/>
    <w:rsid w:val="00845A47"/>
    <w:rsid w:val="0084663C"/>
    <w:rsid w:val="00847011"/>
    <w:rsid w:val="00847253"/>
    <w:rsid w:val="008473FA"/>
    <w:rsid w:val="0085172B"/>
    <w:rsid w:val="0085183B"/>
    <w:rsid w:val="008526D5"/>
    <w:rsid w:val="00852E3A"/>
    <w:rsid w:val="00853F7B"/>
    <w:rsid w:val="00854AA7"/>
    <w:rsid w:val="00854EE2"/>
    <w:rsid w:val="0085534E"/>
    <w:rsid w:val="00855EA3"/>
    <w:rsid w:val="00856056"/>
    <w:rsid w:val="00857CB6"/>
    <w:rsid w:val="00860D71"/>
    <w:rsid w:val="00861259"/>
    <w:rsid w:val="008634C6"/>
    <w:rsid w:val="008649CC"/>
    <w:rsid w:val="00864B44"/>
    <w:rsid w:val="00865F6A"/>
    <w:rsid w:val="00866419"/>
    <w:rsid w:val="0086681B"/>
    <w:rsid w:val="00870819"/>
    <w:rsid w:val="008709A9"/>
    <w:rsid w:val="00870BC8"/>
    <w:rsid w:val="00870C19"/>
    <w:rsid w:val="008716A3"/>
    <w:rsid w:val="00871FC7"/>
    <w:rsid w:val="0087254C"/>
    <w:rsid w:val="008728D9"/>
    <w:rsid w:val="00872A80"/>
    <w:rsid w:val="00873629"/>
    <w:rsid w:val="00873637"/>
    <w:rsid w:val="00873FC1"/>
    <w:rsid w:val="00874713"/>
    <w:rsid w:val="00876517"/>
    <w:rsid w:val="0087769F"/>
    <w:rsid w:val="0088015E"/>
    <w:rsid w:val="00880163"/>
    <w:rsid w:val="0088287C"/>
    <w:rsid w:val="00882D49"/>
    <w:rsid w:val="00882F68"/>
    <w:rsid w:val="0088308D"/>
    <w:rsid w:val="0088346E"/>
    <w:rsid w:val="008835DF"/>
    <w:rsid w:val="00883623"/>
    <w:rsid w:val="00883748"/>
    <w:rsid w:val="00885D59"/>
    <w:rsid w:val="00885EEE"/>
    <w:rsid w:val="008867CC"/>
    <w:rsid w:val="00886A79"/>
    <w:rsid w:val="008870B3"/>
    <w:rsid w:val="00887730"/>
    <w:rsid w:val="00887ECF"/>
    <w:rsid w:val="00890F03"/>
    <w:rsid w:val="00891823"/>
    <w:rsid w:val="00891951"/>
    <w:rsid w:val="00892948"/>
    <w:rsid w:val="00893A31"/>
    <w:rsid w:val="00893B8B"/>
    <w:rsid w:val="00894729"/>
    <w:rsid w:val="00895577"/>
    <w:rsid w:val="00895B5C"/>
    <w:rsid w:val="00895DAF"/>
    <w:rsid w:val="0089660E"/>
    <w:rsid w:val="00896FBE"/>
    <w:rsid w:val="008A0016"/>
    <w:rsid w:val="008A00A7"/>
    <w:rsid w:val="008A1A1B"/>
    <w:rsid w:val="008A1B2D"/>
    <w:rsid w:val="008A1F3A"/>
    <w:rsid w:val="008A28FD"/>
    <w:rsid w:val="008A2919"/>
    <w:rsid w:val="008A5D4B"/>
    <w:rsid w:val="008A5FE1"/>
    <w:rsid w:val="008A617E"/>
    <w:rsid w:val="008A730B"/>
    <w:rsid w:val="008A7662"/>
    <w:rsid w:val="008A7A18"/>
    <w:rsid w:val="008B01D8"/>
    <w:rsid w:val="008B0440"/>
    <w:rsid w:val="008B07B3"/>
    <w:rsid w:val="008B0A40"/>
    <w:rsid w:val="008B12B0"/>
    <w:rsid w:val="008B1E37"/>
    <w:rsid w:val="008B1EE4"/>
    <w:rsid w:val="008B3D21"/>
    <w:rsid w:val="008B5DAA"/>
    <w:rsid w:val="008B786A"/>
    <w:rsid w:val="008B78B1"/>
    <w:rsid w:val="008C10A3"/>
    <w:rsid w:val="008C27DB"/>
    <w:rsid w:val="008C2F25"/>
    <w:rsid w:val="008C3B0B"/>
    <w:rsid w:val="008C5041"/>
    <w:rsid w:val="008C69AD"/>
    <w:rsid w:val="008D0DA4"/>
    <w:rsid w:val="008D1281"/>
    <w:rsid w:val="008D208B"/>
    <w:rsid w:val="008D2D50"/>
    <w:rsid w:val="008D315F"/>
    <w:rsid w:val="008D357D"/>
    <w:rsid w:val="008D40E7"/>
    <w:rsid w:val="008D4583"/>
    <w:rsid w:val="008D5E37"/>
    <w:rsid w:val="008D6830"/>
    <w:rsid w:val="008D6E5E"/>
    <w:rsid w:val="008D7CB0"/>
    <w:rsid w:val="008D7EF0"/>
    <w:rsid w:val="008E0808"/>
    <w:rsid w:val="008E12B3"/>
    <w:rsid w:val="008E399B"/>
    <w:rsid w:val="008E48BE"/>
    <w:rsid w:val="008E7579"/>
    <w:rsid w:val="008E7A3D"/>
    <w:rsid w:val="008E7D11"/>
    <w:rsid w:val="008F0A5E"/>
    <w:rsid w:val="008F0DE8"/>
    <w:rsid w:val="008F11EC"/>
    <w:rsid w:val="008F34FC"/>
    <w:rsid w:val="008F455F"/>
    <w:rsid w:val="008F4CF5"/>
    <w:rsid w:val="008F5016"/>
    <w:rsid w:val="008F5315"/>
    <w:rsid w:val="008F564D"/>
    <w:rsid w:val="008F604D"/>
    <w:rsid w:val="008F6820"/>
    <w:rsid w:val="008F6A05"/>
    <w:rsid w:val="008F73C0"/>
    <w:rsid w:val="00900332"/>
    <w:rsid w:val="009012DA"/>
    <w:rsid w:val="009015D8"/>
    <w:rsid w:val="00901AFB"/>
    <w:rsid w:val="0090295D"/>
    <w:rsid w:val="009036B7"/>
    <w:rsid w:val="00903DF5"/>
    <w:rsid w:val="00903F7B"/>
    <w:rsid w:val="009043C3"/>
    <w:rsid w:val="0090494E"/>
    <w:rsid w:val="009052C2"/>
    <w:rsid w:val="00905D82"/>
    <w:rsid w:val="00906D25"/>
    <w:rsid w:val="009074D5"/>
    <w:rsid w:val="009109E2"/>
    <w:rsid w:val="00910EE8"/>
    <w:rsid w:val="0091243A"/>
    <w:rsid w:val="00913AD7"/>
    <w:rsid w:val="0091413E"/>
    <w:rsid w:val="009143A7"/>
    <w:rsid w:val="00914E46"/>
    <w:rsid w:val="009150B8"/>
    <w:rsid w:val="009159C1"/>
    <w:rsid w:val="0091687F"/>
    <w:rsid w:val="00917051"/>
    <w:rsid w:val="009173B9"/>
    <w:rsid w:val="0091764B"/>
    <w:rsid w:val="00917930"/>
    <w:rsid w:val="009179AA"/>
    <w:rsid w:val="00920200"/>
    <w:rsid w:val="00920631"/>
    <w:rsid w:val="00920666"/>
    <w:rsid w:val="00920C2C"/>
    <w:rsid w:val="009216A5"/>
    <w:rsid w:val="009226FF"/>
    <w:rsid w:val="00922AB2"/>
    <w:rsid w:val="009232CC"/>
    <w:rsid w:val="0092412A"/>
    <w:rsid w:val="00924C98"/>
    <w:rsid w:val="009267E3"/>
    <w:rsid w:val="00926B0A"/>
    <w:rsid w:val="00926CD1"/>
    <w:rsid w:val="00930925"/>
    <w:rsid w:val="0093106E"/>
    <w:rsid w:val="009311F0"/>
    <w:rsid w:val="009322BD"/>
    <w:rsid w:val="0093231F"/>
    <w:rsid w:val="009326EC"/>
    <w:rsid w:val="009332CF"/>
    <w:rsid w:val="0093333D"/>
    <w:rsid w:val="00933631"/>
    <w:rsid w:val="00933A63"/>
    <w:rsid w:val="009345F7"/>
    <w:rsid w:val="00934E5B"/>
    <w:rsid w:val="00935A0B"/>
    <w:rsid w:val="009364CF"/>
    <w:rsid w:val="009376AF"/>
    <w:rsid w:val="00937F7D"/>
    <w:rsid w:val="00941FA6"/>
    <w:rsid w:val="00942091"/>
    <w:rsid w:val="00942F3A"/>
    <w:rsid w:val="00944228"/>
    <w:rsid w:val="0094426E"/>
    <w:rsid w:val="00945857"/>
    <w:rsid w:val="0094718D"/>
    <w:rsid w:val="009474A0"/>
    <w:rsid w:val="009500B7"/>
    <w:rsid w:val="00950808"/>
    <w:rsid w:val="00950949"/>
    <w:rsid w:val="009517D9"/>
    <w:rsid w:val="00951C28"/>
    <w:rsid w:val="00951F1F"/>
    <w:rsid w:val="0095474F"/>
    <w:rsid w:val="00955E28"/>
    <w:rsid w:val="00955FB0"/>
    <w:rsid w:val="009560E9"/>
    <w:rsid w:val="00956844"/>
    <w:rsid w:val="009568A9"/>
    <w:rsid w:val="00956A56"/>
    <w:rsid w:val="009570F2"/>
    <w:rsid w:val="009577B3"/>
    <w:rsid w:val="009607A0"/>
    <w:rsid w:val="009613FF"/>
    <w:rsid w:val="00961FED"/>
    <w:rsid w:val="00962483"/>
    <w:rsid w:val="009628CC"/>
    <w:rsid w:val="00962935"/>
    <w:rsid w:val="009637DB"/>
    <w:rsid w:val="0096519B"/>
    <w:rsid w:val="009709AF"/>
    <w:rsid w:val="00970D09"/>
    <w:rsid w:val="00971AE2"/>
    <w:rsid w:val="00972AB2"/>
    <w:rsid w:val="009735DD"/>
    <w:rsid w:val="009741E8"/>
    <w:rsid w:val="00974424"/>
    <w:rsid w:val="00975006"/>
    <w:rsid w:val="0097580D"/>
    <w:rsid w:val="00975FC1"/>
    <w:rsid w:val="009760C3"/>
    <w:rsid w:val="009775D4"/>
    <w:rsid w:val="009778C2"/>
    <w:rsid w:val="009802FF"/>
    <w:rsid w:val="00980500"/>
    <w:rsid w:val="0098161F"/>
    <w:rsid w:val="00981BEA"/>
    <w:rsid w:val="00983DE6"/>
    <w:rsid w:val="00984999"/>
    <w:rsid w:val="00984C07"/>
    <w:rsid w:val="0098549F"/>
    <w:rsid w:val="00985C5C"/>
    <w:rsid w:val="00986B74"/>
    <w:rsid w:val="0098763C"/>
    <w:rsid w:val="00987F82"/>
    <w:rsid w:val="0099065B"/>
    <w:rsid w:val="00990835"/>
    <w:rsid w:val="00990FC6"/>
    <w:rsid w:val="009913D1"/>
    <w:rsid w:val="00991B5B"/>
    <w:rsid w:val="0099297F"/>
    <w:rsid w:val="00993202"/>
    <w:rsid w:val="00993311"/>
    <w:rsid w:val="00993960"/>
    <w:rsid w:val="00994998"/>
    <w:rsid w:val="009950EF"/>
    <w:rsid w:val="00995289"/>
    <w:rsid w:val="009954B9"/>
    <w:rsid w:val="009972C9"/>
    <w:rsid w:val="0099750B"/>
    <w:rsid w:val="00997A98"/>
    <w:rsid w:val="00997DAF"/>
    <w:rsid w:val="009A00C9"/>
    <w:rsid w:val="009A02A9"/>
    <w:rsid w:val="009A031A"/>
    <w:rsid w:val="009A2F04"/>
    <w:rsid w:val="009A3A37"/>
    <w:rsid w:val="009A590A"/>
    <w:rsid w:val="009A5EC3"/>
    <w:rsid w:val="009A6B96"/>
    <w:rsid w:val="009A71EE"/>
    <w:rsid w:val="009A74A1"/>
    <w:rsid w:val="009B05D3"/>
    <w:rsid w:val="009B0A1C"/>
    <w:rsid w:val="009B1116"/>
    <w:rsid w:val="009B168C"/>
    <w:rsid w:val="009B1B14"/>
    <w:rsid w:val="009B28AA"/>
    <w:rsid w:val="009B41B6"/>
    <w:rsid w:val="009B5C24"/>
    <w:rsid w:val="009B5E9E"/>
    <w:rsid w:val="009B786D"/>
    <w:rsid w:val="009B7AB3"/>
    <w:rsid w:val="009C0438"/>
    <w:rsid w:val="009C0F66"/>
    <w:rsid w:val="009C2043"/>
    <w:rsid w:val="009C2555"/>
    <w:rsid w:val="009C26EB"/>
    <w:rsid w:val="009C3482"/>
    <w:rsid w:val="009C3999"/>
    <w:rsid w:val="009C41A5"/>
    <w:rsid w:val="009C4568"/>
    <w:rsid w:val="009C47A3"/>
    <w:rsid w:val="009C4840"/>
    <w:rsid w:val="009C48DE"/>
    <w:rsid w:val="009C4968"/>
    <w:rsid w:val="009C4E69"/>
    <w:rsid w:val="009C5FB4"/>
    <w:rsid w:val="009C6244"/>
    <w:rsid w:val="009C6646"/>
    <w:rsid w:val="009C66AC"/>
    <w:rsid w:val="009C66ED"/>
    <w:rsid w:val="009D0394"/>
    <w:rsid w:val="009D0BF7"/>
    <w:rsid w:val="009D0F23"/>
    <w:rsid w:val="009D20E1"/>
    <w:rsid w:val="009D2861"/>
    <w:rsid w:val="009D30C4"/>
    <w:rsid w:val="009D4A3A"/>
    <w:rsid w:val="009D4F9E"/>
    <w:rsid w:val="009D5031"/>
    <w:rsid w:val="009D5054"/>
    <w:rsid w:val="009D6616"/>
    <w:rsid w:val="009D71CE"/>
    <w:rsid w:val="009D7FA0"/>
    <w:rsid w:val="009E0577"/>
    <w:rsid w:val="009E0876"/>
    <w:rsid w:val="009E104A"/>
    <w:rsid w:val="009E168A"/>
    <w:rsid w:val="009E1BC4"/>
    <w:rsid w:val="009E1E90"/>
    <w:rsid w:val="009E2518"/>
    <w:rsid w:val="009E2EC1"/>
    <w:rsid w:val="009E45A7"/>
    <w:rsid w:val="009E5438"/>
    <w:rsid w:val="009E7FDA"/>
    <w:rsid w:val="009F1090"/>
    <w:rsid w:val="009F19D7"/>
    <w:rsid w:val="009F1AC5"/>
    <w:rsid w:val="009F1F02"/>
    <w:rsid w:val="009F248D"/>
    <w:rsid w:val="009F26E9"/>
    <w:rsid w:val="009F423A"/>
    <w:rsid w:val="009F4B25"/>
    <w:rsid w:val="009F4FC0"/>
    <w:rsid w:val="009F50EA"/>
    <w:rsid w:val="009F5345"/>
    <w:rsid w:val="009F5A8D"/>
    <w:rsid w:val="009F650B"/>
    <w:rsid w:val="009F7C0C"/>
    <w:rsid w:val="00A00CCE"/>
    <w:rsid w:val="00A00EF7"/>
    <w:rsid w:val="00A02C0D"/>
    <w:rsid w:val="00A02FC7"/>
    <w:rsid w:val="00A037E3"/>
    <w:rsid w:val="00A04D6A"/>
    <w:rsid w:val="00A0555D"/>
    <w:rsid w:val="00A07098"/>
    <w:rsid w:val="00A070B9"/>
    <w:rsid w:val="00A10317"/>
    <w:rsid w:val="00A10AA8"/>
    <w:rsid w:val="00A128D3"/>
    <w:rsid w:val="00A1304D"/>
    <w:rsid w:val="00A161E2"/>
    <w:rsid w:val="00A16657"/>
    <w:rsid w:val="00A16685"/>
    <w:rsid w:val="00A166D7"/>
    <w:rsid w:val="00A171DF"/>
    <w:rsid w:val="00A17642"/>
    <w:rsid w:val="00A17AE0"/>
    <w:rsid w:val="00A20A12"/>
    <w:rsid w:val="00A21D18"/>
    <w:rsid w:val="00A22155"/>
    <w:rsid w:val="00A2226B"/>
    <w:rsid w:val="00A2307B"/>
    <w:rsid w:val="00A24681"/>
    <w:rsid w:val="00A253AB"/>
    <w:rsid w:val="00A266B8"/>
    <w:rsid w:val="00A269DF"/>
    <w:rsid w:val="00A26AAA"/>
    <w:rsid w:val="00A27359"/>
    <w:rsid w:val="00A27478"/>
    <w:rsid w:val="00A30549"/>
    <w:rsid w:val="00A316BB"/>
    <w:rsid w:val="00A316E6"/>
    <w:rsid w:val="00A31CA8"/>
    <w:rsid w:val="00A32086"/>
    <w:rsid w:val="00A32878"/>
    <w:rsid w:val="00A32E25"/>
    <w:rsid w:val="00A32E72"/>
    <w:rsid w:val="00A336B7"/>
    <w:rsid w:val="00A336C6"/>
    <w:rsid w:val="00A3632B"/>
    <w:rsid w:val="00A40A9F"/>
    <w:rsid w:val="00A41837"/>
    <w:rsid w:val="00A419EC"/>
    <w:rsid w:val="00A4225E"/>
    <w:rsid w:val="00A42E63"/>
    <w:rsid w:val="00A43356"/>
    <w:rsid w:val="00A46C0A"/>
    <w:rsid w:val="00A4728C"/>
    <w:rsid w:val="00A47B42"/>
    <w:rsid w:val="00A47F8D"/>
    <w:rsid w:val="00A52290"/>
    <w:rsid w:val="00A52E80"/>
    <w:rsid w:val="00A54B86"/>
    <w:rsid w:val="00A55A64"/>
    <w:rsid w:val="00A55DC9"/>
    <w:rsid w:val="00A565CC"/>
    <w:rsid w:val="00A56625"/>
    <w:rsid w:val="00A57587"/>
    <w:rsid w:val="00A57A94"/>
    <w:rsid w:val="00A60C21"/>
    <w:rsid w:val="00A61092"/>
    <w:rsid w:val="00A6133F"/>
    <w:rsid w:val="00A613FA"/>
    <w:rsid w:val="00A61DFD"/>
    <w:rsid w:val="00A61E15"/>
    <w:rsid w:val="00A630F3"/>
    <w:rsid w:val="00A63DA0"/>
    <w:rsid w:val="00A63DBF"/>
    <w:rsid w:val="00A6421F"/>
    <w:rsid w:val="00A65B74"/>
    <w:rsid w:val="00A65EB7"/>
    <w:rsid w:val="00A661ED"/>
    <w:rsid w:val="00A663C5"/>
    <w:rsid w:val="00A674BD"/>
    <w:rsid w:val="00A677C7"/>
    <w:rsid w:val="00A67994"/>
    <w:rsid w:val="00A67CBC"/>
    <w:rsid w:val="00A70390"/>
    <w:rsid w:val="00A70F85"/>
    <w:rsid w:val="00A72576"/>
    <w:rsid w:val="00A727E5"/>
    <w:rsid w:val="00A72B0D"/>
    <w:rsid w:val="00A72DB8"/>
    <w:rsid w:val="00A73828"/>
    <w:rsid w:val="00A74743"/>
    <w:rsid w:val="00A75838"/>
    <w:rsid w:val="00A75937"/>
    <w:rsid w:val="00A75EB7"/>
    <w:rsid w:val="00A7630E"/>
    <w:rsid w:val="00A76CAA"/>
    <w:rsid w:val="00A81140"/>
    <w:rsid w:val="00A8270C"/>
    <w:rsid w:val="00A82D81"/>
    <w:rsid w:val="00A82F8A"/>
    <w:rsid w:val="00A8326C"/>
    <w:rsid w:val="00A83819"/>
    <w:rsid w:val="00A845DD"/>
    <w:rsid w:val="00A84861"/>
    <w:rsid w:val="00A85A01"/>
    <w:rsid w:val="00A85BDA"/>
    <w:rsid w:val="00A860AE"/>
    <w:rsid w:val="00A860FB"/>
    <w:rsid w:val="00A90924"/>
    <w:rsid w:val="00A91167"/>
    <w:rsid w:val="00A916D6"/>
    <w:rsid w:val="00A925DC"/>
    <w:rsid w:val="00A934D3"/>
    <w:rsid w:val="00A93E38"/>
    <w:rsid w:val="00A944F7"/>
    <w:rsid w:val="00A94946"/>
    <w:rsid w:val="00A94EAA"/>
    <w:rsid w:val="00A9521A"/>
    <w:rsid w:val="00A95DBE"/>
    <w:rsid w:val="00A96117"/>
    <w:rsid w:val="00A96329"/>
    <w:rsid w:val="00A96626"/>
    <w:rsid w:val="00A979A0"/>
    <w:rsid w:val="00A97BD1"/>
    <w:rsid w:val="00AA02FB"/>
    <w:rsid w:val="00AA103C"/>
    <w:rsid w:val="00AA1963"/>
    <w:rsid w:val="00AA2B6B"/>
    <w:rsid w:val="00AA3AD5"/>
    <w:rsid w:val="00AA3C9E"/>
    <w:rsid w:val="00AA4585"/>
    <w:rsid w:val="00AA57DE"/>
    <w:rsid w:val="00AA5C4A"/>
    <w:rsid w:val="00AA5DEF"/>
    <w:rsid w:val="00AA6AA3"/>
    <w:rsid w:val="00AA6E9F"/>
    <w:rsid w:val="00AA7330"/>
    <w:rsid w:val="00AB17A0"/>
    <w:rsid w:val="00AB1D2A"/>
    <w:rsid w:val="00AB2C6A"/>
    <w:rsid w:val="00AB2D49"/>
    <w:rsid w:val="00AB2F30"/>
    <w:rsid w:val="00AB3FAE"/>
    <w:rsid w:val="00AB4051"/>
    <w:rsid w:val="00AB47D8"/>
    <w:rsid w:val="00AB4FBA"/>
    <w:rsid w:val="00AB5DC0"/>
    <w:rsid w:val="00AB756C"/>
    <w:rsid w:val="00AB7B15"/>
    <w:rsid w:val="00AC14E4"/>
    <w:rsid w:val="00AC17CA"/>
    <w:rsid w:val="00AC17CB"/>
    <w:rsid w:val="00AC199E"/>
    <w:rsid w:val="00AC1ECA"/>
    <w:rsid w:val="00AC2036"/>
    <w:rsid w:val="00AC2293"/>
    <w:rsid w:val="00AC2394"/>
    <w:rsid w:val="00AC2E5B"/>
    <w:rsid w:val="00AC33F9"/>
    <w:rsid w:val="00AC5A1C"/>
    <w:rsid w:val="00AC6C93"/>
    <w:rsid w:val="00AC7353"/>
    <w:rsid w:val="00AD048D"/>
    <w:rsid w:val="00AD0910"/>
    <w:rsid w:val="00AD0B98"/>
    <w:rsid w:val="00AD0C58"/>
    <w:rsid w:val="00AD16B9"/>
    <w:rsid w:val="00AD2ACE"/>
    <w:rsid w:val="00AD2FC1"/>
    <w:rsid w:val="00AD3398"/>
    <w:rsid w:val="00AD356B"/>
    <w:rsid w:val="00AD435B"/>
    <w:rsid w:val="00AD660A"/>
    <w:rsid w:val="00AD7983"/>
    <w:rsid w:val="00AE0689"/>
    <w:rsid w:val="00AE0C08"/>
    <w:rsid w:val="00AE135F"/>
    <w:rsid w:val="00AE1D36"/>
    <w:rsid w:val="00AE1DD0"/>
    <w:rsid w:val="00AE1F3C"/>
    <w:rsid w:val="00AE2571"/>
    <w:rsid w:val="00AE2697"/>
    <w:rsid w:val="00AE2D4E"/>
    <w:rsid w:val="00AE2D85"/>
    <w:rsid w:val="00AE32ED"/>
    <w:rsid w:val="00AE33D5"/>
    <w:rsid w:val="00AE3771"/>
    <w:rsid w:val="00AE445E"/>
    <w:rsid w:val="00AE6334"/>
    <w:rsid w:val="00AE6362"/>
    <w:rsid w:val="00AE72FD"/>
    <w:rsid w:val="00AE79A2"/>
    <w:rsid w:val="00AF0BF9"/>
    <w:rsid w:val="00AF15F5"/>
    <w:rsid w:val="00AF2C8C"/>
    <w:rsid w:val="00AF3244"/>
    <w:rsid w:val="00AF4265"/>
    <w:rsid w:val="00AF4C26"/>
    <w:rsid w:val="00AF53B2"/>
    <w:rsid w:val="00AF59A1"/>
    <w:rsid w:val="00AF5A16"/>
    <w:rsid w:val="00AF6A1D"/>
    <w:rsid w:val="00AF6F98"/>
    <w:rsid w:val="00AF7EA3"/>
    <w:rsid w:val="00AF7F9A"/>
    <w:rsid w:val="00B00095"/>
    <w:rsid w:val="00B00433"/>
    <w:rsid w:val="00B026AA"/>
    <w:rsid w:val="00B027A3"/>
    <w:rsid w:val="00B0390D"/>
    <w:rsid w:val="00B04EF3"/>
    <w:rsid w:val="00B05168"/>
    <w:rsid w:val="00B06503"/>
    <w:rsid w:val="00B06BD0"/>
    <w:rsid w:val="00B1146E"/>
    <w:rsid w:val="00B11C98"/>
    <w:rsid w:val="00B11D04"/>
    <w:rsid w:val="00B12039"/>
    <w:rsid w:val="00B12254"/>
    <w:rsid w:val="00B13400"/>
    <w:rsid w:val="00B15079"/>
    <w:rsid w:val="00B15294"/>
    <w:rsid w:val="00B15952"/>
    <w:rsid w:val="00B159E0"/>
    <w:rsid w:val="00B16B7A"/>
    <w:rsid w:val="00B16EEA"/>
    <w:rsid w:val="00B171EA"/>
    <w:rsid w:val="00B172E1"/>
    <w:rsid w:val="00B172FC"/>
    <w:rsid w:val="00B179D4"/>
    <w:rsid w:val="00B205F5"/>
    <w:rsid w:val="00B207A9"/>
    <w:rsid w:val="00B20BBD"/>
    <w:rsid w:val="00B218EE"/>
    <w:rsid w:val="00B229AE"/>
    <w:rsid w:val="00B246CC"/>
    <w:rsid w:val="00B24A8D"/>
    <w:rsid w:val="00B24C3C"/>
    <w:rsid w:val="00B255B8"/>
    <w:rsid w:val="00B26AA2"/>
    <w:rsid w:val="00B26DAE"/>
    <w:rsid w:val="00B26ECF"/>
    <w:rsid w:val="00B27478"/>
    <w:rsid w:val="00B27E54"/>
    <w:rsid w:val="00B31591"/>
    <w:rsid w:val="00B317DC"/>
    <w:rsid w:val="00B31996"/>
    <w:rsid w:val="00B321B6"/>
    <w:rsid w:val="00B3522A"/>
    <w:rsid w:val="00B35DD3"/>
    <w:rsid w:val="00B36455"/>
    <w:rsid w:val="00B376A5"/>
    <w:rsid w:val="00B40132"/>
    <w:rsid w:val="00B401A8"/>
    <w:rsid w:val="00B430D3"/>
    <w:rsid w:val="00B432A4"/>
    <w:rsid w:val="00B439F0"/>
    <w:rsid w:val="00B43A3F"/>
    <w:rsid w:val="00B43E48"/>
    <w:rsid w:val="00B440C3"/>
    <w:rsid w:val="00B444B9"/>
    <w:rsid w:val="00B44500"/>
    <w:rsid w:val="00B44651"/>
    <w:rsid w:val="00B45677"/>
    <w:rsid w:val="00B46A31"/>
    <w:rsid w:val="00B46C5A"/>
    <w:rsid w:val="00B46F35"/>
    <w:rsid w:val="00B46F59"/>
    <w:rsid w:val="00B50E8A"/>
    <w:rsid w:val="00B51BEF"/>
    <w:rsid w:val="00B53718"/>
    <w:rsid w:val="00B54E36"/>
    <w:rsid w:val="00B559F8"/>
    <w:rsid w:val="00B56007"/>
    <w:rsid w:val="00B565F6"/>
    <w:rsid w:val="00B56906"/>
    <w:rsid w:val="00B605EA"/>
    <w:rsid w:val="00B60A8E"/>
    <w:rsid w:val="00B61235"/>
    <w:rsid w:val="00B6163C"/>
    <w:rsid w:val="00B61672"/>
    <w:rsid w:val="00B6227F"/>
    <w:rsid w:val="00B65531"/>
    <w:rsid w:val="00B65F39"/>
    <w:rsid w:val="00B65F6E"/>
    <w:rsid w:val="00B66AF5"/>
    <w:rsid w:val="00B66BBC"/>
    <w:rsid w:val="00B66C68"/>
    <w:rsid w:val="00B66CCE"/>
    <w:rsid w:val="00B66D48"/>
    <w:rsid w:val="00B707DA"/>
    <w:rsid w:val="00B70801"/>
    <w:rsid w:val="00B70ACB"/>
    <w:rsid w:val="00B73037"/>
    <w:rsid w:val="00B73570"/>
    <w:rsid w:val="00B73E0E"/>
    <w:rsid w:val="00B74053"/>
    <w:rsid w:val="00B757F5"/>
    <w:rsid w:val="00B75FA4"/>
    <w:rsid w:val="00B76AA5"/>
    <w:rsid w:val="00B80EAE"/>
    <w:rsid w:val="00B8175C"/>
    <w:rsid w:val="00B82539"/>
    <w:rsid w:val="00B82591"/>
    <w:rsid w:val="00B8288E"/>
    <w:rsid w:val="00B844AF"/>
    <w:rsid w:val="00B84A2E"/>
    <w:rsid w:val="00B85474"/>
    <w:rsid w:val="00B8584C"/>
    <w:rsid w:val="00B87EFF"/>
    <w:rsid w:val="00B9031B"/>
    <w:rsid w:val="00B90E3B"/>
    <w:rsid w:val="00B9341A"/>
    <w:rsid w:val="00B93907"/>
    <w:rsid w:val="00B93D91"/>
    <w:rsid w:val="00B93E83"/>
    <w:rsid w:val="00B9430C"/>
    <w:rsid w:val="00B94ACB"/>
    <w:rsid w:val="00B95EBD"/>
    <w:rsid w:val="00B96243"/>
    <w:rsid w:val="00B97618"/>
    <w:rsid w:val="00B9796F"/>
    <w:rsid w:val="00BA1502"/>
    <w:rsid w:val="00BA1C56"/>
    <w:rsid w:val="00BA1CB7"/>
    <w:rsid w:val="00BA3140"/>
    <w:rsid w:val="00BA34F6"/>
    <w:rsid w:val="00BA37B8"/>
    <w:rsid w:val="00BA523A"/>
    <w:rsid w:val="00BA5C27"/>
    <w:rsid w:val="00BA5F08"/>
    <w:rsid w:val="00BA6FF1"/>
    <w:rsid w:val="00BA7391"/>
    <w:rsid w:val="00BA7B1E"/>
    <w:rsid w:val="00BB169C"/>
    <w:rsid w:val="00BB240E"/>
    <w:rsid w:val="00BB2703"/>
    <w:rsid w:val="00BB3606"/>
    <w:rsid w:val="00BB37E9"/>
    <w:rsid w:val="00BB3B25"/>
    <w:rsid w:val="00BB4316"/>
    <w:rsid w:val="00BB4BC4"/>
    <w:rsid w:val="00BB59DD"/>
    <w:rsid w:val="00BB6ABD"/>
    <w:rsid w:val="00BB6FC5"/>
    <w:rsid w:val="00BB751B"/>
    <w:rsid w:val="00BB7B83"/>
    <w:rsid w:val="00BC0B71"/>
    <w:rsid w:val="00BC13B6"/>
    <w:rsid w:val="00BC2624"/>
    <w:rsid w:val="00BC31A9"/>
    <w:rsid w:val="00BC3219"/>
    <w:rsid w:val="00BC475D"/>
    <w:rsid w:val="00BC4A20"/>
    <w:rsid w:val="00BC4A85"/>
    <w:rsid w:val="00BC54E8"/>
    <w:rsid w:val="00BC6117"/>
    <w:rsid w:val="00BC7D2C"/>
    <w:rsid w:val="00BD00FE"/>
    <w:rsid w:val="00BD115E"/>
    <w:rsid w:val="00BD2177"/>
    <w:rsid w:val="00BD43DB"/>
    <w:rsid w:val="00BD523B"/>
    <w:rsid w:val="00BD5F21"/>
    <w:rsid w:val="00BD67C8"/>
    <w:rsid w:val="00BD6AA8"/>
    <w:rsid w:val="00BD6C36"/>
    <w:rsid w:val="00BD72E9"/>
    <w:rsid w:val="00BD7C52"/>
    <w:rsid w:val="00BE1A58"/>
    <w:rsid w:val="00BE2BB9"/>
    <w:rsid w:val="00BE2BDC"/>
    <w:rsid w:val="00BE3194"/>
    <w:rsid w:val="00BE35CC"/>
    <w:rsid w:val="00BE4909"/>
    <w:rsid w:val="00BE6436"/>
    <w:rsid w:val="00BE6A9C"/>
    <w:rsid w:val="00BE7C08"/>
    <w:rsid w:val="00BF113C"/>
    <w:rsid w:val="00BF337D"/>
    <w:rsid w:val="00BF4119"/>
    <w:rsid w:val="00BF5211"/>
    <w:rsid w:val="00BF5AC2"/>
    <w:rsid w:val="00BF68F8"/>
    <w:rsid w:val="00BF6B8A"/>
    <w:rsid w:val="00C01421"/>
    <w:rsid w:val="00C01BFC"/>
    <w:rsid w:val="00C03FE9"/>
    <w:rsid w:val="00C05CCC"/>
    <w:rsid w:val="00C0607A"/>
    <w:rsid w:val="00C076EC"/>
    <w:rsid w:val="00C0782F"/>
    <w:rsid w:val="00C07BC5"/>
    <w:rsid w:val="00C07D7D"/>
    <w:rsid w:val="00C07DDC"/>
    <w:rsid w:val="00C104ED"/>
    <w:rsid w:val="00C10C8B"/>
    <w:rsid w:val="00C11685"/>
    <w:rsid w:val="00C12017"/>
    <w:rsid w:val="00C1425A"/>
    <w:rsid w:val="00C15122"/>
    <w:rsid w:val="00C152F9"/>
    <w:rsid w:val="00C1616C"/>
    <w:rsid w:val="00C1665E"/>
    <w:rsid w:val="00C16C02"/>
    <w:rsid w:val="00C16D8E"/>
    <w:rsid w:val="00C176E6"/>
    <w:rsid w:val="00C17EC1"/>
    <w:rsid w:val="00C21248"/>
    <w:rsid w:val="00C212E6"/>
    <w:rsid w:val="00C21A29"/>
    <w:rsid w:val="00C221D2"/>
    <w:rsid w:val="00C242E4"/>
    <w:rsid w:val="00C24CA5"/>
    <w:rsid w:val="00C25484"/>
    <w:rsid w:val="00C2574C"/>
    <w:rsid w:val="00C25805"/>
    <w:rsid w:val="00C25AA3"/>
    <w:rsid w:val="00C25DA5"/>
    <w:rsid w:val="00C2621F"/>
    <w:rsid w:val="00C2727B"/>
    <w:rsid w:val="00C27835"/>
    <w:rsid w:val="00C3021B"/>
    <w:rsid w:val="00C30A34"/>
    <w:rsid w:val="00C30CB2"/>
    <w:rsid w:val="00C322D3"/>
    <w:rsid w:val="00C3242E"/>
    <w:rsid w:val="00C33167"/>
    <w:rsid w:val="00C33D22"/>
    <w:rsid w:val="00C34761"/>
    <w:rsid w:val="00C350E5"/>
    <w:rsid w:val="00C35FE6"/>
    <w:rsid w:val="00C3754C"/>
    <w:rsid w:val="00C4012C"/>
    <w:rsid w:val="00C40847"/>
    <w:rsid w:val="00C40E19"/>
    <w:rsid w:val="00C40F59"/>
    <w:rsid w:val="00C41653"/>
    <w:rsid w:val="00C41B5D"/>
    <w:rsid w:val="00C41B9F"/>
    <w:rsid w:val="00C41DCB"/>
    <w:rsid w:val="00C42494"/>
    <w:rsid w:val="00C43068"/>
    <w:rsid w:val="00C43A37"/>
    <w:rsid w:val="00C43AA5"/>
    <w:rsid w:val="00C43C07"/>
    <w:rsid w:val="00C443D2"/>
    <w:rsid w:val="00C44676"/>
    <w:rsid w:val="00C4599C"/>
    <w:rsid w:val="00C459A1"/>
    <w:rsid w:val="00C45B32"/>
    <w:rsid w:val="00C460F5"/>
    <w:rsid w:val="00C46357"/>
    <w:rsid w:val="00C47450"/>
    <w:rsid w:val="00C476B0"/>
    <w:rsid w:val="00C47A8B"/>
    <w:rsid w:val="00C50392"/>
    <w:rsid w:val="00C51BB4"/>
    <w:rsid w:val="00C51EF8"/>
    <w:rsid w:val="00C52617"/>
    <w:rsid w:val="00C52CE2"/>
    <w:rsid w:val="00C52CFE"/>
    <w:rsid w:val="00C53D7A"/>
    <w:rsid w:val="00C5499B"/>
    <w:rsid w:val="00C551F0"/>
    <w:rsid w:val="00C55375"/>
    <w:rsid w:val="00C558AB"/>
    <w:rsid w:val="00C55DE2"/>
    <w:rsid w:val="00C56E92"/>
    <w:rsid w:val="00C56FEF"/>
    <w:rsid w:val="00C61D91"/>
    <w:rsid w:val="00C62956"/>
    <w:rsid w:val="00C62EEA"/>
    <w:rsid w:val="00C63523"/>
    <w:rsid w:val="00C6414B"/>
    <w:rsid w:val="00C64D18"/>
    <w:rsid w:val="00C64DC3"/>
    <w:rsid w:val="00C65D74"/>
    <w:rsid w:val="00C66AFE"/>
    <w:rsid w:val="00C66D0E"/>
    <w:rsid w:val="00C66F37"/>
    <w:rsid w:val="00C6735F"/>
    <w:rsid w:val="00C67A8E"/>
    <w:rsid w:val="00C7002E"/>
    <w:rsid w:val="00C717B3"/>
    <w:rsid w:val="00C71AF9"/>
    <w:rsid w:val="00C71BE4"/>
    <w:rsid w:val="00C72F74"/>
    <w:rsid w:val="00C74C8F"/>
    <w:rsid w:val="00C75FE3"/>
    <w:rsid w:val="00C76442"/>
    <w:rsid w:val="00C76AA9"/>
    <w:rsid w:val="00C76D14"/>
    <w:rsid w:val="00C809D0"/>
    <w:rsid w:val="00C81A54"/>
    <w:rsid w:val="00C82BE4"/>
    <w:rsid w:val="00C831C8"/>
    <w:rsid w:val="00C83288"/>
    <w:rsid w:val="00C846A6"/>
    <w:rsid w:val="00C85838"/>
    <w:rsid w:val="00C870B2"/>
    <w:rsid w:val="00C901CE"/>
    <w:rsid w:val="00C90D2E"/>
    <w:rsid w:val="00C91701"/>
    <w:rsid w:val="00C917CC"/>
    <w:rsid w:val="00C921D9"/>
    <w:rsid w:val="00C92B10"/>
    <w:rsid w:val="00C933B2"/>
    <w:rsid w:val="00C93CC9"/>
    <w:rsid w:val="00C94819"/>
    <w:rsid w:val="00C95894"/>
    <w:rsid w:val="00C958CB"/>
    <w:rsid w:val="00C95E85"/>
    <w:rsid w:val="00C97267"/>
    <w:rsid w:val="00C97957"/>
    <w:rsid w:val="00CA1150"/>
    <w:rsid w:val="00CA228C"/>
    <w:rsid w:val="00CA3722"/>
    <w:rsid w:val="00CA3C44"/>
    <w:rsid w:val="00CA3E52"/>
    <w:rsid w:val="00CA3EE1"/>
    <w:rsid w:val="00CA49BF"/>
    <w:rsid w:val="00CA4DCC"/>
    <w:rsid w:val="00CA7446"/>
    <w:rsid w:val="00CB14A3"/>
    <w:rsid w:val="00CB1CEA"/>
    <w:rsid w:val="00CB1DF0"/>
    <w:rsid w:val="00CB21DC"/>
    <w:rsid w:val="00CB255D"/>
    <w:rsid w:val="00CB2762"/>
    <w:rsid w:val="00CB2907"/>
    <w:rsid w:val="00CB29EA"/>
    <w:rsid w:val="00CB2AE6"/>
    <w:rsid w:val="00CB2ECD"/>
    <w:rsid w:val="00CB321E"/>
    <w:rsid w:val="00CB35FC"/>
    <w:rsid w:val="00CB3C70"/>
    <w:rsid w:val="00CB48D1"/>
    <w:rsid w:val="00CB72E0"/>
    <w:rsid w:val="00CB79D3"/>
    <w:rsid w:val="00CB7A8A"/>
    <w:rsid w:val="00CC4057"/>
    <w:rsid w:val="00CC45DE"/>
    <w:rsid w:val="00CC5E4B"/>
    <w:rsid w:val="00CC65FA"/>
    <w:rsid w:val="00CC72AF"/>
    <w:rsid w:val="00CD1404"/>
    <w:rsid w:val="00CD1F96"/>
    <w:rsid w:val="00CD2807"/>
    <w:rsid w:val="00CD4E26"/>
    <w:rsid w:val="00CD4F7D"/>
    <w:rsid w:val="00CD5108"/>
    <w:rsid w:val="00CD6149"/>
    <w:rsid w:val="00CD640C"/>
    <w:rsid w:val="00CD66C2"/>
    <w:rsid w:val="00CE0121"/>
    <w:rsid w:val="00CE09F6"/>
    <w:rsid w:val="00CE137B"/>
    <w:rsid w:val="00CE1B8C"/>
    <w:rsid w:val="00CE1D49"/>
    <w:rsid w:val="00CE2C03"/>
    <w:rsid w:val="00CE2CB8"/>
    <w:rsid w:val="00CE3060"/>
    <w:rsid w:val="00CE39AF"/>
    <w:rsid w:val="00CE3F27"/>
    <w:rsid w:val="00CE4345"/>
    <w:rsid w:val="00CE4BD1"/>
    <w:rsid w:val="00CF0C09"/>
    <w:rsid w:val="00CF23E3"/>
    <w:rsid w:val="00CF622D"/>
    <w:rsid w:val="00CF6496"/>
    <w:rsid w:val="00CF75FE"/>
    <w:rsid w:val="00CF7775"/>
    <w:rsid w:val="00CF7D47"/>
    <w:rsid w:val="00D01535"/>
    <w:rsid w:val="00D01D74"/>
    <w:rsid w:val="00D01DDE"/>
    <w:rsid w:val="00D024A9"/>
    <w:rsid w:val="00D02FF4"/>
    <w:rsid w:val="00D03A12"/>
    <w:rsid w:val="00D044EB"/>
    <w:rsid w:val="00D04EB1"/>
    <w:rsid w:val="00D05712"/>
    <w:rsid w:val="00D05875"/>
    <w:rsid w:val="00D05CAF"/>
    <w:rsid w:val="00D067B7"/>
    <w:rsid w:val="00D06FBC"/>
    <w:rsid w:val="00D10BB7"/>
    <w:rsid w:val="00D10CF7"/>
    <w:rsid w:val="00D10F8C"/>
    <w:rsid w:val="00D112E2"/>
    <w:rsid w:val="00D1139B"/>
    <w:rsid w:val="00D11CA7"/>
    <w:rsid w:val="00D11D1E"/>
    <w:rsid w:val="00D12BB2"/>
    <w:rsid w:val="00D12DA5"/>
    <w:rsid w:val="00D13340"/>
    <w:rsid w:val="00D1416C"/>
    <w:rsid w:val="00D14265"/>
    <w:rsid w:val="00D14CFD"/>
    <w:rsid w:val="00D16F0C"/>
    <w:rsid w:val="00D1717D"/>
    <w:rsid w:val="00D179EC"/>
    <w:rsid w:val="00D21911"/>
    <w:rsid w:val="00D21DFF"/>
    <w:rsid w:val="00D22FD4"/>
    <w:rsid w:val="00D23A7F"/>
    <w:rsid w:val="00D23A9C"/>
    <w:rsid w:val="00D24016"/>
    <w:rsid w:val="00D24D6D"/>
    <w:rsid w:val="00D2616A"/>
    <w:rsid w:val="00D269FD"/>
    <w:rsid w:val="00D26B52"/>
    <w:rsid w:val="00D272B0"/>
    <w:rsid w:val="00D27D03"/>
    <w:rsid w:val="00D27E17"/>
    <w:rsid w:val="00D313AE"/>
    <w:rsid w:val="00D31AA7"/>
    <w:rsid w:val="00D31BF5"/>
    <w:rsid w:val="00D32428"/>
    <w:rsid w:val="00D32637"/>
    <w:rsid w:val="00D33144"/>
    <w:rsid w:val="00D332A4"/>
    <w:rsid w:val="00D34D57"/>
    <w:rsid w:val="00D353F3"/>
    <w:rsid w:val="00D36745"/>
    <w:rsid w:val="00D36F85"/>
    <w:rsid w:val="00D37B1F"/>
    <w:rsid w:val="00D40437"/>
    <w:rsid w:val="00D406E3"/>
    <w:rsid w:val="00D40B6D"/>
    <w:rsid w:val="00D40B76"/>
    <w:rsid w:val="00D40FB9"/>
    <w:rsid w:val="00D41046"/>
    <w:rsid w:val="00D41B5F"/>
    <w:rsid w:val="00D4228B"/>
    <w:rsid w:val="00D42D39"/>
    <w:rsid w:val="00D42E9C"/>
    <w:rsid w:val="00D43057"/>
    <w:rsid w:val="00D43117"/>
    <w:rsid w:val="00D43F40"/>
    <w:rsid w:val="00D4443E"/>
    <w:rsid w:val="00D45886"/>
    <w:rsid w:val="00D45980"/>
    <w:rsid w:val="00D469F3"/>
    <w:rsid w:val="00D47A74"/>
    <w:rsid w:val="00D47B2D"/>
    <w:rsid w:val="00D509E7"/>
    <w:rsid w:val="00D50E9C"/>
    <w:rsid w:val="00D513CF"/>
    <w:rsid w:val="00D515CC"/>
    <w:rsid w:val="00D5216D"/>
    <w:rsid w:val="00D52338"/>
    <w:rsid w:val="00D52520"/>
    <w:rsid w:val="00D53639"/>
    <w:rsid w:val="00D53733"/>
    <w:rsid w:val="00D53A4B"/>
    <w:rsid w:val="00D53F41"/>
    <w:rsid w:val="00D54B5E"/>
    <w:rsid w:val="00D54D13"/>
    <w:rsid w:val="00D550FF"/>
    <w:rsid w:val="00D55E50"/>
    <w:rsid w:val="00D55FEA"/>
    <w:rsid w:val="00D56159"/>
    <w:rsid w:val="00D56F62"/>
    <w:rsid w:val="00D56FF7"/>
    <w:rsid w:val="00D570BB"/>
    <w:rsid w:val="00D571D1"/>
    <w:rsid w:val="00D57715"/>
    <w:rsid w:val="00D5777E"/>
    <w:rsid w:val="00D577DD"/>
    <w:rsid w:val="00D57875"/>
    <w:rsid w:val="00D601B9"/>
    <w:rsid w:val="00D6037F"/>
    <w:rsid w:val="00D609C1"/>
    <w:rsid w:val="00D60D19"/>
    <w:rsid w:val="00D60D7D"/>
    <w:rsid w:val="00D61CB0"/>
    <w:rsid w:val="00D61E0F"/>
    <w:rsid w:val="00D61FAE"/>
    <w:rsid w:val="00D62C41"/>
    <w:rsid w:val="00D62EA3"/>
    <w:rsid w:val="00D62F46"/>
    <w:rsid w:val="00D632CA"/>
    <w:rsid w:val="00D6395E"/>
    <w:rsid w:val="00D63E3F"/>
    <w:rsid w:val="00D640CF"/>
    <w:rsid w:val="00D6467F"/>
    <w:rsid w:val="00D64AB7"/>
    <w:rsid w:val="00D65080"/>
    <w:rsid w:val="00D65213"/>
    <w:rsid w:val="00D654CE"/>
    <w:rsid w:val="00D65EC8"/>
    <w:rsid w:val="00D66A1A"/>
    <w:rsid w:val="00D66DD1"/>
    <w:rsid w:val="00D66E3F"/>
    <w:rsid w:val="00D6707C"/>
    <w:rsid w:val="00D676BB"/>
    <w:rsid w:val="00D679D0"/>
    <w:rsid w:val="00D7012B"/>
    <w:rsid w:val="00D71DC0"/>
    <w:rsid w:val="00D71F1C"/>
    <w:rsid w:val="00D7346D"/>
    <w:rsid w:val="00D740E5"/>
    <w:rsid w:val="00D74556"/>
    <w:rsid w:val="00D74674"/>
    <w:rsid w:val="00D749C4"/>
    <w:rsid w:val="00D777FC"/>
    <w:rsid w:val="00D83432"/>
    <w:rsid w:val="00D8386B"/>
    <w:rsid w:val="00D83E3D"/>
    <w:rsid w:val="00D84406"/>
    <w:rsid w:val="00D85534"/>
    <w:rsid w:val="00D85643"/>
    <w:rsid w:val="00D86F2E"/>
    <w:rsid w:val="00D872C7"/>
    <w:rsid w:val="00D900B0"/>
    <w:rsid w:val="00D90986"/>
    <w:rsid w:val="00D91202"/>
    <w:rsid w:val="00D9352B"/>
    <w:rsid w:val="00D93C2D"/>
    <w:rsid w:val="00D94FD4"/>
    <w:rsid w:val="00D959C9"/>
    <w:rsid w:val="00D961A1"/>
    <w:rsid w:val="00D96445"/>
    <w:rsid w:val="00D97488"/>
    <w:rsid w:val="00D976D5"/>
    <w:rsid w:val="00DA0B26"/>
    <w:rsid w:val="00DA37C4"/>
    <w:rsid w:val="00DA46A4"/>
    <w:rsid w:val="00DA4806"/>
    <w:rsid w:val="00DA55AF"/>
    <w:rsid w:val="00DA5AA6"/>
    <w:rsid w:val="00DA62FA"/>
    <w:rsid w:val="00DB2A01"/>
    <w:rsid w:val="00DB3950"/>
    <w:rsid w:val="00DB3E0C"/>
    <w:rsid w:val="00DB3F02"/>
    <w:rsid w:val="00DB3FAE"/>
    <w:rsid w:val="00DB41DF"/>
    <w:rsid w:val="00DB4D3E"/>
    <w:rsid w:val="00DB54F6"/>
    <w:rsid w:val="00DB55C5"/>
    <w:rsid w:val="00DB588D"/>
    <w:rsid w:val="00DB60D4"/>
    <w:rsid w:val="00DB70B9"/>
    <w:rsid w:val="00DC006E"/>
    <w:rsid w:val="00DC03DE"/>
    <w:rsid w:val="00DC0A68"/>
    <w:rsid w:val="00DC1171"/>
    <w:rsid w:val="00DC172D"/>
    <w:rsid w:val="00DC2424"/>
    <w:rsid w:val="00DC2706"/>
    <w:rsid w:val="00DC29EE"/>
    <w:rsid w:val="00DC305D"/>
    <w:rsid w:val="00DC61A1"/>
    <w:rsid w:val="00DC6359"/>
    <w:rsid w:val="00DC7A6F"/>
    <w:rsid w:val="00DD0BCE"/>
    <w:rsid w:val="00DD3952"/>
    <w:rsid w:val="00DD3CFA"/>
    <w:rsid w:val="00DD4B22"/>
    <w:rsid w:val="00DD6B3A"/>
    <w:rsid w:val="00DD7201"/>
    <w:rsid w:val="00DD73E7"/>
    <w:rsid w:val="00DD744D"/>
    <w:rsid w:val="00DD76B0"/>
    <w:rsid w:val="00DD7855"/>
    <w:rsid w:val="00DE030D"/>
    <w:rsid w:val="00DE06F0"/>
    <w:rsid w:val="00DE0A03"/>
    <w:rsid w:val="00DE1DCA"/>
    <w:rsid w:val="00DE217F"/>
    <w:rsid w:val="00DE32DA"/>
    <w:rsid w:val="00DE3A26"/>
    <w:rsid w:val="00DE45EE"/>
    <w:rsid w:val="00DE5362"/>
    <w:rsid w:val="00DE5C09"/>
    <w:rsid w:val="00DE62D2"/>
    <w:rsid w:val="00DE74EC"/>
    <w:rsid w:val="00DF1480"/>
    <w:rsid w:val="00DF1AB3"/>
    <w:rsid w:val="00DF2221"/>
    <w:rsid w:val="00DF25E8"/>
    <w:rsid w:val="00DF2B75"/>
    <w:rsid w:val="00DF2FF1"/>
    <w:rsid w:val="00DF30BF"/>
    <w:rsid w:val="00DF4450"/>
    <w:rsid w:val="00DF501F"/>
    <w:rsid w:val="00DF5664"/>
    <w:rsid w:val="00DF69A7"/>
    <w:rsid w:val="00DF6D4C"/>
    <w:rsid w:val="00DF6DA4"/>
    <w:rsid w:val="00E00043"/>
    <w:rsid w:val="00E0045B"/>
    <w:rsid w:val="00E008B4"/>
    <w:rsid w:val="00E01E99"/>
    <w:rsid w:val="00E022C4"/>
    <w:rsid w:val="00E04C0B"/>
    <w:rsid w:val="00E052B1"/>
    <w:rsid w:val="00E05AEF"/>
    <w:rsid w:val="00E07421"/>
    <w:rsid w:val="00E105A0"/>
    <w:rsid w:val="00E1062A"/>
    <w:rsid w:val="00E1096C"/>
    <w:rsid w:val="00E1170E"/>
    <w:rsid w:val="00E12439"/>
    <w:rsid w:val="00E13786"/>
    <w:rsid w:val="00E13851"/>
    <w:rsid w:val="00E14487"/>
    <w:rsid w:val="00E14642"/>
    <w:rsid w:val="00E147C0"/>
    <w:rsid w:val="00E14C50"/>
    <w:rsid w:val="00E14C7A"/>
    <w:rsid w:val="00E14E99"/>
    <w:rsid w:val="00E162D9"/>
    <w:rsid w:val="00E16B20"/>
    <w:rsid w:val="00E16DD4"/>
    <w:rsid w:val="00E17052"/>
    <w:rsid w:val="00E17CF4"/>
    <w:rsid w:val="00E21E1A"/>
    <w:rsid w:val="00E226C9"/>
    <w:rsid w:val="00E229B4"/>
    <w:rsid w:val="00E22C0B"/>
    <w:rsid w:val="00E23D1C"/>
    <w:rsid w:val="00E24660"/>
    <w:rsid w:val="00E24C51"/>
    <w:rsid w:val="00E24D1B"/>
    <w:rsid w:val="00E24E11"/>
    <w:rsid w:val="00E250A4"/>
    <w:rsid w:val="00E25BC3"/>
    <w:rsid w:val="00E265E6"/>
    <w:rsid w:val="00E27066"/>
    <w:rsid w:val="00E270E4"/>
    <w:rsid w:val="00E270E8"/>
    <w:rsid w:val="00E3021D"/>
    <w:rsid w:val="00E30AA3"/>
    <w:rsid w:val="00E31450"/>
    <w:rsid w:val="00E3206C"/>
    <w:rsid w:val="00E34AD6"/>
    <w:rsid w:val="00E361E6"/>
    <w:rsid w:val="00E369AC"/>
    <w:rsid w:val="00E36A08"/>
    <w:rsid w:val="00E37B4D"/>
    <w:rsid w:val="00E42FFE"/>
    <w:rsid w:val="00E435D9"/>
    <w:rsid w:val="00E446EC"/>
    <w:rsid w:val="00E446FA"/>
    <w:rsid w:val="00E44D32"/>
    <w:rsid w:val="00E45AEB"/>
    <w:rsid w:val="00E45C99"/>
    <w:rsid w:val="00E45D04"/>
    <w:rsid w:val="00E45E8F"/>
    <w:rsid w:val="00E4605D"/>
    <w:rsid w:val="00E4779F"/>
    <w:rsid w:val="00E51038"/>
    <w:rsid w:val="00E5218F"/>
    <w:rsid w:val="00E524CB"/>
    <w:rsid w:val="00E52675"/>
    <w:rsid w:val="00E52B74"/>
    <w:rsid w:val="00E53ABF"/>
    <w:rsid w:val="00E5529A"/>
    <w:rsid w:val="00E55551"/>
    <w:rsid w:val="00E55562"/>
    <w:rsid w:val="00E563AD"/>
    <w:rsid w:val="00E56F04"/>
    <w:rsid w:val="00E5744F"/>
    <w:rsid w:val="00E5772B"/>
    <w:rsid w:val="00E57BD0"/>
    <w:rsid w:val="00E57D99"/>
    <w:rsid w:val="00E57E64"/>
    <w:rsid w:val="00E57F0A"/>
    <w:rsid w:val="00E61A0D"/>
    <w:rsid w:val="00E625AF"/>
    <w:rsid w:val="00E636F6"/>
    <w:rsid w:val="00E65189"/>
    <w:rsid w:val="00E657BA"/>
    <w:rsid w:val="00E6763B"/>
    <w:rsid w:val="00E701DF"/>
    <w:rsid w:val="00E70541"/>
    <w:rsid w:val="00E70D03"/>
    <w:rsid w:val="00E70F28"/>
    <w:rsid w:val="00E72542"/>
    <w:rsid w:val="00E725E0"/>
    <w:rsid w:val="00E72E73"/>
    <w:rsid w:val="00E731F1"/>
    <w:rsid w:val="00E73AC9"/>
    <w:rsid w:val="00E7407C"/>
    <w:rsid w:val="00E74554"/>
    <w:rsid w:val="00E74B12"/>
    <w:rsid w:val="00E7533C"/>
    <w:rsid w:val="00E756C6"/>
    <w:rsid w:val="00E75EBB"/>
    <w:rsid w:val="00E760A9"/>
    <w:rsid w:val="00E805DD"/>
    <w:rsid w:val="00E826A7"/>
    <w:rsid w:val="00E83020"/>
    <w:rsid w:val="00E83132"/>
    <w:rsid w:val="00E83635"/>
    <w:rsid w:val="00E84948"/>
    <w:rsid w:val="00E84AF2"/>
    <w:rsid w:val="00E84BBB"/>
    <w:rsid w:val="00E84D5C"/>
    <w:rsid w:val="00E84EEB"/>
    <w:rsid w:val="00E85B52"/>
    <w:rsid w:val="00E85E44"/>
    <w:rsid w:val="00E86865"/>
    <w:rsid w:val="00E86B28"/>
    <w:rsid w:val="00E870B8"/>
    <w:rsid w:val="00E872E1"/>
    <w:rsid w:val="00E87AC0"/>
    <w:rsid w:val="00E87FF0"/>
    <w:rsid w:val="00E9125C"/>
    <w:rsid w:val="00E9144E"/>
    <w:rsid w:val="00E91AE6"/>
    <w:rsid w:val="00E94B8B"/>
    <w:rsid w:val="00E94C16"/>
    <w:rsid w:val="00E95AC2"/>
    <w:rsid w:val="00E95BA5"/>
    <w:rsid w:val="00E96A64"/>
    <w:rsid w:val="00E976D9"/>
    <w:rsid w:val="00EA32EB"/>
    <w:rsid w:val="00EA364F"/>
    <w:rsid w:val="00EA393F"/>
    <w:rsid w:val="00EA4970"/>
    <w:rsid w:val="00EA63E5"/>
    <w:rsid w:val="00EA76BC"/>
    <w:rsid w:val="00EB0EFC"/>
    <w:rsid w:val="00EB0F9E"/>
    <w:rsid w:val="00EB11F8"/>
    <w:rsid w:val="00EB29F1"/>
    <w:rsid w:val="00EB2B90"/>
    <w:rsid w:val="00EB3F51"/>
    <w:rsid w:val="00EB504A"/>
    <w:rsid w:val="00EB5498"/>
    <w:rsid w:val="00EB5CD1"/>
    <w:rsid w:val="00EB6525"/>
    <w:rsid w:val="00EB69ED"/>
    <w:rsid w:val="00EB7DAC"/>
    <w:rsid w:val="00EC019A"/>
    <w:rsid w:val="00EC070F"/>
    <w:rsid w:val="00EC0CF0"/>
    <w:rsid w:val="00EC2699"/>
    <w:rsid w:val="00EC3CBE"/>
    <w:rsid w:val="00EC409D"/>
    <w:rsid w:val="00EC4162"/>
    <w:rsid w:val="00EC4610"/>
    <w:rsid w:val="00EC4BF6"/>
    <w:rsid w:val="00EC56AA"/>
    <w:rsid w:val="00EC588F"/>
    <w:rsid w:val="00EC5C8F"/>
    <w:rsid w:val="00EC5D66"/>
    <w:rsid w:val="00EC669F"/>
    <w:rsid w:val="00EC66FE"/>
    <w:rsid w:val="00EC7083"/>
    <w:rsid w:val="00EC7205"/>
    <w:rsid w:val="00EC7E90"/>
    <w:rsid w:val="00ED0DBD"/>
    <w:rsid w:val="00ED23BB"/>
    <w:rsid w:val="00ED294F"/>
    <w:rsid w:val="00ED2A3A"/>
    <w:rsid w:val="00ED377A"/>
    <w:rsid w:val="00ED42E4"/>
    <w:rsid w:val="00ED56F1"/>
    <w:rsid w:val="00ED573F"/>
    <w:rsid w:val="00ED5971"/>
    <w:rsid w:val="00ED59D2"/>
    <w:rsid w:val="00ED7694"/>
    <w:rsid w:val="00ED76FB"/>
    <w:rsid w:val="00ED78C2"/>
    <w:rsid w:val="00ED7E78"/>
    <w:rsid w:val="00ED7EE6"/>
    <w:rsid w:val="00EE03CE"/>
    <w:rsid w:val="00EE03FE"/>
    <w:rsid w:val="00EE0ADD"/>
    <w:rsid w:val="00EE102B"/>
    <w:rsid w:val="00EE1D0B"/>
    <w:rsid w:val="00EE2736"/>
    <w:rsid w:val="00EE2BCD"/>
    <w:rsid w:val="00EE2F9D"/>
    <w:rsid w:val="00EE30D8"/>
    <w:rsid w:val="00EE315F"/>
    <w:rsid w:val="00EE3D99"/>
    <w:rsid w:val="00EE5A7A"/>
    <w:rsid w:val="00EE6E19"/>
    <w:rsid w:val="00EE74D9"/>
    <w:rsid w:val="00EE7635"/>
    <w:rsid w:val="00EE79C8"/>
    <w:rsid w:val="00EE7BAD"/>
    <w:rsid w:val="00EE7F93"/>
    <w:rsid w:val="00EF0B4B"/>
    <w:rsid w:val="00EF29B7"/>
    <w:rsid w:val="00EF2C6D"/>
    <w:rsid w:val="00EF2E15"/>
    <w:rsid w:val="00EF2EBB"/>
    <w:rsid w:val="00EF3026"/>
    <w:rsid w:val="00EF3DEA"/>
    <w:rsid w:val="00EF3E40"/>
    <w:rsid w:val="00EF4034"/>
    <w:rsid w:val="00EF519E"/>
    <w:rsid w:val="00EF528C"/>
    <w:rsid w:val="00EF5356"/>
    <w:rsid w:val="00EF5820"/>
    <w:rsid w:val="00EF63CA"/>
    <w:rsid w:val="00EF6698"/>
    <w:rsid w:val="00EF7A01"/>
    <w:rsid w:val="00F001B1"/>
    <w:rsid w:val="00F02FA8"/>
    <w:rsid w:val="00F03445"/>
    <w:rsid w:val="00F03C89"/>
    <w:rsid w:val="00F043AF"/>
    <w:rsid w:val="00F04988"/>
    <w:rsid w:val="00F054B7"/>
    <w:rsid w:val="00F05A51"/>
    <w:rsid w:val="00F05CFB"/>
    <w:rsid w:val="00F05E2D"/>
    <w:rsid w:val="00F061A5"/>
    <w:rsid w:val="00F06270"/>
    <w:rsid w:val="00F06E42"/>
    <w:rsid w:val="00F10F11"/>
    <w:rsid w:val="00F11CA0"/>
    <w:rsid w:val="00F12224"/>
    <w:rsid w:val="00F12FE0"/>
    <w:rsid w:val="00F13208"/>
    <w:rsid w:val="00F14470"/>
    <w:rsid w:val="00F15080"/>
    <w:rsid w:val="00F15301"/>
    <w:rsid w:val="00F15B35"/>
    <w:rsid w:val="00F15E9B"/>
    <w:rsid w:val="00F1634B"/>
    <w:rsid w:val="00F167D0"/>
    <w:rsid w:val="00F16B86"/>
    <w:rsid w:val="00F16C2B"/>
    <w:rsid w:val="00F20BF0"/>
    <w:rsid w:val="00F21272"/>
    <w:rsid w:val="00F21B7E"/>
    <w:rsid w:val="00F21B87"/>
    <w:rsid w:val="00F2221F"/>
    <w:rsid w:val="00F231C5"/>
    <w:rsid w:val="00F23D53"/>
    <w:rsid w:val="00F26E30"/>
    <w:rsid w:val="00F27C99"/>
    <w:rsid w:val="00F303BD"/>
    <w:rsid w:val="00F30F39"/>
    <w:rsid w:val="00F33A55"/>
    <w:rsid w:val="00F3425D"/>
    <w:rsid w:val="00F3435D"/>
    <w:rsid w:val="00F348F1"/>
    <w:rsid w:val="00F34A7F"/>
    <w:rsid w:val="00F35830"/>
    <w:rsid w:val="00F36054"/>
    <w:rsid w:val="00F40C33"/>
    <w:rsid w:val="00F41AFA"/>
    <w:rsid w:val="00F41EFF"/>
    <w:rsid w:val="00F42062"/>
    <w:rsid w:val="00F42A93"/>
    <w:rsid w:val="00F42FB3"/>
    <w:rsid w:val="00F43E3C"/>
    <w:rsid w:val="00F4546C"/>
    <w:rsid w:val="00F455B5"/>
    <w:rsid w:val="00F47940"/>
    <w:rsid w:val="00F505E1"/>
    <w:rsid w:val="00F50D8F"/>
    <w:rsid w:val="00F51C79"/>
    <w:rsid w:val="00F520B0"/>
    <w:rsid w:val="00F52230"/>
    <w:rsid w:val="00F55873"/>
    <w:rsid w:val="00F55915"/>
    <w:rsid w:val="00F55D0C"/>
    <w:rsid w:val="00F56760"/>
    <w:rsid w:val="00F568A7"/>
    <w:rsid w:val="00F60620"/>
    <w:rsid w:val="00F608C2"/>
    <w:rsid w:val="00F61B4E"/>
    <w:rsid w:val="00F6222C"/>
    <w:rsid w:val="00F62B0C"/>
    <w:rsid w:val="00F641CE"/>
    <w:rsid w:val="00F65940"/>
    <w:rsid w:val="00F65DDC"/>
    <w:rsid w:val="00F67EE3"/>
    <w:rsid w:val="00F710F0"/>
    <w:rsid w:val="00F720E4"/>
    <w:rsid w:val="00F726CF"/>
    <w:rsid w:val="00F727C6"/>
    <w:rsid w:val="00F72E2C"/>
    <w:rsid w:val="00F75426"/>
    <w:rsid w:val="00F75967"/>
    <w:rsid w:val="00F76913"/>
    <w:rsid w:val="00F769B7"/>
    <w:rsid w:val="00F80CD1"/>
    <w:rsid w:val="00F81A83"/>
    <w:rsid w:val="00F81D76"/>
    <w:rsid w:val="00F843E2"/>
    <w:rsid w:val="00F84577"/>
    <w:rsid w:val="00F84766"/>
    <w:rsid w:val="00F90630"/>
    <w:rsid w:val="00F9068E"/>
    <w:rsid w:val="00F91CEA"/>
    <w:rsid w:val="00F9273E"/>
    <w:rsid w:val="00F92B89"/>
    <w:rsid w:val="00F92D79"/>
    <w:rsid w:val="00F93EC0"/>
    <w:rsid w:val="00F940F6"/>
    <w:rsid w:val="00F94594"/>
    <w:rsid w:val="00F9466C"/>
    <w:rsid w:val="00F95582"/>
    <w:rsid w:val="00F97C56"/>
    <w:rsid w:val="00FA16A8"/>
    <w:rsid w:val="00FA1D5F"/>
    <w:rsid w:val="00FA1DD8"/>
    <w:rsid w:val="00FA1F38"/>
    <w:rsid w:val="00FA2904"/>
    <w:rsid w:val="00FA2D60"/>
    <w:rsid w:val="00FA4E66"/>
    <w:rsid w:val="00FA5A98"/>
    <w:rsid w:val="00FA6734"/>
    <w:rsid w:val="00FA7117"/>
    <w:rsid w:val="00FB21C1"/>
    <w:rsid w:val="00FB225A"/>
    <w:rsid w:val="00FB2B59"/>
    <w:rsid w:val="00FB3309"/>
    <w:rsid w:val="00FB4493"/>
    <w:rsid w:val="00FB478C"/>
    <w:rsid w:val="00FB4A8F"/>
    <w:rsid w:val="00FB58AE"/>
    <w:rsid w:val="00FB6443"/>
    <w:rsid w:val="00FB6797"/>
    <w:rsid w:val="00FB705A"/>
    <w:rsid w:val="00FB721C"/>
    <w:rsid w:val="00FB7579"/>
    <w:rsid w:val="00FB7C43"/>
    <w:rsid w:val="00FC093D"/>
    <w:rsid w:val="00FC0E81"/>
    <w:rsid w:val="00FC1220"/>
    <w:rsid w:val="00FC2AAF"/>
    <w:rsid w:val="00FC2E50"/>
    <w:rsid w:val="00FC3183"/>
    <w:rsid w:val="00FC398D"/>
    <w:rsid w:val="00FC42DC"/>
    <w:rsid w:val="00FC4357"/>
    <w:rsid w:val="00FC4B61"/>
    <w:rsid w:val="00FC54FB"/>
    <w:rsid w:val="00FC6925"/>
    <w:rsid w:val="00FD0084"/>
    <w:rsid w:val="00FD0AFF"/>
    <w:rsid w:val="00FD20FA"/>
    <w:rsid w:val="00FD24F5"/>
    <w:rsid w:val="00FD39EC"/>
    <w:rsid w:val="00FD3D2A"/>
    <w:rsid w:val="00FD4D85"/>
    <w:rsid w:val="00FD5D1E"/>
    <w:rsid w:val="00FD64E9"/>
    <w:rsid w:val="00FD6989"/>
    <w:rsid w:val="00FD794E"/>
    <w:rsid w:val="00FD7EE9"/>
    <w:rsid w:val="00FE0C49"/>
    <w:rsid w:val="00FE113D"/>
    <w:rsid w:val="00FE2599"/>
    <w:rsid w:val="00FE29D1"/>
    <w:rsid w:val="00FE2DB9"/>
    <w:rsid w:val="00FE5057"/>
    <w:rsid w:val="00FE5A7C"/>
    <w:rsid w:val="00FE5D2A"/>
    <w:rsid w:val="00FE61A5"/>
    <w:rsid w:val="00FE6526"/>
    <w:rsid w:val="00FF021A"/>
    <w:rsid w:val="00FF0874"/>
    <w:rsid w:val="00FF2A47"/>
    <w:rsid w:val="00FF4D2E"/>
    <w:rsid w:val="00FF4F6B"/>
    <w:rsid w:val="00FF5AF0"/>
    <w:rsid w:val="00FF6298"/>
    <w:rsid w:val="00FF695C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  <v:shadow on="t" offset="6pt,6pt"/>
      <o:colormru v:ext="edit" colors="#ddd"/>
    </o:shapedefaults>
    <o:shapelayout v:ext="edit">
      <o:idmap v:ext="edit" data="1"/>
    </o:shapelayout>
  </w:shapeDefaults>
  <w:decimalSymbol w:val="."/>
  <w:listSeparator w:val=","/>
  <w14:docId w14:val="2059A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393F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EA393F"/>
    <w:pPr>
      <w:keepNext/>
      <w:keepLines/>
      <w:pageBreakBefore/>
      <w:numPr>
        <w:numId w:val="13"/>
      </w:numPr>
      <w:adjustRightInd w:val="0"/>
      <w:spacing w:before="240" w:after="240" w:line="400" w:lineRule="atLeast"/>
      <w:jc w:val="center"/>
      <w:textAlignment w:val="baseline"/>
      <w:outlineLvl w:val="0"/>
    </w:pPr>
    <w:rPr>
      <w:rFonts w:eastAsia="黑体"/>
      <w:b/>
      <w:w w:val="120"/>
      <w:kern w:val="44"/>
      <w:sz w:val="36"/>
      <w:szCs w:val="20"/>
    </w:rPr>
  </w:style>
  <w:style w:type="paragraph" w:styleId="2">
    <w:name w:val="heading 2"/>
    <w:basedOn w:val="a"/>
    <w:next w:val="a0"/>
    <w:link w:val="20"/>
    <w:qFormat/>
    <w:rsid w:val="00EA393F"/>
    <w:pPr>
      <w:keepNext/>
      <w:keepLines/>
      <w:numPr>
        <w:ilvl w:val="1"/>
        <w:numId w:val="13"/>
      </w:numPr>
      <w:adjustRightInd w:val="0"/>
      <w:spacing w:before="240" w:after="240" w:line="400" w:lineRule="atLeast"/>
      <w:jc w:val="left"/>
      <w:textAlignment w:val="baseline"/>
      <w:outlineLvl w:val="1"/>
    </w:pPr>
    <w:rPr>
      <w:rFonts w:eastAsia="黑体"/>
      <w:b/>
      <w:kern w:val="0"/>
      <w:sz w:val="36"/>
      <w:szCs w:val="20"/>
    </w:rPr>
  </w:style>
  <w:style w:type="paragraph" w:styleId="3">
    <w:name w:val="heading 3"/>
    <w:basedOn w:val="a"/>
    <w:next w:val="a0"/>
    <w:link w:val="30"/>
    <w:qFormat/>
    <w:rsid w:val="00EA393F"/>
    <w:pPr>
      <w:keepNext/>
      <w:keepLines/>
      <w:numPr>
        <w:ilvl w:val="2"/>
        <w:numId w:val="13"/>
      </w:numPr>
      <w:adjustRightInd w:val="0"/>
      <w:spacing w:before="120" w:line="416" w:lineRule="atLeast"/>
      <w:textAlignment w:val="baseline"/>
      <w:outlineLvl w:val="2"/>
    </w:pPr>
    <w:rPr>
      <w:rFonts w:eastAsia="黑体"/>
      <w:b/>
      <w:kern w:val="0"/>
      <w:sz w:val="32"/>
      <w:szCs w:val="20"/>
    </w:rPr>
  </w:style>
  <w:style w:type="paragraph" w:styleId="4">
    <w:name w:val="heading 4"/>
    <w:basedOn w:val="a"/>
    <w:next w:val="a0"/>
    <w:link w:val="40"/>
    <w:qFormat/>
    <w:rsid w:val="00EA393F"/>
    <w:pPr>
      <w:keepNext/>
      <w:keepLines/>
      <w:numPr>
        <w:ilvl w:val="3"/>
        <w:numId w:val="13"/>
      </w:numPr>
      <w:adjustRightInd w:val="0"/>
      <w:spacing w:before="240" w:after="120" w:line="240" w:lineRule="atLeast"/>
      <w:textAlignment w:val="baseline"/>
      <w:outlineLvl w:val="3"/>
    </w:pPr>
    <w:rPr>
      <w:rFonts w:eastAsia="黑体"/>
      <w:b/>
      <w:kern w:val="0"/>
      <w:sz w:val="30"/>
      <w:szCs w:val="20"/>
    </w:rPr>
  </w:style>
  <w:style w:type="paragraph" w:styleId="5">
    <w:name w:val="heading 5"/>
    <w:basedOn w:val="a"/>
    <w:next w:val="a"/>
    <w:link w:val="50"/>
    <w:qFormat/>
    <w:rsid w:val="00EA393F"/>
    <w:pPr>
      <w:keepNext/>
      <w:keepLines/>
      <w:numPr>
        <w:ilvl w:val="4"/>
        <w:numId w:val="13"/>
      </w:numPr>
      <w:adjustRightInd w:val="0"/>
      <w:spacing w:before="280" w:after="290" w:line="376" w:lineRule="atLeast"/>
      <w:textAlignment w:val="baseline"/>
      <w:outlineLvl w:val="4"/>
    </w:pPr>
    <w:rPr>
      <w:rFonts w:eastAsia="黑体"/>
      <w:b/>
      <w:kern w:val="0"/>
      <w:sz w:val="28"/>
      <w:szCs w:val="20"/>
    </w:rPr>
  </w:style>
  <w:style w:type="paragraph" w:styleId="6">
    <w:name w:val="heading 6"/>
    <w:basedOn w:val="a"/>
    <w:next w:val="a"/>
    <w:link w:val="60"/>
    <w:qFormat/>
    <w:rsid w:val="00EA393F"/>
    <w:pPr>
      <w:keepNext/>
      <w:keepLines/>
      <w:numPr>
        <w:ilvl w:val="5"/>
        <w:numId w:val="13"/>
      </w:numPr>
      <w:adjustRightInd w:val="0"/>
      <w:spacing w:before="240" w:after="64" w:line="320" w:lineRule="atLeast"/>
      <w:textAlignment w:val="baseline"/>
      <w:outlineLvl w:val="5"/>
    </w:pPr>
    <w:rPr>
      <w:rFonts w:ascii="Arial" w:eastAsia="黑体" w:hAnsi="Arial"/>
      <w:b/>
      <w:kern w:val="0"/>
      <w:szCs w:val="20"/>
    </w:rPr>
  </w:style>
  <w:style w:type="paragraph" w:styleId="7">
    <w:name w:val="heading 7"/>
    <w:basedOn w:val="a"/>
    <w:next w:val="a"/>
    <w:link w:val="70"/>
    <w:qFormat/>
    <w:rsid w:val="00EA393F"/>
    <w:pPr>
      <w:keepNext/>
      <w:keepLines/>
      <w:numPr>
        <w:ilvl w:val="6"/>
        <w:numId w:val="13"/>
      </w:numPr>
      <w:adjustRightInd w:val="0"/>
      <w:spacing w:before="240" w:after="64" w:line="320" w:lineRule="atLeast"/>
      <w:textAlignment w:val="baseline"/>
      <w:outlineLvl w:val="6"/>
    </w:pPr>
    <w:rPr>
      <w:b/>
      <w:kern w:val="0"/>
      <w:szCs w:val="20"/>
    </w:rPr>
  </w:style>
  <w:style w:type="paragraph" w:styleId="8">
    <w:name w:val="heading 8"/>
    <w:basedOn w:val="a"/>
    <w:next w:val="a"/>
    <w:link w:val="80"/>
    <w:qFormat/>
    <w:rsid w:val="00EA393F"/>
    <w:pPr>
      <w:keepNext/>
      <w:keepLines/>
      <w:numPr>
        <w:ilvl w:val="7"/>
        <w:numId w:val="13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Cs w:val="20"/>
    </w:rPr>
  </w:style>
  <w:style w:type="paragraph" w:styleId="9">
    <w:name w:val="heading 9"/>
    <w:basedOn w:val="a"/>
    <w:next w:val="a"/>
    <w:link w:val="90"/>
    <w:qFormat/>
    <w:rsid w:val="00EA393F"/>
    <w:pPr>
      <w:keepNext/>
      <w:keepLines/>
      <w:numPr>
        <w:ilvl w:val="8"/>
        <w:numId w:val="13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rsid w:val="002E1D74"/>
    <w:pPr>
      <w:adjustRightInd w:val="0"/>
      <w:spacing w:line="400" w:lineRule="atLeast"/>
      <w:ind w:firstLine="510"/>
      <w:textAlignment w:val="baseline"/>
    </w:pPr>
    <w:rPr>
      <w:rFonts w:eastAsia="微软雅黑"/>
      <w:kern w:val="0"/>
      <w:szCs w:val="20"/>
    </w:rPr>
  </w:style>
  <w:style w:type="paragraph" w:styleId="a5">
    <w:name w:val="header"/>
    <w:basedOn w:val="a"/>
    <w:link w:val="a6"/>
    <w:uiPriority w:val="99"/>
    <w:rsid w:val="00304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rsid w:val="00304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04CBA"/>
    <w:pPr>
      <w:tabs>
        <w:tab w:val="right" w:leader="dot" w:pos="8730"/>
      </w:tabs>
      <w:adjustRightInd w:val="0"/>
      <w:spacing w:before="120" w:line="0" w:lineRule="atLeast"/>
      <w:jc w:val="left"/>
      <w:textAlignment w:val="baseline"/>
    </w:pPr>
    <w:rPr>
      <w:rFonts w:eastAsia="黑体"/>
      <w:b/>
      <w:caps/>
      <w:kern w:val="0"/>
      <w:szCs w:val="20"/>
    </w:rPr>
  </w:style>
  <w:style w:type="paragraph" w:styleId="21">
    <w:name w:val="toc 2"/>
    <w:basedOn w:val="a"/>
    <w:next w:val="a"/>
    <w:autoRedefine/>
    <w:uiPriority w:val="39"/>
    <w:rsid w:val="00304CBA"/>
    <w:pPr>
      <w:tabs>
        <w:tab w:val="left" w:pos="840"/>
        <w:tab w:val="right" w:leader="dot" w:pos="8730"/>
      </w:tabs>
      <w:adjustRightInd w:val="0"/>
      <w:spacing w:line="312" w:lineRule="atLeast"/>
      <w:ind w:left="420"/>
      <w:textAlignment w:val="baseline"/>
    </w:pPr>
    <w:rPr>
      <w:b/>
      <w:noProof/>
      <w:kern w:val="0"/>
      <w:szCs w:val="20"/>
    </w:rPr>
  </w:style>
  <w:style w:type="paragraph" w:styleId="31">
    <w:name w:val="toc 3"/>
    <w:basedOn w:val="a"/>
    <w:next w:val="a"/>
    <w:autoRedefine/>
    <w:uiPriority w:val="39"/>
    <w:rsid w:val="00304CBA"/>
    <w:pPr>
      <w:tabs>
        <w:tab w:val="right" w:leader="dot" w:pos="8730"/>
      </w:tabs>
      <w:adjustRightInd w:val="0"/>
      <w:spacing w:line="312" w:lineRule="atLeast"/>
      <w:ind w:left="840"/>
      <w:textAlignment w:val="baseline"/>
    </w:pPr>
    <w:rPr>
      <w:kern w:val="0"/>
      <w:szCs w:val="20"/>
    </w:rPr>
  </w:style>
  <w:style w:type="paragraph" w:styleId="a9">
    <w:name w:val="Document Map"/>
    <w:basedOn w:val="a"/>
    <w:link w:val="aa"/>
    <w:semiHidden/>
    <w:rsid w:val="00304CBA"/>
    <w:pPr>
      <w:shd w:val="clear" w:color="auto" w:fill="000080"/>
    </w:pPr>
  </w:style>
  <w:style w:type="paragraph" w:styleId="ab">
    <w:name w:val="Body Text"/>
    <w:basedOn w:val="a"/>
    <w:link w:val="ac"/>
    <w:rsid w:val="00304CBA"/>
  </w:style>
  <w:style w:type="paragraph" w:styleId="22">
    <w:name w:val="Body Text 2"/>
    <w:basedOn w:val="a"/>
    <w:link w:val="23"/>
    <w:rsid w:val="00304CBA"/>
    <w:pPr>
      <w:jc w:val="center"/>
    </w:pPr>
  </w:style>
  <w:style w:type="paragraph" w:styleId="32">
    <w:name w:val="Body Text 3"/>
    <w:basedOn w:val="a"/>
    <w:link w:val="33"/>
    <w:rsid w:val="00304CBA"/>
    <w:pPr>
      <w:jc w:val="center"/>
    </w:pPr>
  </w:style>
  <w:style w:type="paragraph" w:styleId="41">
    <w:name w:val="toc 4"/>
    <w:basedOn w:val="a"/>
    <w:next w:val="a"/>
    <w:autoRedefine/>
    <w:uiPriority w:val="39"/>
    <w:rsid w:val="00304CBA"/>
    <w:pPr>
      <w:ind w:leftChars="600" w:left="1260"/>
    </w:pPr>
  </w:style>
  <w:style w:type="paragraph" w:styleId="51">
    <w:name w:val="toc 5"/>
    <w:basedOn w:val="a"/>
    <w:next w:val="a"/>
    <w:autoRedefine/>
    <w:uiPriority w:val="39"/>
    <w:rsid w:val="00304CBA"/>
    <w:pPr>
      <w:ind w:leftChars="800" w:left="1680"/>
    </w:pPr>
  </w:style>
  <w:style w:type="paragraph" w:styleId="61">
    <w:name w:val="toc 6"/>
    <w:basedOn w:val="a"/>
    <w:next w:val="a"/>
    <w:autoRedefine/>
    <w:uiPriority w:val="39"/>
    <w:rsid w:val="00304CBA"/>
    <w:pPr>
      <w:ind w:leftChars="1000" w:left="2100"/>
    </w:pPr>
  </w:style>
  <w:style w:type="paragraph" w:styleId="71">
    <w:name w:val="toc 7"/>
    <w:basedOn w:val="a"/>
    <w:next w:val="a"/>
    <w:autoRedefine/>
    <w:uiPriority w:val="39"/>
    <w:rsid w:val="00304CBA"/>
    <w:pPr>
      <w:ind w:leftChars="1200" w:left="2520"/>
    </w:pPr>
  </w:style>
  <w:style w:type="paragraph" w:styleId="81">
    <w:name w:val="toc 8"/>
    <w:basedOn w:val="a"/>
    <w:next w:val="a"/>
    <w:autoRedefine/>
    <w:uiPriority w:val="39"/>
    <w:rsid w:val="00304CBA"/>
    <w:pPr>
      <w:ind w:leftChars="1400" w:left="2940"/>
    </w:pPr>
  </w:style>
  <w:style w:type="paragraph" w:styleId="91">
    <w:name w:val="toc 9"/>
    <w:basedOn w:val="a"/>
    <w:next w:val="a"/>
    <w:autoRedefine/>
    <w:uiPriority w:val="39"/>
    <w:rsid w:val="00304CBA"/>
    <w:pPr>
      <w:ind w:leftChars="1600" w:left="3360"/>
    </w:pPr>
  </w:style>
  <w:style w:type="character" w:styleId="ad">
    <w:name w:val="Hyperlink"/>
    <w:basedOn w:val="a1"/>
    <w:uiPriority w:val="99"/>
    <w:rsid w:val="00304CBA"/>
    <w:rPr>
      <w:color w:val="0000FF"/>
      <w:u w:val="single"/>
    </w:rPr>
  </w:style>
  <w:style w:type="character" w:styleId="ae">
    <w:name w:val="page number"/>
    <w:basedOn w:val="a1"/>
    <w:rsid w:val="00304CBA"/>
  </w:style>
  <w:style w:type="paragraph" w:styleId="af">
    <w:name w:val="Body Text First Indent"/>
    <w:basedOn w:val="ab"/>
    <w:link w:val="af0"/>
    <w:rsid w:val="00304CBA"/>
    <w:pPr>
      <w:spacing w:after="120"/>
      <w:ind w:firstLineChars="100" w:firstLine="420"/>
    </w:pPr>
    <w:rPr>
      <w:sz w:val="21"/>
    </w:rPr>
  </w:style>
  <w:style w:type="character" w:styleId="FollowedHyperlink">
    <w:name w:val="FollowedHyperlink"/>
    <w:basedOn w:val="a1"/>
    <w:rsid w:val="00304CBA"/>
    <w:rPr>
      <w:color w:val="800080"/>
      <w:u w:val="single"/>
    </w:rPr>
  </w:style>
  <w:style w:type="paragraph" w:styleId="af1">
    <w:name w:val="Date"/>
    <w:basedOn w:val="a"/>
    <w:next w:val="a"/>
    <w:link w:val="af2"/>
    <w:rsid w:val="00C35FE6"/>
    <w:pPr>
      <w:ind w:leftChars="2500" w:left="100"/>
    </w:pPr>
  </w:style>
  <w:style w:type="character" w:customStyle="1" w:styleId="a6">
    <w:name w:val="页眉字符"/>
    <w:basedOn w:val="a1"/>
    <w:link w:val="a5"/>
    <w:uiPriority w:val="99"/>
    <w:rsid w:val="00500EBE"/>
    <w:rPr>
      <w:kern w:val="2"/>
      <w:sz w:val="18"/>
      <w:szCs w:val="18"/>
    </w:rPr>
  </w:style>
  <w:style w:type="paragraph" w:styleId="af3">
    <w:name w:val="Balloon Text"/>
    <w:basedOn w:val="a"/>
    <w:link w:val="af4"/>
    <w:rsid w:val="00500EBE"/>
    <w:pPr>
      <w:spacing w:line="240" w:lineRule="auto"/>
    </w:pPr>
    <w:rPr>
      <w:sz w:val="18"/>
      <w:szCs w:val="18"/>
    </w:rPr>
  </w:style>
  <w:style w:type="character" w:customStyle="1" w:styleId="af4">
    <w:name w:val="批注框文本字符"/>
    <w:basedOn w:val="a1"/>
    <w:link w:val="af3"/>
    <w:rsid w:val="00500EBE"/>
    <w:rPr>
      <w:kern w:val="2"/>
      <w:sz w:val="18"/>
      <w:szCs w:val="18"/>
    </w:rPr>
  </w:style>
  <w:style w:type="paragraph" w:styleId="af5">
    <w:name w:val="Subtitle"/>
    <w:basedOn w:val="a"/>
    <w:link w:val="af6"/>
    <w:qFormat/>
    <w:rsid w:val="00EA393F"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character" w:customStyle="1" w:styleId="af6">
    <w:name w:val="副标题字符"/>
    <w:basedOn w:val="a1"/>
    <w:link w:val="af5"/>
    <w:rsid w:val="00EA393F"/>
    <w:rPr>
      <w:rFonts w:ascii="Arial" w:eastAsia="黑体" w:hAnsi="Arial"/>
      <w:b/>
      <w:kern w:val="2"/>
      <w:sz w:val="30"/>
      <w:szCs w:val="24"/>
    </w:rPr>
  </w:style>
  <w:style w:type="table" w:styleId="af7">
    <w:name w:val="Table Grid"/>
    <w:basedOn w:val="a2"/>
    <w:rsid w:val="00A85A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缩进字符"/>
    <w:basedOn w:val="a1"/>
    <w:link w:val="a0"/>
    <w:locked/>
    <w:rsid w:val="00FD794E"/>
    <w:rPr>
      <w:rFonts w:eastAsia="微软雅黑"/>
      <w:sz w:val="24"/>
    </w:rPr>
  </w:style>
  <w:style w:type="character" w:customStyle="1" w:styleId="apple-converted-space">
    <w:name w:val="apple-converted-space"/>
    <w:basedOn w:val="a1"/>
    <w:rsid w:val="005D2B93"/>
  </w:style>
  <w:style w:type="paragraph" w:styleId="TOC">
    <w:name w:val="TOC Heading"/>
    <w:basedOn w:val="1"/>
    <w:next w:val="a"/>
    <w:uiPriority w:val="39"/>
    <w:semiHidden/>
    <w:unhideWhenUsed/>
    <w:qFormat/>
    <w:rsid w:val="00C5499B"/>
    <w:pPr>
      <w:pageBreakBefore w:val="0"/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w w:val="100"/>
      <w:kern w:val="0"/>
      <w:sz w:val="28"/>
      <w:szCs w:val="28"/>
    </w:rPr>
  </w:style>
  <w:style w:type="character" w:customStyle="1" w:styleId="20">
    <w:name w:val="标题 2字符"/>
    <w:basedOn w:val="a1"/>
    <w:link w:val="2"/>
    <w:rsid w:val="00437EB1"/>
    <w:rPr>
      <w:rFonts w:eastAsia="黑体"/>
      <w:b/>
      <w:sz w:val="36"/>
    </w:rPr>
  </w:style>
  <w:style w:type="character" w:customStyle="1" w:styleId="10">
    <w:name w:val="标题 1字符"/>
    <w:basedOn w:val="a1"/>
    <w:link w:val="1"/>
    <w:rsid w:val="00D42E9C"/>
    <w:rPr>
      <w:rFonts w:eastAsia="黑体"/>
      <w:b/>
      <w:w w:val="120"/>
      <w:kern w:val="44"/>
      <w:sz w:val="36"/>
    </w:rPr>
  </w:style>
  <w:style w:type="character" w:customStyle="1" w:styleId="30">
    <w:name w:val="标题 3字符"/>
    <w:basedOn w:val="a1"/>
    <w:link w:val="3"/>
    <w:rsid w:val="00D42E9C"/>
    <w:rPr>
      <w:rFonts w:eastAsia="黑体"/>
      <w:b/>
      <w:sz w:val="32"/>
    </w:rPr>
  </w:style>
  <w:style w:type="character" w:customStyle="1" w:styleId="40">
    <w:name w:val="标题 4字符"/>
    <w:basedOn w:val="a1"/>
    <w:link w:val="4"/>
    <w:rsid w:val="00D42E9C"/>
    <w:rPr>
      <w:rFonts w:eastAsia="黑体"/>
      <w:b/>
      <w:sz w:val="30"/>
    </w:rPr>
  </w:style>
  <w:style w:type="character" w:customStyle="1" w:styleId="50">
    <w:name w:val="标题 5字符"/>
    <w:basedOn w:val="a1"/>
    <w:link w:val="5"/>
    <w:rsid w:val="00D42E9C"/>
    <w:rPr>
      <w:rFonts w:eastAsia="黑体"/>
      <w:b/>
      <w:sz w:val="28"/>
    </w:rPr>
  </w:style>
  <w:style w:type="character" w:customStyle="1" w:styleId="60">
    <w:name w:val="标题 6字符"/>
    <w:basedOn w:val="a1"/>
    <w:link w:val="6"/>
    <w:rsid w:val="00D42E9C"/>
    <w:rPr>
      <w:rFonts w:ascii="Arial" w:eastAsia="黑体" w:hAnsi="Arial"/>
      <w:b/>
      <w:sz w:val="24"/>
    </w:rPr>
  </w:style>
  <w:style w:type="character" w:customStyle="1" w:styleId="70">
    <w:name w:val="标题 7字符"/>
    <w:basedOn w:val="a1"/>
    <w:link w:val="7"/>
    <w:rsid w:val="00D42E9C"/>
    <w:rPr>
      <w:b/>
      <w:sz w:val="24"/>
    </w:rPr>
  </w:style>
  <w:style w:type="character" w:customStyle="1" w:styleId="80">
    <w:name w:val="标题 8字符"/>
    <w:basedOn w:val="a1"/>
    <w:link w:val="8"/>
    <w:rsid w:val="00D42E9C"/>
    <w:rPr>
      <w:rFonts w:ascii="Arial" w:eastAsia="黑体" w:hAnsi="Arial"/>
      <w:sz w:val="24"/>
    </w:rPr>
  </w:style>
  <w:style w:type="character" w:customStyle="1" w:styleId="90">
    <w:name w:val="标题 9字符"/>
    <w:basedOn w:val="a1"/>
    <w:link w:val="9"/>
    <w:rsid w:val="00D42E9C"/>
    <w:rPr>
      <w:rFonts w:ascii="Arial" w:eastAsia="黑体" w:hAnsi="Arial"/>
      <w:sz w:val="24"/>
    </w:rPr>
  </w:style>
  <w:style w:type="character" w:customStyle="1" w:styleId="a8">
    <w:name w:val="页脚字符"/>
    <w:basedOn w:val="a1"/>
    <w:link w:val="a7"/>
    <w:rsid w:val="00D42E9C"/>
    <w:rPr>
      <w:kern w:val="2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D42E9C"/>
    <w:rPr>
      <w:kern w:val="2"/>
      <w:sz w:val="24"/>
      <w:szCs w:val="24"/>
      <w:shd w:val="clear" w:color="auto" w:fill="000080"/>
    </w:rPr>
  </w:style>
  <w:style w:type="character" w:customStyle="1" w:styleId="ac">
    <w:name w:val="正文文本字符"/>
    <w:basedOn w:val="a1"/>
    <w:link w:val="ab"/>
    <w:rsid w:val="00D42E9C"/>
    <w:rPr>
      <w:kern w:val="2"/>
      <w:sz w:val="24"/>
      <w:szCs w:val="24"/>
    </w:rPr>
  </w:style>
  <w:style w:type="character" w:customStyle="1" w:styleId="23">
    <w:name w:val="正文文本 2字符"/>
    <w:basedOn w:val="a1"/>
    <w:link w:val="22"/>
    <w:rsid w:val="00D42E9C"/>
    <w:rPr>
      <w:kern w:val="2"/>
      <w:sz w:val="24"/>
      <w:szCs w:val="24"/>
    </w:rPr>
  </w:style>
  <w:style w:type="character" w:customStyle="1" w:styleId="33">
    <w:name w:val="正文文本 3字符"/>
    <w:basedOn w:val="a1"/>
    <w:link w:val="32"/>
    <w:rsid w:val="00D42E9C"/>
    <w:rPr>
      <w:kern w:val="2"/>
      <w:sz w:val="24"/>
      <w:szCs w:val="24"/>
    </w:rPr>
  </w:style>
  <w:style w:type="character" w:customStyle="1" w:styleId="af0">
    <w:name w:val="正文首行缩进字符"/>
    <w:basedOn w:val="ac"/>
    <w:link w:val="af"/>
    <w:rsid w:val="00D42E9C"/>
    <w:rPr>
      <w:kern w:val="2"/>
      <w:sz w:val="21"/>
      <w:szCs w:val="24"/>
    </w:rPr>
  </w:style>
  <w:style w:type="character" w:customStyle="1" w:styleId="af2">
    <w:name w:val="日期字符"/>
    <w:basedOn w:val="a1"/>
    <w:link w:val="af1"/>
    <w:rsid w:val="00D42E9C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3931;&#28113;&#32418;\E&#31614;&#23453;&#20225;&#19994;&#29256;&#35299;&#20915;&#26041;&#26696;\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58E7D-37DD-AB4C-8294-E1ECCF08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\蒋淑红\E签宝企业版解决方案\e.dot</Template>
  <TotalTime>7155</TotalTime>
  <Pages>11</Pages>
  <Words>829</Words>
  <Characters>4726</Characters>
  <Application>Microsoft Macintosh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</dc:creator>
  <cp:lastModifiedBy>清 周</cp:lastModifiedBy>
  <cp:revision>3477</cp:revision>
  <cp:lastPrinted>2016-03-26T03:53:00Z</cp:lastPrinted>
  <dcterms:created xsi:type="dcterms:W3CDTF">2015-08-25T06:29:00Z</dcterms:created>
  <dcterms:modified xsi:type="dcterms:W3CDTF">2017-07-20T10:30:00Z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-173867756</vt:i4>
  </property>
  <property fmtid="{D5CDD505-2E9C-101B-9397-08002B2CF9AE}" pid="3" name="_EmailSubject">
    <vt:lpwstr>公司文档标识</vt:lpwstr>
  </property>
  <property fmtid="{D5CDD505-2E9C-101B-9397-08002B2CF9AE}" pid="4" name="_AuthorEmail">
    <vt:lpwstr>haidew@chinapages.com</vt:lpwstr>
  </property>
  <property fmtid="{D5CDD505-2E9C-101B-9397-08002B2CF9AE}" pid="5" name="_AuthorEmailDisplayName">
    <vt:lpwstr>Haide Wang</vt:lpwstr>
  </property>
  <property fmtid="{D5CDD505-2E9C-101B-9397-08002B2CF9AE}" pid="6" name="_ReviewingToolsShownOnce">
    <vt:lpwstr/>
  </property>
</Properties>
</file>